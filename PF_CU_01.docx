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AF9C0" w14:textId="77777777" w:rsidR="00F26C4B" w:rsidRDefault="00A160CD" w:rsidP="00F26C4B">
      <w:pPr>
        <w:pStyle w:val="Titre1"/>
        <w:numPr>
          <w:ilvl w:val="0"/>
          <w:numId w:val="0"/>
        </w:numPr>
        <w:tabs>
          <w:tab w:val="left" w:pos="14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narrative – Cas d’utilisation</w:t>
      </w:r>
    </w:p>
    <w:tbl>
      <w:tblPr>
        <w:tblStyle w:val="Grilledutableau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417"/>
        <w:gridCol w:w="1418"/>
        <w:gridCol w:w="1701"/>
        <w:gridCol w:w="1701"/>
      </w:tblGrid>
      <w:tr w:rsidR="00F26C4B" w:rsidRPr="00443328" w14:paraId="45602C79" w14:textId="77777777" w:rsidTr="006D3C0A">
        <w:trPr>
          <w:trHeight w:val="103"/>
        </w:trPr>
        <w:tc>
          <w:tcPr>
            <w:tcW w:w="1701" w:type="dxa"/>
            <w:vAlign w:val="center"/>
          </w:tcPr>
          <w:p w14:paraId="235C0D8C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N#</w:t>
            </w:r>
          </w:p>
        </w:tc>
        <w:tc>
          <w:tcPr>
            <w:tcW w:w="1985" w:type="dxa"/>
            <w:vAlign w:val="center"/>
          </w:tcPr>
          <w:p w14:paraId="1D8082B0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Auteur</w:t>
            </w:r>
          </w:p>
        </w:tc>
        <w:tc>
          <w:tcPr>
            <w:tcW w:w="1417" w:type="dxa"/>
            <w:vAlign w:val="center"/>
          </w:tcPr>
          <w:p w14:paraId="662250B5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Cree le</w:t>
            </w:r>
          </w:p>
        </w:tc>
        <w:tc>
          <w:tcPr>
            <w:tcW w:w="1418" w:type="dxa"/>
            <w:vAlign w:val="center"/>
          </w:tcPr>
          <w:p w14:paraId="4D7F277D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Modifié le</w:t>
            </w:r>
          </w:p>
        </w:tc>
        <w:tc>
          <w:tcPr>
            <w:tcW w:w="1701" w:type="dxa"/>
            <w:vAlign w:val="center"/>
          </w:tcPr>
          <w:p w14:paraId="221ACA4B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principal</w:t>
            </w:r>
          </w:p>
        </w:tc>
        <w:tc>
          <w:tcPr>
            <w:tcW w:w="1701" w:type="dxa"/>
            <w:vAlign w:val="center"/>
          </w:tcPr>
          <w:p w14:paraId="78CF5797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secondaire</w:t>
            </w:r>
          </w:p>
        </w:tc>
      </w:tr>
      <w:tr w:rsidR="00543883" w:rsidRPr="00443328" w14:paraId="2A35FBC9" w14:textId="77777777" w:rsidTr="006D3C0A">
        <w:trPr>
          <w:trHeight w:val="554"/>
        </w:trPr>
        <w:tc>
          <w:tcPr>
            <w:tcW w:w="1701" w:type="dxa"/>
            <w:vAlign w:val="center"/>
          </w:tcPr>
          <w:p w14:paraId="1596F819" w14:textId="77777777" w:rsidR="00543883" w:rsidRPr="00443328" w:rsidRDefault="00543883" w:rsidP="00543883">
            <w:pPr>
              <w:ind w:firstLine="37"/>
              <w:jc w:val="center"/>
            </w:pPr>
            <w:r>
              <w:t>PF_CU_</w:t>
            </w:r>
            <w:r w:rsidR="00915A8F">
              <w:t>01</w:t>
            </w:r>
          </w:p>
        </w:tc>
        <w:tc>
          <w:tcPr>
            <w:tcW w:w="1985" w:type="dxa"/>
            <w:vAlign w:val="center"/>
          </w:tcPr>
          <w:p w14:paraId="5BB89E43" w14:textId="77777777" w:rsidR="00543883" w:rsidRPr="00443328" w:rsidRDefault="00543883" w:rsidP="00543883">
            <w:pPr>
              <w:ind w:firstLine="37"/>
              <w:jc w:val="center"/>
            </w:pPr>
            <w:r>
              <w:t>Axel, Hugues, François</w:t>
            </w:r>
          </w:p>
        </w:tc>
        <w:tc>
          <w:tcPr>
            <w:tcW w:w="1417" w:type="dxa"/>
            <w:vAlign w:val="center"/>
          </w:tcPr>
          <w:p w14:paraId="549C5F9C" w14:textId="6BB65D3E" w:rsidR="00543883" w:rsidRPr="00443328" w:rsidRDefault="00AD38A9" w:rsidP="00543883">
            <w:pPr>
              <w:ind w:firstLine="37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DATE   \* MERGEFORMAT </w:instrText>
            </w:r>
            <w:r>
              <w:rPr>
                <w:noProof/>
              </w:rPr>
              <w:fldChar w:fldCharType="separate"/>
            </w:r>
            <w:r w:rsidR="00F91EB1">
              <w:rPr>
                <w:noProof/>
              </w:rPr>
              <w:t>2019-01-16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0E0CB366" w14:textId="571E8EE0" w:rsidR="00543883" w:rsidRPr="00443328" w:rsidRDefault="00AF14A8" w:rsidP="00543883">
            <w:pPr>
              <w:ind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DATE   \* MERGEFORMAT </w:instrText>
            </w:r>
            <w:r>
              <w:rPr>
                <w:noProof/>
              </w:rPr>
              <w:fldChar w:fldCharType="separate"/>
            </w:r>
            <w:r w:rsidR="00F91EB1">
              <w:rPr>
                <w:noProof/>
              </w:rPr>
              <w:t>2019-01-16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184B0DB9" w14:textId="77777777" w:rsidR="00543883" w:rsidRPr="00443328" w:rsidRDefault="0092702E" w:rsidP="00543883">
            <w:pPr>
              <w:ind w:firstLine="37"/>
              <w:jc w:val="center"/>
            </w:pPr>
            <w:r>
              <w:t>Employé ou responsable</w:t>
            </w:r>
          </w:p>
        </w:tc>
        <w:tc>
          <w:tcPr>
            <w:tcW w:w="1701" w:type="dxa"/>
            <w:vAlign w:val="center"/>
          </w:tcPr>
          <w:p w14:paraId="125A387E" w14:textId="77777777" w:rsidR="00543883" w:rsidRPr="00AC7906" w:rsidRDefault="00543883" w:rsidP="00543883">
            <w:pPr>
              <w:ind w:firstLine="37"/>
              <w:jc w:val="center"/>
            </w:pPr>
          </w:p>
        </w:tc>
      </w:tr>
      <w:tr w:rsidR="00543883" w:rsidRPr="00443328" w14:paraId="5629A543" w14:textId="77777777" w:rsidTr="009D6609">
        <w:tc>
          <w:tcPr>
            <w:tcW w:w="1701" w:type="dxa"/>
          </w:tcPr>
          <w:p w14:paraId="740928D4" w14:textId="77777777" w:rsidR="00543883" w:rsidRPr="00443328" w:rsidRDefault="00543883" w:rsidP="00543883">
            <w:pPr>
              <w:ind w:firstLine="0"/>
            </w:pPr>
            <w:r w:rsidRPr="00443328">
              <w:t>Titre</w:t>
            </w:r>
          </w:p>
        </w:tc>
        <w:tc>
          <w:tcPr>
            <w:tcW w:w="8222" w:type="dxa"/>
            <w:gridSpan w:val="5"/>
          </w:tcPr>
          <w:p w14:paraId="1E7052EA" w14:textId="77777777" w:rsidR="00543883" w:rsidRPr="00F91EB1" w:rsidRDefault="0092702E" w:rsidP="00543883">
            <w:pPr>
              <w:ind w:firstLine="0"/>
              <w:rPr>
                <w:sz w:val="22"/>
                <w:szCs w:val="22"/>
              </w:rPr>
            </w:pPr>
            <w:r w:rsidRPr="00F91EB1">
              <w:rPr>
                <w:sz w:val="22"/>
                <w:szCs w:val="22"/>
              </w:rPr>
              <w:t>Connexion</w:t>
            </w:r>
          </w:p>
        </w:tc>
      </w:tr>
      <w:tr w:rsidR="00543883" w:rsidRPr="00443328" w14:paraId="272121AA" w14:textId="77777777" w:rsidTr="009D6609">
        <w:tc>
          <w:tcPr>
            <w:tcW w:w="1701" w:type="dxa"/>
          </w:tcPr>
          <w:p w14:paraId="16B5D568" w14:textId="77777777" w:rsidR="00543883" w:rsidRPr="00443328" w:rsidRDefault="00543883" w:rsidP="00543883">
            <w:pPr>
              <w:ind w:firstLine="0"/>
            </w:pPr>
            <w:r>
              <w:t>Résumé</w:t>
            </w:r>
          </w:p>
        </w:tc>
        <w:tc>
          <w:tcPr>
            <w:tcW w:w="8222" w:type="dxa"/>
            <w:gridSpan w:val="5"/>
          </w:tcPr>
          <w:p w14:paraId="58C8B6FE" w14:textId="77777777" w:rsidR="00543883" w:rsidRPr="00F91EB1" w:rsidRDefault="000B370E" w:rsidP="00543883">
            <w:pPr>
              <w:ind w:firstLine="0"/>
              <w:rPr>
                <w:sz w:val="22"/>
                <w:szCs w:val="22"/>
              </w:rPr>
            </w:pPr>
            <w:r w:rsidRPr="00F91EB1">
              <w:rPr>
                <w:sz w:val="22"/>
                <w:szCs w:val="22"/>
              </w:rPr>
              <w:t>L’employé entre son identifiant et mot de passe</w:t>
            </w:r>
            <w:r w:rsidR="00C8598E" w:rsidRPr="00F91EB1">
              <w:rPr>
                <w:sz w:val="22"/>
                <w:szCs w:val="22"/>
              </w:rPr>
              <w:t>. Si les informations sont bonnes l’employé est donné accès au syst</w:t>
            </w:r>
            <w:r w:rsidR="00915A8F" w:rsidRPr="00F91EB1">
              <w:rPr>
                <w:sz w:val="22"/>
                <w:szCs w:val="22"/>
              </w:rPr>
              <w:t>ème, sinon il est invité a corrigé les corriger.</w:t>
            </w:r>
          </w:p>
        </w:tc>
      </w:tr>
      <w:tr w:rsidR="00543883" w:rsidRPr="00443328" w14:paraId="58B6E14F" w14:textId="77777777" w:rsidTr="009D6609">
        <w:tc>
          <w:tcPr>
            <w:tcW w:w="1701" w:type="dxa"/>
          </w:tcPr>
          <w:p w14:paraId="3D15461B" w14:textId="77777777" w:rsidR="00543883" w:rsidRPr="00443328" w:rsidRDefault="00543883" w:rsidP="00543883">
            <w:pPr>
              <w:ind w:firstLine="0"/>
            </w:pPr>
            <w:r w:rsidRPr="00443328">
              <w:t>Préconditions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742F615B" w14:textId="77777777" w:rsidR="00543883" w:rsidRPr="00F91EB1" w:rsidRDefault="0092702E" w:rsidP="00543883">
            <w:pPr>
              <w:tabs>
                <w:tab w:val="left" w:pos="2955"/>
              </w:tabs>
              <w:ind w:firstLine="0"/>
              <w:rPr>
                <w:sz w:val="22"/>
                <w:szCs w:val="22"/>
              </w:rPr>
            </w:pPr>
            <w:r w:rsidRPr="00F91EB1">
              <w:rPr>
                <w:sz w:val="22"/>
                <w:szCs w:val="22"/>
              </w:rPr>
              <w:t>Un employé</w:t>
            </w:r>
            <w:r w:rsidR="000B370E" w:rsidRPr="00F91EB1">
              <w:rPr>
                <w:sz w:val="22"/>
                <w:szCs w:val="22"/>
              </w:rPr>
              <w:t xml:space="preserve"> essai de</w:t>
            </w:r>
            <w:r w:rsidRPr="00F91EB1">
              <w:rPr>
                <w:sz w:val="22"/>
                <w:szCs w:val="22"/>
              </w:rPr>
              <w:t xml:space="preserve"> se </w:t>
            </w:r>
            <w:r w:rsidR="000B370E" w:rsidRPr="00F91EB1">
              <w:rPr>
                <w:sz w:val="22"/>
                <w:szCs w:val="22"/>
              </w:rPr>
              <w:t>connecter</w:t>
            </w:r>
            <w:r w:rsidRPr="00F91EB1">
              <w:rPr>
                <w:sz w:val="22"/>
                <w:szCs w:val="22"/>
              </w:rPr>
              <w:t xml:space="preserve"> au système</w:t>
            </w:r>
          </w:p>
        </w:tc>
      </w:tr>
      <w:tr w:rsidR="00543883" w:rsidRPr="00760387" w14:paraId="563D23EE" w14:textId="77777777" w:rsidTr="009D6609">
        <w:tc>
          <w:tcPr>
            <w:tcW w:w="1701" w:type="dxa"/>
          </w:tcPr>
          <w:p w14:paraId="7AEE7A46" w14:textId="77777777" w:rsidR="00543883" w:rsidRPr="00443328" w:rsidRDefault="00543883" w:rsidP="00543883">
            <w:pPr>
              <w:ind w:firstLine="0"/>
            </w:pPr>
            <w:r w:rsidRPr="00443328">
              <w:t>Scenario nominal</w:t>
            </w:r>
          </w:p>
        </w:tc>
        <w:tc>
          <w:tcPr>
            <w:tcW w:w="8222" w:type="dxa"/>
            <w:gridSpan w:val="5"/>
          </w:tcPr>
          <w:p w14:paraId="29D5C2D2" w14:textId="77777777" w:rsidR="000A25B9" w:rsidRPr="00F91EB1" w:rsidRDefault="000A25B9" w:rsidP="00915A8F">
            <w:pPr>
              <w:pStyle w:val="Paragraphedeliste"/>
              <w:numPr>
                <w:ilvl w:val="0"/>
                <w:numId w:val="46"/>
              </w:numPr>
              <w:rPr>
                <w:sz w:val="22"/>
                <w:szCs w:val="22"/>
                <w:lang w:val="fr-FR"/>
              </w:rPr>
            </w:pPr>
            <w:r w:rsidRPr="00F91EB1">
              <w:rPr>
                <w:sz w:val="22"/>
                <w:szCs w:val="22"/>
                <w:lang w:val="fr-FR"/>
              </w:rPr>
              <w:t>Le système invite l’employé a entré ses informations de connexion</w:t>
            </w:r>
          </w:p>
          <w:p w14:paraId="089FC1A4" w14:textId="15B98032" w:rsidR="00543883" w:rsidRPr="00F91EB1" w:rsidRDefault="000A25B9" w:rsidP="00915A8F">
            <w:pPr>
              <w:pStyle w:val="Paragraphedeliste"/>
              <w:numPr>
                <w:ilvl w:val="0"/>
                <w:numId w:val="46"/>
              </w:numPr>
              <w:rPr>
                <w:sz w:val="22"/>
                <w:szCs w:val="22"/>
                <w:lang w:val="fr-FR"/>
              </w:rPr>
            </w:pPr>
            <w:r w:rsidRPr="00F91EB1">
              <w:rPr>
                <w:sz w:val="22"/>
                <w:szCs w:val="22"/>
                <w:lang w:val="fr-FR"/>
              </w:rPr>
              <w:t xml:space="preserve">L’employé entre </w:t>
            </w:r>
            <w:r w:rsidR="00F91EB1">
              <w:rPr>
                <w:sz w:val="22"/>
                <w:szCs w:val="22"/>
                <w:lang w:val="fr-FR"/>
              </w:rPr>
              <w:t>son identifiant et son mot de passe</w:t>
            </w:r>
          </w:p>
          <w:p w14:paraId="73D471C3" w14:textId="77777777" w:rsidR="000A25B9" w:rsidRPr="00F91EB1" w:rsidRDefault="000A25B9" w:rsidP="00915A8F">
            <w:pPr>
              <w:pStyle w:val="Paragraphedeliste"/>
              <w:numPr>
                <w:ilvl w:val="0"/>
                <w:numId w:val="46"/>
              </w:numPr>
              <w:rPr>
                <w:sz w:val="22"/>
                <w:szCs w:val="22"/>
                <w:lang w:val="fr-FR"/>
              </w:rPr>
            </w:pPr>
            <w:r w:rsidRPr="00F91EB1">
              <w:rPr>
                <w:sz w:val="22"/>
                <w:szCs w:val="22"/>
                <w:lang w:val="fr-FR"/>
              </w:rPr>
              <w:t>Le système valide les informations</w:t>
            </w:r>
          </w:p>
          <w:p w14:paraId="381D4718" w14:textId="77777777" w:rsidR="000A25B9" w:rsidRPr="00F91EB1" w:rsidRDefault="000A25B9" w:rsidP="00915A8F">
            <w:pPr>
              <w:pStyle w:val="Paragraphedeliste"/>
              <w:numPr>
                <w:ilvl w:val="0"/>
                <w:numId w:val="46"/>
              </w:numPr>
              <w:rPr>
                <w:sz w:val="22"/>
                <w:szCs w:val="22"/>
                <w:lang w:val="fr-FR"/>
              </w:rPr>
            </w:pPr>
            <w:r w:rsidRPr="00F91EB1">
              <w:rPr>
                <w:sz w:val="22"/>
                <w:szCs w:val="22"/>
                <w:lang w:val="fr-FR"/>
              </w:rPr>
              <w:t xml:space="preserve">Le système donne accès </w:t>
            </w:r>
            <w:r w:rsidR="006D2CDE" w:rsidRPr="00F91EB1">
              <w:rPr>
                <w:sz w:val="22"/>
                <w:szCs w:val="22"/>
                <w:lang w:val="fr-FR"/>
              </w:rPr>
              <w:t>à</w:t>
            </w:r>
            <w:r w:rsidRPr="00F91EB1">
              <w:rPr>
                <w:sz w:val="22"/>
                <w:szCs w:val="22"/>
                <w:lang w:val="fr-FR"/>
              </w:rPr>
              <w:t xml:space="preserve"> l’employé</w:t>
            </w:r>
          </w:p>
        </w:tc>
      </w:tr>
      <w:tr w:rsidR="00543883" w:rsidRPr="00443328" w14:paraId="6661020C" w14:textId="77777777" w:rsidTr="009D6609">
        <w:tc>
          <w:tcPr>
            <w:tcW w:w="1701" w:type="dxa"/>
          </w:tcPr>
          <w:p w14:paraId="029854DB" w14:textId="77777777" w:rsidR="00543883" w:rsidRPr="00443328" w:rsidRDefault="00543883" w:rsidP="00543883">
            <w:pPr>
              <w:ind w:firstLine="0"/>
            </w:pPr>
            <w:r>
              <w:t>Scénarios alternatifs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7D4F822B" w14:textId="77777777" w:rsidR="00543883" w:rsidRDefault="00F91EB1" w:rsidP="00F91EB1">
            <w:pPr>
              <w:pStyle w:val="Paragraphedeliste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A1 : </w:t>
            </w:r>
            <w:r w:rsidR="006D2CDE" w:rsidRPr="00F91EB1">
              <w:rPr>
                <w:sz w:val="22"/>
                <w:szCs w:val="22"/>
              </w:rPr>
              <w:t>Annulation de l’authentification</w:t>
            </w:r>
          </w:p>
          <w:p w14:paraId="13B69CF8" w14:textId="5AA2EF72" w:rsidR="00AF14A8" w:rsidRDefault="00D515CC" w:rsidP="00AF14A8">
            <w:pPr>
              <w:pStyle w:val="Paragraphedeliste"/>
              <w:numPr>
                <w:ilvl w:val="1"/>
                <w:numId w:val="4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A1.1 : Ferme l</w:t>
            </w:r>
            <w:r w:rsidR="00AF121E">
              <w:rPr>
                <w:sz w:val="22"/>
                <w:szCs w:val="22"/>
              </w:rPr>
              <w:t>a session</w:t>
            </w:r>
            <w:r w:rsidR="00AF14A8">
              <w:rPr>
                <w:sz w:val="22"/>
                <w:szCs w:val="22"/>
              </w:rPr>
              <w:t xml:space="preserve"> </w:t>
            </w:r>
          </w:p>
          <w:p w14:paraId="5FB08BAA" w14:textId="0D63C499" w:rsidR="00AF14A8" w:rsidRDefault="00AF14A8" w:rsidP="00AF14A8">
            <w:pPr>
              <w:pStyle w:val="Paragraphedeliste"/>
              <w:numPr>
                <w:ilvl w:val="0"/>
                <w:numId w:val="4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2 : Employé est un responsable</w:t>
            </w:r>
          </w:p>
          <w:p w14:paraId="28FBFE8C" w14:textId="4F1BBFE4" w:rsidR="00D515CC" w:rsidRPr="00F91EB1" w:rsidRDefault="00AF14A8" w:rsidP="00AF14A8">
            <w:pPr>
              <w:pStyle w:val="Paragraphedeliste"/>
              <w:numPr>
                <w:ilvl w:val="1"/>
                <w:numId w:val="4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2.1 Le système donne des accès supplémentaire</w:t>
            </w: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à l’employé</w:t>
            </w:r>
          </w:p>
        </w:tc>
      </w:tr>
      <w:tr w:rsidR="00543883" w:rsidRPr="00443328" w14:paraId="2F0885B0" w14:textId="77777777" w:rsidTr="006B4EF2">
        <w:trPr>
          <w:trHeight w:val="64"/>
        </w:trPr>
        <w:tc>
          <w:tcPr>
            <w:tcW w:w="1701" w:type="dxa"/>
          </w:tcPr>
          <w:p w14:paraId="32987840" w14:textId="77777777" w:rsidR="00543883" w:rsidRPr="00443328" w:rsidRDefault="00543883" w:rsidP="00543883">
            <w:pPr>
              <w:ind w:firstLine="0"/>
            </w:pPr>
            <w:r w:rsidRPr="00443328">
              <w:t>Exceptions ou erreurs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1E4A0CB0" w14:textId="7A7367C6" w:rsidR="00543883" w:rsidRPr="00F91EB1" w:rsidRDefault="000A25B9" w:rsidP="000A25B9">
            <w:pPr>
              <w:pStyle w:val="Paragraphedeliste"/>
              <w:numPr>
                <w:ilvl w:val="0"/>
                <w:numId w:val="47"/>
              </w:numPr>
              <w:rPr>
                <w:sz w:val="22"/>
                <w:szCs w:val="22"/>
              </w:rPr>
            </w:pPr>
            <w:r w:rsidRPr="00F91EB1">
              <w:rPr>
                <w:sz w:val="22"/>
                <w:szCs w:val="22"/>
              </w:rPr>
              <w:t>E1</w:t>
            </w:r>
            <w:r w:rsidR="00AF121E">
              <w:rPr>
                <w:sz w:val="22"/>
                <w:szCs w:val="22"/>
              </w:rPr>
              <w:t> : I</w:t>
            </w:r>
            <w:r w:rsidRPr="00F91EB1">
              <w:rPr>
                <w:sz w:val="22"/>
                <w:szCs w:val="22"/>
              </w:rPr>
              <w:t>nformation de connexion incorrecte</w:t>
            </w:r>
          </w:p>
          <w:p w14:paraId="19D582D3" w14:textId="2DA5F7B1" w:rsidR="00D432CB" w:rsidRPr="00AF14A8" w:rsidRDefault="00AF121E" w:rsidP="00AF14A8">
            <w:pPr>
              <w:pStyle w:val="Paragraphedeliste"/>
              <w:numPr>
                <w:ilvl w:val="1"/>
                <w:numId w:val="4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E1.1 </w:t>
            </w:r>
            <w:r w:rsidR="006D2CDE" w:rsidRPr="00F91EB1">
              <w:rPr>
                <w:sz w:val="22"/>
                <w:szCs w:val="22"/>
              </w:rPr>
              <w:t>Le système retourne au premier point</w:t>
            </w:r>
          </w:p>
        </w:tc>
      </w:tr>
      <w:tr w:rsidR="00543883" w:rsidRPr="00443328" w14:paraId="5E61CEE1" w14:textId="77777777" w:rsidTr="009D6609">
        <w:tc>
          <w:tcPr>
            <w:tcW w:w="1701" w:type="dxa"/>
          </w:tcPr>
          <w:p w14:paraId="74FD6AC7" w14:textId="77777777" w:rsidR="00543883" w:rsidRPr="00443328" w:rsidRDefault="00543883" w:rsidP="00543883">
            <w:pPr>
              <w:ind w:firstLine="0"/>
            </w:pPr>
            <w:r w:rsidRPr="00443328">
              <w:t>Postconditions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38F65D30" w14:textId="77777777" w:rsidR="00543883" w:rsidRPr="00F91EB1" w:rsidRDefault="000A25B9" w:rsidP="00543883">
            <w:pPr>
              <w:ind w:firstLine="0"/>
              <w:rPr>
                <w:sz w:val="22"/>
                <w:szCs w:val="22"/>
              </w:rPr>
            </w:pPr>
            <w:r w:rsidRPr="00F91EB1">
              <w:rPr>
                <w:sz w:val="22"/>
                <w:szCs w:val="22"/>
              </w:rPr>
              <w:t>L’employé a accès au sy</w:t>
            </w:r>
            <w:r w:rsidR="006D2CDE" w:rsidRPr="00F91EB1">
              <w:rPr>
                <w:sz w:val="22"/>
                <w:szCs w:val="22"/>
              </w:rPr>
              <w:t>stème</w:t>
            </w:r>
          </w:p>
        </w:tc>
      </w:tr>
    </w:tbl>
    <w:p w14:paraId="694A82C6" w14:textId="77777777" w:rsidR="00F26C4B" w:rsidRPr="00CC515C" w:rsidRDefault="00F26C4B" w:rsidP="00CC515C">
      <w:pPr>
        <w:rPr>
          <w:rFonts w:eastAsia="Arial"/>
        </w:rPr>
      </w:pPr>
      <w:bookmarkStart w:id="0" w:name="_GoBack"/>
      <w:bookmarkEnd w:id="0"/>
    </w:p>
    <w:sectPr w:rsidR="00F26C4B" w:rsidRPr="00CC515C" w:rsidSect="00C7734C">
      <w:footerReference w:type="default" r:id="rId9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A47EF" w14:textId="77777777" w:rsidR="00AD38A9" w:rsidRDefault="00AD38A9">
      <w:pPr>
        <w:spacing w:after="0" w:line="240" w:lineRule="auto"/>
      </w:pPr>
      <w:r>
        <w:separator/>
      </w:r>
    </w:p>
  </w:endnote>
  <w:endnote w:type="continuationSeparator" w:id="0">
    <w:p w14:paraId="1CD65EA7" w14:textId="77777777" w:rsidR="00AD38A9" w:rsidRDefault="00AD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C4A62" w14:textId="77777777" w:rsidR="00034A28" w:rsidRDefault="00034A28">
    <w:pPr>
      <w:pStyle w:val="En-tte"/>
      <w:tabs>
        <w:tab w:val="clear" w:pos="8640"/>
        <w:tab w:val="right" w:pos="9360"/>
      </w:tabs>
      <w:ind w:firstLine="0"/>
    </w:pPr>
    <w:r>
      <w:tab/>
    </w:r>
    <w:r>
      <w:tab/>
      <w:t xml:space="preserve">PAGE </w:t>
    </w:r>
    <w:r w:rsidRPr="00C7734C">
      <w:rPr>
        <w:rStyle w:val="Numrodepage"/>
        <w:noProof/>
        <w:color w:val="4D4D4D"/>
      </w:rPr>
      <w:fldChar w:fldCharType="begin"/>
    </w:r>
    <w:r>
      <w:rPr>
        <w:rStyle w:val="Numrodepage"/>
        <w:color w:val="4D4D4D"/>
      </w:rPr>
      <w:instrText xml:space="preserve"> PAGE </w:instrText>
    </w:r>
    <w:r w:rsidRPr="00C7734C">
      <w:rPr>
        <w:rStyle w:val="Numrodepage"/>
        <w:color w:val="4D4D4D"/>
      </w:rPr>
      <w:fldChar w:fldCharType="separate"/>
    </w:r>
    <w:r w:rsidR="00085760">
      <w:rPr>
        <w:rStyle w:val="Numrodepage"/>
        <w:noProof/>
        <w:color w:val="4D4D4D"/>
      </w:rPr>
      <w:t>5</w:t>
    </w:r>
    <w:r w:rsidRPr="00C7734C">
      <w:rPr>
        <w:rStyle w:val="Numrodepage"/>
        <w:noProof/>
        <w:color w:val="4D4D4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E9B19" w14:textId="77777777" w:rsidR="00AD38A9" w:rsidRDefault="00AD38A9">
      <w:pPr>
        <w:spacing w:after="0" w:line="240" w:lineRule="auto"/>
      </w:pPr>
      <w:r>
        <w:separator/>
      </w:r>
    </w:p>
  </w:footnote>
  <w:footnote w:type="continuationSeparator" w:id="0">
    <w:p w14:paraId="0850CD8D" w14:textId="77777777" w:rsidR="00AD38A9" w:rsidRDefault="00AD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D8A765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561AF"/>
    <w:multiLevelType w:val="hybridMultilevel"/>
    <w:tmpl w:val="9EFA8D1A"/>
    <w:lvl w:ilvl="0" w:tplc="A7724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F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8D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2A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D2E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82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E9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2A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860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167DAC"/>
    <w:multiLevelType w:val="hybridMultilevel"/>
    <w:tmpl w:val="F3E0999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65D8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6454A"/>
    <w:multiLevelType w:val="hybridMultilevel"/>
    <w:tmpl w:val="A776E6E8"/>
    <w:lvl w:ilvl="0" w:tplc="135E4550">
      <w:start w:val="1"/>
      <w:numFmt w:val="bullet"/>
      <w:pStyle w:val="Listepuces1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75B6B48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77757D"/>
    <w:multiLevelType w:val="hybridMultilevel"/>
    <w:tmpl w:val="31B42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B318C"/>
    <w:multiLevelType w:val="hybridMultilevel"/>
    <w:tmpl w:val="E474CA1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C76C74"/>
    <w:multiLevelType w:val="hybridMultilevel"/>
    <w:tmpl w:val="F944420A"/>
    <w:lvl w:ilvl="0" w:tplc="E004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07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A1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88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69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608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8C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50F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6C1C2C"/>
    <w:multiLevelType w:val="hybridMultilevel"/>
    <w:tmpl w:val="8684E8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65DA8"/>
    <w:multiLevelType w:val="hybridMultilevel"/>
    <w:tmpl w:val="9028C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83D0C45"/>
    <w:multiLevelType w:val="hybridMultilevel"/>
    <w:tmpl w:val="6316B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D595F"/>
    <w:multiLevelType w:val="hybridMultilevel"/>
    <w:tmpl w:val="BF52273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37F7528"/>
    <w:multiLevelType w:val="hybridMultilevel"/>
    <w:tmpl w:val="BC6898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4DA0B2B"/>
    <w:multiLevelType w:val="hybridMultilevel"/>
    <w:tmpl w:val="1E364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363D6"/>
    <w:multiLevelType w:val="hybridMultilevel"/>
    <w:tmpl w:val="DE480BA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A677BE8"/>
    <w:multiLevelType w:val="hybridMultilevel"/>
    <w:tmpl w:val="A70A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63318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C7228"/>
    <w:multiLevelType w:val="hybridMultilevel"/>
    <w:tmpl w:val="E526732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441FE1"/>
    <w:multiLevelType w:val="multilevel"/>
    <w:tmpl w:val="8FC87BE4"/>
    <w:lvl w:ilvl="0">
      <w:start w:val="1"/>
      <w:numFmt w:val="bullet"/>
      <w:pStyle w:val="Titre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568"/>
        </w:tabs>
        <w:ind w:left="1568" w:hanging="576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64B14B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73E1A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5D3A35"/>
    <w:multiLevelType w:val="hybridMultilevel"/>
    <w:tmpl w:val="8ADCA1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9B10366"/>
    <w:multiLevelType w:val="hybridMultilevel"/>
    <w:tmpl w:val="97CA97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B003921"/>
    <w:multiLevelType w:val="hybridMultilevel"/>
    <w:tmpl w:val="DED8A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311D64"/>
    <w:multiLevelType w:val="hybridMultilevel"/>
    <w:tmpl w:val="9490B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A59C8"/>
    <w:multiLevelType w:val="hybridMultilevel"/>
    <w:tmpl w:val="1846A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393534"/>
    <w:multiLevelType w:val="hybridMultilevel"/>
    <w:tmpl w:val="D8DE6600"/>
    <w:lvl w:ilvl="0" w:tplc="A8E49F9E">
      <w:start w:val="1"/>
      <w:numFmt w:val="bullet"/>
      <w:pStyle w:val="Puce"/>
      <w:lvlText w:val=""/>
      <w:lvlJc w:val="left"/>
      <w:pPr>
        <w:tabs>
          <w:tab w:val="num" w:pos="504"/>
        </w:tabs>
        <w:ind w:left="360" w:hanging="216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87B1E"/>
    <w:multiLevelType w:val="hybridMultilevel"/>
    <w:tmpl w:val="492439C2"/>
    <w:lvl w:ilvl="0" w:tplc="4FBEB6F4">
      <w:start w:val="1"/>
      <w:numFmt w:val="bullet"/>
      <w:pStyle w:val="Tableau-puce"/>
      <w:lvlText w:val=""/>
      <w:lvlJc w:val="left"/>
      <w:pPr>
        <w:ind w:left="720" w:hanging="360"/>
      </w:pPr>
      <w:rPr>
        <w:rFonts w:ascii="Wingdings" w:hAnsi="Wingdings" w:hint="default"/>
        <w:color w:val="628A9C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A5FD2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8A734D"/>
    <w:multiLevelType w:val="hybridMultilevel"/>
    <w:tmpl w:val="67AC8E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B320DF"/>
    <w:multiLevelType w:val="hybridMultilevel"/>
    <w:tmpl w:val="86A877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922444F"/>
    <w:multiLevelType w:val="hybridMultilevel"/>
    <w:tmpl w:val="9F18D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4D76A5"/>
    <w:multiLevelType w:val="hybridMultilevel"/>
    <w:tmpl w:val="CE9482F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9575D0"/>
    <w:multiLevelType w:val="hybridMultilevel"/>
    <w:tmpl w:val="28BAAC4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628E6"/>
    <w:multiLevelType w:val="hybridMultilevel"/>
    <w:tmpl w:val="622A5864"/>
    <w:lvl w:ilvl="0" w:tplc="F81E3074">
      <w:start w:val="1"/>
      <w:numFmt w:val="decimal"/>
      <w:lvlText w:val="%1-"/>
      <w:lvlJc w:val="left"/>
      <w:pPr>
        <w:tabs>
          <w:tab w:val="num" w:pos="1776"/>
        </w:tabs>
        <w:ind w:left="1776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656515CA"/>
    <w:multiLevelType w:val="hybridMultilevel"/>
    <w:tmpl w:val="1B16763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755D7"/>
    <w:multiLevelType w:val="hybridMultilevel"/>
    <w:tmpl w:val="A0C6345A"/>
    <w:lvl w:ilvl="0" w:tplc="C3E00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BE16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4C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D0F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46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CA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2C0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A0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E47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D328CA"/>
    <w:multiLevelType w:val="hybridMultilevel"/>
    <w:tmpl w:val="AF1EB50A"/>
    <w:lvl w:ilvl="0" w:tplc="E7FC7276">
      <w:start w:val="1"/>
      <w:numFmt w:val="bullet"/>
      <w:pStyle w:val="Listepucestableau"/>
      <w:lvlText w:val=""/>
      <w:lvlJc w:val="left"/>
      <w:pPr>
        <w:tabs>
          <w:tab w:val="num" w:pos="805"/>
        </w:tabs>
        <w:ind w:left="8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25"/>
        </w:tabs>
        <w:ind w:left="15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abstractNum w:abstractNumId="39" w15:restartNumberingAfterBreak="0">
    <w:nsid w:val="69965ED0"/>
    <w:multiLevelType w:val="hybridMultilevel"/>
    <w:tmpl w:val="4DF072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9FD51B8"/>
    <w:multiLevelType w:val="hybridMultilevel"/>
    <w:tmpl w:val="31FA99A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4A7BD5"/>
    <w:multiLevelType w:val="hybridMultilevel"/>
    <w:tmpl w:val="BA783B98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F90FE2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839E5"/>
    <w:multiLevelType w:val="hybridMultilevel"/>
    <w:tmpl w:val="A5FEA004"/>
    <w:lvl w:ilvl="0" w:tplc="4FF28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744D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E1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F45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60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8D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0A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44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44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627FB6"/>
    <w:multiLevelType w:val="hybridMultilevel"/>
    <w:tmpl w:val="992A53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4"/>
  </w:num>
  <w:num w:numId="3">
    <w:abstractNumId w:val="19"/>
  </w:num>
  <w:num w:numId="4">
    <w:abstractNumId w:val="0"/>
  </w:num>
  <w:num w:numId="5">
    <w:abstractNumId w:val="18"/>
  </w:num>
  <w:num w:numId="6">
    <w:abstractNumId w:val="27"/>
  </w:num>
  <w:num w:numId="7">
    <w:abstractNumId w:val="28"/>
  </w:num>
  <w:num w:numId="8">
    <w:abstractNumId w:val="29"/>
  </w:num>
  <w:num w:numId="9">
    <w:abstractNumId w:val="39"/>
  </w:num>
  <w:num w:numId="10">
    <w:abstractNumId w:val="23"/>
  </w:num>
  <w:num w:numId="11">
    <w:abstractNumId w:val="2"/>
  </w:num>
  <w:num w:numId="12">
    <w:abstractNumId w:val="35"/>
  </w:num>
  <w:num w:numId="13">
    <w:abstractNumId w:val="31"/>
  </w:num>
  <w:num w:numId="14">
    <w:abstractNumId w:val="15"/>
  </w:num>
  <w:num w:numId="15">
    <w:abstractNumId w:val="36"/>
  </w:num>
  <w:num w:numId="16">
    <w:abstractNumId w:val="26"/>
  </w:num>
  <w:num w:numId="17">
    <w:abstractNumId w:val="30"/>
  </w:num>
  <w:num w:numId="18">
    <w:abstractNumId w:val="10"/>
  </w:num>
  <w:num w:numId="19">
    <w:abstractNumId w:val="13"/>
  </w:num>
  <w:num w:numId="20">
    <w:abstractNumId w:val="5"/>
  </w:num>
  <w:num w:numId="21">
    <w:abstractNumId w:val="22"/>
  </w:num>
  <w:num w:numId="22">
    <w:abstractNumId w:val="16"/>
  </w:num>
  <w:num w:numId="23">
    <w:abstractNumId w:val="21"/>
  </w:num>
  <w:num w:numId="24">
    <w:abstractNumId w:val="14"/>
  </w:num>
  <w:num w:numId="25">
    <w:abstractNumId w:val="19"/>
  </w:num>
  <w:num w:numId="26">
    <w:abstractNumId w:val="3"/>
  </w:num>
  <w:num w:numId="27">
    <w:abstractNumId w:val="42"/>
  </w:num>
  <w:num w:numId="28">
    <w:abstractNumId w:val="20"/>
  </w:num>
  <w:num w:numId="29">
    <w:abstractNumId w:val="17"/>
  </w:num>
  <w:num w:numId="30">
    <w:abstractNumId w:val="12"/>
  </w:num>
  <w:num w:numId="31">
    <w:abstractNumId w:val="8"/>
  </w:num>
  <w:num w:numId="32">
    <w:abstractNumId w:val="43"/>
  </w:num>
  <w:num w:numId="33">
    <w:abstractNumId w:val="1"/>
  </w:num>
  <w:num w:numId="34">
    <w:abstractNumId w:val="37"/>
  </w:num>
  <w:num w:numId="35">
    <w:abstractNumId w:val="19"/>
  </w:num>
  <w:num w:numId="36">
    <w:abstractNumId w:val="9"/>
  </w:num>
  <w:num w:numId="37">
    <w:abstractNumId w:val="34"/>
  </w:num>
  <w:num w:numId="38">
    <w:abstractNumId w:val="40"/>
  </w:num>
  <w:num w:numId="39">
    <w:abstractNumId w:val="7"/>
  </w:num>
  <w:num w:numId="40">
    <w:abstractNumId w:val="41"/>
  </w:num>
  <w:num w:numId="41">
    <w:abstractNumId w:val="19"/>
  </w:num>
  <w:num w:numId="42">
    <w:abstractNumId w:val="33"/>
  </w:num>
  <w:num w:numId="43">
    <w:abstractNumId w:val="44"/>
  </w:num>
  <w:num w:numId="44">
    <w:abstractNumId w:val="24"/>
  </w:num>
  <w:num w:numId="45">
    <w:abstractNumId w:val="25"/>
  </w:num>
  <w:num w:numId="46">
    <w:abstractNumId w:val="32"/>
  </w:num>
  <w:num w:numId="47">
    <w:abstractNumId w:val="11"/>
  </w:num>
  <w:num w:numId="48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>
      <o:colormru v:ext="edit" colors="#333,#4d4d4d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02E"/>
    <w:rsid w:val="00001B49"/>
    <w:rsid w:val="0000511C"/>
    <w:rsid w:val="00005599"/>
    <w:rsid w:val="00007475"/>
    <w:rsid w:val="00010B96"/>
    <w:rsid w:val="000160EE"/>
    <w:rsid w:val="00020FB0"/>
    <w:rsid w:val="00022793"/>
    <w:rsid w:val="00026347"/>
    <w:rsid w:val="00034A28"/>
    <w:rsid w:val="00034A6A"/>
    <w:rsid w:val="00034D4C"/>
    <w:rsid w:val="0003723D"/>
    <w:rsid w:val="000407D3"/>
    <w:rsid w:val="00041A00"/>
    <w:rsid w:val="00046E9A"/>
    <w:rsid w:val="00050AA4"/>
    <w:rsid w:val="00054D00"/>
    <w:rsid w:val="0005511B"/>
    <w:rsid w:val="000607CD"/>
    <w:rsid w:val="00064808"/>
    <w:rsid w:val="000726CE"/>
    <w:rsid w:val="00075EDD"/>
    <w:rsid w:val="00077028"/>
    <w:rsid w:val="00077513"/>
    <w:rsid w:val="0007790E"/>
    <w:rsid w:val="0008041F"/>
    <w:rsid w:val="00084D60"/>
    <w:rsid w:val="00085760"/>
    <w:rsid w:val="000900B9"/>
    <w:rsid w:val="00090C95"/>
    <w:rsid w:val="000922F3"/>
    <w:rsid w:val="000950D9"/>
    <w:rsid w:val="00096516"/>
    <w:rsid w:val="000A25B9"/>
    <w:rsid w:val="000A728A"/>
    <w:rsid w:val="000B370E"/>
    <w:rsid w:val="000B4195"/>
    <w:rsid w:val="000B59F1"/>
    <w:rsid w:val="000C430A"/>
    <w:rsid w:val="000C68DD"/>
    <w:rsid w:val="000C7BE1"/>
    <w:rsid w:val="000D091B"/>
    <w:rsid w:val="000D6A1D"/>
    <w:rsid w:val="000E4317"/>
    <w:rsid w:val="000E46D6"/>
    <w:rsid w:val="000F009C"/>
    <w:rsid w:val="000F418B"/>
    <w:rsid w:val="001003F6"/>
    <w:rsid w:val="00100458"/>
    <w:rsid w:val="001025FE"/>
    <w:rsid w:val="00103F71"/>
    <w:rsid w:val="00104033"/>
    <w:rsid w:val="00105203"/>
    <w:rsid w:val="00107F9D"/>
    <w:rsid w:val="00117CD7"/>
    <w:rsid w:val="001201AE"/>
    <w:rsid w:val="00120D4F"/>
    <w:rsid w:val="0012163B"/>
    <w:rsid w:val="00123F8A"/>
    <w:rsid w:val="00125EB1"/>
    <w:rsid w:val="00131072"/>
    <w:rsid w:val="00133D9D"/>
    <w:rsid w:val="00136DB2"/>
    <w:rsid w:val="00140E04"/>
    <w:rsid w:val="001420D9"/>
    <w:rsid w:val="001421A5"/>
    <w:rsid w:val="00143FBF"/>
    <w:rsid w:val="001448DD"/>
    <w:rsid w:val="00144986"/>
    <w:rsid w:val="00145C0B"/>
    <w:rsid w:val="00150EAB"/>
    <w:rsid w:val="0015130B"/>
    <w:rsid w:val="0015197A"/>
    <w:rsid w:val="0015707E"/>
    <w:rsid w:val="00162D7A"/>
    <w:rsid w:val="00162E96"/>
    <w:rsid w:val="00165179"/>
    <w:rsid w:val="00167336"/>
    <w:rsid w:val="0017556C"/>
    <w:rsid w:val="00175607"/>
    <w:rsid w:val="0017725C"/>
    <w:rsid w:val="001806A9"/>
    <w:rsid w:val="00184500"/>
    <w:rsid w:val="00186402"/>
    <w:rsid w:val="001873C8"/>
    <w:rsid w:val="001878B3"/>
    <w:rsid w:val="0019505E"/>
    <w:rsid w:val="0019557B"/>
    <w:rsid w:val="00196C15"/>
    <w:rsid w:val="001A025E"/>
    <w:rsid w:val="001A28C0"/>
    <w:rsid w:val="001A3F29"/>
    <w:rsid w:val="001A64AD"/>
    <w:rsid w:val="001A7180"/>
    <w:rsid w:val="001B1508"/>
    <w:rsid w:val="001B4C84"/>
    <w:rsid w:val="001C18C4"/>
    <w:rsid w:val="001D094B"/>
    <w:rsid w:val="001D5504"/>
    <w:rsid w:val="001D5C41"/>
    <w:rsid w:val="001D64CC"/>
    <w:rsid w:val="001E1531"/>
    <w:rsid w:val="001E4736"/>
    <w:rsid w:val="001F46D2"/>
    <w:rsid w:val="001F52BB"/>
    <w:rsid w:val="00210886"/>
    <w:rsid w:val="002132CA"/>
    <w:rsid w:val="002133BD"/>
    <w:rsid w:val="00221D92"/>
    <w:rsid w:val="0022248D"/>
    <w:rsid w:val="002311D2"/>
    <w:rsid w:val="0023698D"/>
    <w:rsid w:val="00246360"/>
    <w:rsid w:val="00250AFE"/>
    <w:rsid w:val="00253E67"/>
    <w:rsid w:val="00254C81"/>
    <w:rsid w:val="002640E0"/>
    <w:rsid w:val="00280710"/>
    <w:rsid w:val="0028176C"/>
    <w:rsid w:val="00281C14"/>
    <w:rsid w:val="00281DC0"/>
    <w:rsid w:val="002871AB"/>
    <w:rsid w:val="00290C90"/>
    <w:rsid w:val="00294A47"/>
    <w:rsid w:val="002A35FD"/>
    <w:rsid w:val="002A4D66"/>
    <w:rsid w:val="002B1132"/>
    <w:rsid w:val="002B2D15"/>
    <w:rsid w:val="002B6201"/>
    <w:rsid w:val="002B7E7D"/>
    <w:rsid w:val="002C3165"/>
    <w:rsid w:val="002C699D"/>
    <w:rsid w:val="002D7066"/>
    <w:rsid w:val="002D78EC"/>
    <w:rsid w:val="002D7A79"/>
    <w:rsid w:val="002E0CA6"/>
    <w:rsid w:val="002E4543"/>
    <w:rsid w:val="002E5BE3"/>
    <w:rsid w:val="002E6AD9"/>
    <w:rsid w:val="002F7C91"/>
    <w:rsid w:val="002F7FD5"/>
    <w:rsid w:val="003019B9"/>
    <w:rsid w:val="0030209C"/>
    <w:rsid w:val="00303CEB"/>
    <w:rsid w:val="0030623A"/>
    <w:rsid w:val="00306F18"/>
    <w:rsid w:val="00307D6A"/>
    <w:rsid w:val="003107A4"/>
    <w:rsid w:val="0031118D"/>
    <w:rsid w:val="00311E01"/>
    <w:rsid w:val="00317AA6"/>
    <w:rsid w:val="00321D18"/>
    <w:rsid w:val="00323AEA"/>
    <w:rsid w:val="00330F08"/>
    <w:rsid w:val="0033138E"/>
    <w:rsid w:val="0033382B"/>
    <w:rsid w:val="00335B66"/>
    <w:rsid w:val="003407FB"/>
    <w:rsid w:val="0034285E"/>
    <w:rsid w:val="00343459"/>
    <w:rsid w:val="00345EBA"/>
    <w:rsid w:val="00350472"/>
    <w:rsid w:val="0035538E"/>
    <w:rsid w:val="00360288"/>
    <w:rsid w:val="00361EA6"/>
    <w:rsid w:val="0036261D"/>
    <w:rsid w:val="0036497A"/>
    <w:rsid w:val="00365605"/>
    <w:rsid w:val="00366AA6"/>
    <w:rsid w:val="0037384B"/>
    <w:rsid w:val="00376607"/>
    <w:rsid w:val="00382836"/>
    <w:rsid w:val="0038766B"/>
    <w:rsid w:val="00387F4F"/>
    <w:rsid w:val="003A6394"/>
    <w:rsid w:val="003A6CB4"/>
    <w:rsid w:val="003B71EA"/>
    <w:rsid w:val="003D2002"/>
    <w:rsid w:val="003D20B0"/>
    <w:rsid w:val="003D256B"/>
    <w:rsid w:val="003E60FA"/>
    <w:rsid w:val="003F3FD7"/>
    <w:rsid w:val="003F42B9"/>
    <w:rsid w:val="003F49E4"/>
    <w:rsid w:val="0040349B"/>
    <w:rsid w:val="0041631A"/>
    <w:rsid w:val="00420751"/>
    <w:rsid w:val="004253D8"/>
    <w:rsid w:val="00426072"/>
    <w:rsid w:val="00426EEC"/>
    <w:rsid w:val="004309C2"/>
    <w:rsid w:val="0043103E"/>
    <w:rsid w:val="004314F8"/>
    <w:rsid w:val="00433E32"/>
    <w:rsid w:val="004373F9"/>
    <w:rsid w:val="0044003F"/>
    <w:rsid w:val="004423DB"/>
    <w:rsid w:val="00447B04"/>
    <w:rsid w:val="00451BCC"/>
    <w:rsid w:val="00454F85"/>
    <w:rsid w:val="004555B0"/>
    <w:rsid w:val="004568EB"/>
    <w:rsid w:val="00461788"/>
    <w:rsid w:val="004634EF"/>
    <w:rsid w:val="0047262D"/>
    <w:rsid w:val="0047513E"/>
    <w:rsid w:val="00482FED"/>
    <w:rsid w:val="004933C1"/>
    <w:rsid w:val="0049668F"/>
    <w:rsid w:val="00497EAF"/>
    <w:rsid w:val="004A0FB4"/>
    <w:rsid w:val="004A25F6"/>
    <w:rsid w:val="004A42E7"/>
    <w:rsid w:val="004B12F6"/>
    <w:rsid w:val="004B48BB"/>
    <w:rsid w:val="004B508F"/>
    <w:rsid w:val="004B6F84"/>
    <w:rsid w:val="004C04BF"/>
    <w:rsid w:val="004C2D4F"/>
    <w:rsid w:val="004C708C"/>
    <w:rsid w:val="004C74D3"/>
    <w:rsid w:val="004D501D"/>
    <w:rsid w:val="004D50EC"/>
    <w:rsid w:val="004E3AD4"/>
    <w:rsid w:val="004E4E93"/>
    <w:rsid w:val="004F0EA0"/>
    <w:rsid w:val="004F666C"/>
    <w:rsid w:val="00504927"/>
    <w:rsid w:val="005060C7"/>
    <w:rsid w:val="00506C0F"/>
    <w:rsid w:val="005115AC"/>
    <w:rsid w:val="00511610"/>
    <w:rsid w:val="00514E02"/>
    <w:rsid w:val="00520B33"/>
    <w:rsid w:val="00523D90"/>
    <w:rsid w:val="00525AC3"/>
    <w:rsid w:val="00536055"/>
    <w:rsid w:val="00536832"/>
    <w:rsid w:val="00543629"/>
    <w:rsid w:val="00543883"/>
    <w:rsid w:val="005562ED"/>
    <w:rsid w:val="00562F6F"/>
    <w:rsid w:val="00564404"/>
    <w:rsid w:val="0056773B"/>
    <w:rsid w:val="00573606"/>
    <w:rsid w:val="00577D2D"/>
    <w:rsid w:val="0058158B"/>
    <w:rsid w:val="0058168C"/>
    <w:rsid w:val="005851B8"/>
    <w:rsid w:val="00586E81"/>
    <w:rsid w:val="00592037"/>
    <w:rsid w:val="00592A88"/>
    <w:rsid w:val="005930AF"/>
    <w:rsid w:val="00594EA7"/>
    <w:rsid w:val="005957D4"/>
    <w:rsid w:val="0059791E"/>
    <w:rsid w:val="00597B70"/>
    <w:rsid w:val="005B1B1C"/>
    <w:rsid w:val="005C08F6"/>
    <w:rsid w:val="005C20CC"/>
    <w:rsid w:val="005C29FB"/>
    <w:rsid w:val="005C3156"/>
    <w:rsid w:val="005C67F6"/>
    <w:rsid w:val="005C78B8"/>
    <w:rsid w:val="005D0AF8"/>
    <w:rsid w:val="005D0E4F"/>
    <w:rsid w:val="005D53B9"/>
    <w:rsid w:val="005E2E9E"/>
    <w:rsid w:val="005E7296"/>
    <w:rsid w:val="005E7E46"/>
    <w:rsid w:val="005F0E88"/>
    <w:rsid w:val="006001C9"/>
    <w:rsid w:val="00613CF7"/>
    <w:rsid w:val="00614454"/>
    <w:rsid w:val="00614CFF"/>
    <w:rsid w:val="00616A1C"/>
    <w:rsid w:val="006229D3"/>
    <w:rsid w:val="00635A8E"/>
    <w:rsid w:val="00637100"/>
    <w:rsid w:val="00641BA8"/>
    <w:rsid w:val="00641EA8"/>
    <w:rsid w:val="00643E80"/>
    <w:rsid w:val="00646E4E"/>
    <w:rsid w:val="00652827"/>
    <w:rsid w:val="00653C24"/>
    <w:rsid w:val="00661D36"/>
    <w:rsid w:val="00663BFD"/>
    <w:rsid w:val="00664249"/>
    <w:rsid w:val="00664960"/>
    <w:rsid w:val="00697E80"/>
    <w:rsid w:val="006A16E5"/>
    <w:rsid w:val="006A5684"/>
    <w:rsid w:val="006A79D1"/>
    <w:rsid w:val="006B0A16"/>
    <w:rsid w:val="006B395F"/>
    <w:rsid w:val="006B4EF2"/>
    <w:rsid w:val="006C0C53"/>
    <w:rsid w:val="006D28B7"/>
    <w:rsid w:val="006D2CDE"/>
    <w:rsid w:val="006D30D0"/>
    <w:rsid w:val="006D327C"/>
    <w:rsid w:val="006D3C0A"/>
    <w:rsid w:val="006D4FB8"/>
    <w:rsid w:val="006D73AB"/>
    <w:rsid w:val="006E0B22"/>
    <w:rsid w:val="006E2906"/>
    <w:rsid w:val="006F22B3"/>
    <w:rsid w:val="006F3FD0"/>
    <w:rsid w:val="006F4DD6"/>
    <w:rsid w:val="006F6FFE"/>
    <w:rsid w:val="0070286E"/>
    <w:rsid w:val="00706BBE"/>
    <w:rsid w:val="00715921"/>
    <w:rsid w:val="00717B0E"/>
    <w:rsid w:val="00720AB7"/>
    <w:rsid w:val="00725C5A"/>
    <w:rsid w:val="0073049B"/>
    <w:rsid w:val="00733E86"/>
    <w:rsid w:val="007352C5"/>
    <w:rsid w:val="00735F3D"/>
    <w:rsid w:val="007405B8"/>
    <w:rsid w:val="0074739B"/>
    <w:rsid w:val="007533CC"/>
    <w:rsid w:val="00760387"/>
    <w:rsid w:val="00762B73"/>
    <w:rsid w:val="00766ED9"/>
    <w:rsid w:val="00773A96"/>
    <w:rsid w:val="007832AC"/>
    <w:rsid w:val="007861DB"/>
    <w:rsid w:val="007910A3"/>
    <w:rsid w:val="0079337C"/>
    <w:rsid w:val="007937F5"/>
    <w:rsid w:val="007939A8"/>
    <w:rsid w:val="007951B0"/>
    <w:rsid w:val="00797D16"/>
    <w:rsid w:val="007A2D5E"/>
    <w:rsid w:val="007A35BE"/>
    <w:rsid w:val="007A5845"/>
    <w:rsid w:val="007B1CBE"/>
    <w:rsid w:val="007B3DD7"/>
    <w:rsid w:val="007B5610"/>
    <w:rsid w:val="007C7AA2"/>
    <w:rsid w:val="007D0679"/>
    <w:rsid w:val="007D1317"/>
    <w:rsid w:val="007D52CE"/>
    <w:rsid w:val="007D632A"/>
    <w:rsid w:val="007E3422"/>
    <w:rsid w:val="007E3883"/>
    <w:rsid w:val="007E4593"/>
    <w:rsid w:val="007E5517"/>
    <w:rsid w:val="007E5817"/>
    <w:rsid w:val="007E6116"/>
    <w:rsid w:val="007F5DAE"/>
    <w:rsid w:val="007F6551"/>
    <w:rsid w:val="008008CA"/>
    <w:rsid w:val="0080317B"/>
    <w:rsid w:val="0080329B"/>
    <w:rsid w:val="00803620"/>
    <w:rsid w:val="0080427E"/>
    <w:rsid w:val="008065E6"/>
    <w:rsid w:val="00810765"/>
    <w:rsid w:val="00812C31"/>
    <w:rsid w:val="00814D2A"/>
    <w:rsid w:val="0081799D"/>
    <w:rsid w:val="00824B11"/>
    <w:rsid w:val="00830A2A"/>
    <w:rsid w:val="00831241"/>
    <w:rsid w:val="00841338"/>
    <w:rsid w:val="008456FE"/>
    <w:rsid w:val="0085213C"/>
    <w:rsid w:val="00852B26"/>
    <w:rsid w:val="00853BD0"/>
    <w:rsid w:val="008551A5"/>
    <w:rsid w:val="00865283"/>
    <w:rsid w:val="00874813"/>
    <w:rsid w:val="00875373"/>
    <w:rsid w:val="00876074"/>
    <w:rsid w:val="00880A90"/>
    <w:rsid w:val="0088104F"/>
    <w:rsid w:val="008817C3"/>
    <w:rsid w:val="00883558"/>
    <w:rsid w:val="0088450C"/>
    <w:rsid w:val="0088795E"/>
    <w:rsid w:val="00892B33"/>
    <w:rsid w:val="0089642D"/>
    <w:rsid w:val="008A0C77"/>
    <w:rsid w:val="008B088E"/>
    <w:rsid w:val="008B089A"/>
    <w:rsid w:val="008B6934"/>
    <w:rsid w:val="008B7064"/>
    <w:rsid w:val="008C4071"/>
    <w:rsid w:val="008C4229"/>
    <w:rsid w:val="008D50C6"/>
    <w:rsid w:val="008D5C5B"/>
    <w:rsid w:val="008E0624"/>
    <w:rsid w:val="008E31E5"/>
    <w:rsid w:val="008E3FE3"/>
    <w:rsid w:val="008E4D93"/>
    <w:rsid w:val="008F1E9C"/>
    <w:rsid w:val="008F3310"/>
    <w:rsid w:val="00904C4D"/>
    <w:rsid w:val="00912819"/>
    <w:rsid w:val="00915A8F"/>
    <w:rsid w:val="00917463"/>
    <w:rsid w:val="00920DD1"/>
    <w:rsid w:val="009233C1"/>
    <w:rsid w:val="0092578F"/>
    <w:rsid w:val="00926799"/>
    <w:rsid w:val="0092702E"/>
    <w:rsid w:val="00927747"/>
    <w:rsid w:val="00927B31"/>
    <w:rsid w:val="00930462"/>
    <w:rsid w:val="009347F0"/>
    <w:rsid w:val="009414EB"/>
    <w:rsid w:val="00943C76"/>
    <w:rsid w:val="00943FE6"/>
    <w:rsid w:val="00945A35"/>
    <w:rsid w:val="00946C2B"/>
    <w:rsid w:val="00947990"/>
    <w:rsid w:val="009531C9"/>
    <w:rsid w:val="00956398"/>
    <w:rsid w:val="00971242"/>
    <w:rsid w:val="0097196E"/>
    <w:rsid w:val="00983AC8"/>
    <w:rsid w:val="00985817"/>
    <w:rsid w:val="00991B03"/>
    <w:rsid w:val="00996D24"/>
    <w:rsid w:val="009A322F"/>
    <w:rsid w:val="009A473B"/>
    <w:rsid w:val="009A5B4E"/>
    <w:rsid w:val="009A752B"/>
    <w:rsid w:val="009B221A"/>
    <w:rsid w:val="009B3577"/>
    <w:rsid w:val="009B64BE"/>
    <w:rsid w:val="009C168D"/>
    <w:rsid w:val="009C1878"/>
    <w:rsid w:val="009C3996"/>
    <w:rsid w:val="009C7F30"/>
    <w:rsid w:val="009D1E90"/>
    <w:rsid w:val="009D210B"/>
    <w:rsid w:val="009D5517"/>
    <w:rsid w:val="009D7CBF"/>
    <w:rsid w:val="009E04B0"/>
    <w:rsid w:val="009E22D3"/>
    <w:rsid w:val="009E28E9"/>
    <w:rsid w:val="009F0961"/>
    <w:rsid w:val="009F251C"/>
    <w:rsid w:val="009F2CFE"/>
    <w:rsid w:val="009F3AB2"/>
    <w:rsid w:val="009F5B31"/>
    <w:rsid w:val="00A005FC"/>
    <w:rsid w:val="00A0425A"/>
    <w:rsid w:val="00A060F4"/>
    <w:rsid w:val="00A062A5"/>
    <w:rsid w:val="00A1504A"/>
    <w:rsid w:val="00A160CD"/>
    <w:rsid w:val="00A161A4"/>
    <w:rsid w:val="00A164B4"/>
    <w:rsid w:val="00A2105F"/>
    <w:rsid w:val="00A2130A"/>
    <w:rsid w:val="00A24C9E"/>
    <w:rsid w:val="00A25072"/>
    <w:rsid w:val="00A25B38"/>
    <w:rsid w:val="00A25D48"/>
    <w:rsid w:val="00A25DC3"/>
    <w:rsid w:val="00A2682C"/>
    <w:rsid w:val="00A26A6C"/>
    <w:rsid w:val="00A3093C"/>
    <w:rsid w:val="00A31830"/>
    <w:rsid w:val="00A3226C"/>
    <w:rsid w:val="00A41529"/>
    <w:rsid w:val="00A41A58"/>
    <w:rsid w:val="00A42993"/>
    <w:rsid w:val="00A42B0C"/>
    <w:rsid w:val="00A45072"/>
    <w:rsid w:val="00A47AB2"/>
    <w:rsid w:val="00A510AE"/>
    <w:rsid w:val="00A517B8"/>
    <w:rsid w:val="00A602A8"/>
    <w:rsid w:val="00A65ABB"/>
    <w:rsid w:val="00A70C78"/>
    <w:rsid w:val="00A7299F"/>
    <w:rsid w:val="00A74722"/>
    <w:rsid w:val="00A83151"/>
    <w:rsid w:val="00A85E8D"/>
    <w:rsid w:val="00A91DCA"/>
    <w:rsid w:val="00A93AD5"/>
    <w:rsid w:val="00A94863"/>
    <w:rsid w:val="00AA4705"/>
    <w:rsid w:val="00AA4D0F"/>
    <w:rsid w:val="00AA5A26"/>
    <w:rsid w:val="00AA5C67"/>
    <w:rsid w:val="00AB0808"/>
    <w:rsid w:val="00AB094D"/>
    <w:rsid w:val="00AB1A8F"/>
    <w:rsid w:val="00AB2A77"/>
    <w:rsid w:val="00AC0A4C"/>
    <w:rsid w:val="00AC2FE9"/>
    <w:rsid w:val="00AC42E9"/>
    <w:rsid w:val="00AC7906"/>
    <w:rsid w:val="00AD22FF"/>
    <w:rsid w:val="00AD38A9"/>
    <w:rsid w:val="00AD53E0"/>
    <w:rsid w:val="00AD5E4B"/>
    <w:rsid w:val="00AE7D24"/>
    <w:rsid w:val="00AF03A4"/>
    <w:rsid w:val="00AF121E"/>
    <w:rsid w:val="00AF1359"/>
    <w:rsid w:val="00AF14A8"/>
    <w:rsid w:val="00AF4460"/>
    <w:rsid w:val="00AF5452"/>
    <w:rsid w:val="00AF6D09"/>
    <w:rsid w:val="00AF753D"/>
    <w:rsid w:val="00AF7934"/>
    <w:rsid w:val="00B0121B"/>
    <w:rsid w:val="00B01242"/>
    <w:rsid w:val="00B02BE2"/>
    <w:rsid w:val="00B02DB3"/>
    <w:rsid w:val="00B0317F"/>
    <w:rsid w:val="00B145F9"/>
    <w:rsid w:val="00B16B0A"/>
    <w:rsid w:val="00B2113E"/>
    <w:rsid w:val="00B25A01"/>
    <w:rsid w:val="00B26FAA"/>
    <w:rsid w:val="00B33484"/>
    <w:rsid w:val="00B33769"/>
    <w:rsid w:val="00B44ED0"/>
    <w:rsid w:val="00B6487F"/>
    <w:rsid w:val="00B64F99"/>
    <w:rsid w:val="00B653B9"/>
    <w:rsid w:val="00B66E3D"/>
    <w:rsid w:val="00B760E3"/>
    <w:rsid w:val="00B8144E"/>
    <w:rsid w:val="00B86954"/>
    <w:rsid w:val="00B93BAB"/>
    <w:rsid w:val="00B96B7B"/>
    <w:rsid w:val="00B97BB8"/>
    <w:rsid w:val="00BA2693"/>
    <w:rsid w:val="00BA7A7E"/>
    <w:rsid w:val="00BB1748"/>
    <w:rsid w:val="00BB47DF"/>
    <w:rsid w:val="00BB7319"/>
    <w:rsid w:val="00BC0503"/>
    <w:rsid w:val="00BC1738"/>
    <w:rsid w:val="00BC1AF1"/>
    <w:rsid w:val="00BC4C51"/>
    <w:rsid w:val="00BC5D1F"/>
    <w:rsid w:val="00BC717B"/>
    <w:rsid w:val="00BD123C"/>
    <w:rsid w:val="00BD195E"/>
    <w:rsid w:val="00BD4CD9"/>
    <w:rsid w:val="00BD72B0"/>
    <w:rsid w:val="00BE3758"/>
    <w:rsid w:val="00BE48CD"/>
    <w:rsid w:val="00BE6ED7"/>
    <w:rsid w:val="00BE74D6"/>
    <w:rsid w:val="00BF500D"/>
    <w:rsid w:val="00C049EA"/>
    <w:rsid w:val="00C04D3E"/>
    <w:rsid w:val="00C12D7F"/>
    <w:rsid w:val="00C14908"/>
    <w:rsid w:val="00C14C05"/>
    <w:rsid w:val="00C21719"/>
    <w:rsid w:val="00C24317"/>
    <w:rsid w:val="00C36B63"/>
    <w:rsid w:val="00C4093A"/>
    <w:rsid w:val="00C41673"/>
    <w:rsid w:val="00C54A7E"/>
    <w:rsid w:val="00C558D5"/>
    <w:rsid w:val="00C612B8"/>
    <w:rsid w:val="00C71708"/>
    <w:rsid w:val="00C723E1"/>
    <w:rsid w:val="00C7734C"/>
    <w:rsid w:val="00C80FD1"/>
    <w:rsid w:val="00C84A77"/>
    <w:rsid w:val="00C84C57"/>
    <w:rsid w:val="00C8598E"/>
    <w:rsid w:val="00C85F58"/>
    <w:rsid w:val="00C928E6"/>
    <w:rsid w:val="00C9305C"/>
    <w:rsid w:val="00C945A7"/>
    <w:rsid w:val="00CA124E"/>
    <w:rsid w:val="00CA483A"/>
    <w:rsid w:val="00CB0C52"/>
    <w:rsid w:val="00CB1E94"/>
    <w:rsid w:val="00CB4F8D"/>
    <w:rsid w:val="00CB6D41"/>
    <w:rsid w:val="00CC0EF5"/>
    <w:rsid w:val="00CC2CA7"/>
    <w:rsid w:val="00CC515C"/>
    <w:rsid w:val="00CC7A67"/>
    <w:rsid w:val="00CD5F25"/>
    <w:rsid w:val="00CF47B0"/>
    <w:rsid w:val="00D03C34"/>
    <w:rsid w:val="00D04912"/>
    <w:rsid w:val="00D05BF3"/>
    <w:rsid w:val="00D0708F"/>
    <w:rsid w:val="00D161C8"/>
    <w:rsid w:val="00D16CE2"/>
    <w:rsid w:val="00D17B20"/>
    <w:rsid w:val="00D21895"/>
    <w:rsid w:val="00D25617"/>
    <w:rsid w:val="00D32E30"/>
    <w:rsid w:val="00D432CB"/>
    <w:rsid w:val="00D44513"/>
    <w:rsid w:val="00D515CC"/>
    <w:rsid w:val="00D56DB7"/>
    <w:rsid w:val="00D606A5"/>
    <w:rsid w:val="00D6413A"/>
    <w:rsid w:val="00D64625"/>
    <w:rsid w:val="00D72306"/>
    <w:rsid w:val="00D72922"/>
    <w:rsid w:val="00D74BB7"/>
    <w:rsid w:val="00D83331"/>
    <w:rsid w:val="00D84197"/>
    <w:rsid w:val="00D917C7"/>
    <w:rsid w:val="00D91FDA"/>
    <w:rsid w:val="00D93941"/>
    <w:rsid w:val="00DA2293"/>
    <w:rsid w:val="00DA5FA4"/>
    <w:rsid w:val="00DA7C5F"/>
    <w:rsid w:val="00DB4B22"/>
    <w:rsid w:val="00DB60DF"/>
    <w:rsid w:val="00DB7F16"/>
    <w:rsid w:val="00DC2398"/>
    <w:rsid w:val="00DC3211"/>
    <w:rsid w:val="00DC52BB"/>
    <w:rsid w:val="00DC5F74"/>
    <w:rsid w:val="00DC7BED"/>
    <w:rsid w:val="00DD2C7A"/>
    <w:rsid w:val="00DD2D87"/>
    <w:rsid w:val="00DD67B5"/>
    <w:rsid w:val="00DD7FB9"/>
    <w:rsid w:val="00DE47E3"/>
    <w:rsid w:val="00DF245D"/>
    <w:rsid w:val="00DF4C66"/>
    <w:rsid w:val="00DF6382"/>
    <w:rsid w:val="00DF7397"/>
    <w:rsid w:val="00E00EDA"/>
    <w:rsid w:val="00E01C07"/>
    <w:rsid w:val="00E0400F"/>
    <w:rsid w:val="00E04EED"/>
    <w:rsid w:val="00E11DB9"/>
    <w:rsid w:val="00E159A9"/>
    <w:rsid w:val="00E16005"/>
    <w:rsid w:val="00E17131"/>
    <w:rsid w:val="00E20B8A"/>
    <w:rsid w:val="00E2708C"/>
    <w:rsid w:val="00E34404"/>
    <w:rsid w:val="00E40513"/>
    <w:rsid w:val="00E41FE5"/>
    <w:rsid w:val="00E4642E"/>
    <w:rsid w:val="00E50809"/>
    <w:rsid w:val="00E51206"/>
    <w:rsid w:val="00E521D4"/>
    <w:rsid w:val="00E53C4B"/>
    <w:rsid w:val="00E53FDA"/>
    <w:rsid w:val="00E54231"/>
    <w:rsid w:val="00E547CF"/>
    <w:rsid w:val="00E55249"/>
    <w:rsid w:val="00E55ADC"/>
    <w:rsid w:val="00E7183E"/>
    <w:rsid w:val="00E72856"/>
    <w:rsid w:val="00E73DAF"/>
    <w:rsid w:val="00E75CC6"/>
    <w:rsid w:val="00E81386"/>
    <w:rsid w:val="00E97264"/>
    <w:rsid w:val="00EA3428"/>
    <w:rsid w:val="00EA4AE4"/>
    <w:rsid w:val="00EB4EE4"/>
    <w:rsid w:val="00EB6F40"/>
    <w:rsid w:val="00EC0BAB"/>
    <w:rsid w:val="00EC4A42"/>
    <w:rsid w:val="00EC6619"/>
    <w:rsid w:val="00ED0A63"/>
    <w:rsid w:val="00EE3663"/>
    <w:rsid w:val="00EF1974"/>
    <w:rsid w:val="00EF5997"/>
    <w:rsid w:val="00EF6979"/>
    <w:rsid w:val="00F01192"/>
    <w:rsid w:val="00F012C5"/>
    <w:rsid w:val="00F01952"/>
    <w:rsid w:val="00F05863"/>
    <w:rsid w:val="00F1056D"/>
    <w:rsid w:val="00F1387F"/>
    <w:rsid w:val="00F15AF8"/>
    <w:rsid w:val="00F1704D"/>
    <w:rsid w:val="00F20500"/>
    <w:rsid w:val="00F215FB"/>
    <w:rsid w:val="00F23CFF"/>
    <w:rsid w:val="00F252B9"/>
    <w:rsid w:val="00F26C4B"/>
    <w:rsid w:val="00F36080"/>
    <w:rsid w:val="00F43455"/>
    <w:rsid w:val="00F4484B"/>
    <w:rsid w:val="00F47440"/>
    <w:rsid w:val="00F47562"/>
    <w:rsid w:val="00F547C6"/>
    <w:rsid w:val="00F64199"/>
    <w:rsid w:val="00F6461A"/>
    <w:rsid w:val="00F66A19"/>
    <w:rsid w:val="00F757D8"/>
    <w:rsid w:val="00F80F45"/>
    <w:rsid w:val="00F84329"/>
    <w:rsid w:val="00F8450B"/>
    <w:rsid w:val="00F91EB1"/>
    <w:rsid w:val="00F93081"/>
    <w:rsid w:val="00F952CB"/>
    <w:rsid w:val="00FA03F2"/>
    <w:rsid w:val="00FA1CE6"/>
    <w:rsid w:val="00FA33D9"/>
    <w:rsid w:val="00FA5311"/>
    <w:rsid w:val="00FB4761"/>
    <w:rsid w:val="00FB66F6"/>
    <w:rsid w:val="00FC356E"/>
    <w:rsid w:val="00FC3843"/>
    <w:rsid w:val="00FD1B9B"/>
    <w:rsid w:val="00FD38F3"/>
    <w:rsid w:val="00FD6D31"/>
    <w:rsid w:val="00FE0065"/>
    <w:rsid w:val="00FE0F27"/>
    <w:rsid w:val="00FE0F5C"/>
    <w:rsid w:val="00FE3316"/>
    <w:rsid w:val="00FE453A"/>
    <w:rsid w:val="00FF2FF6"/>
    <w:rsid w:val="00FF6A79"/>
    <w:rsid w:val="0182D171"/>
    <w:rsid w:val="0AA94E91"/>
    <w:rsid w:val="0C868176"/>
    <w:rsid w:val="18525CCA"/>
    <w:rsid w:val="18D4F49A"/>
    <w:rsid w:val="26D870F0"/>
    <w:rsid w:val="3C6B16C7"/>
    <w:rsid w:val="3C8E7781"/>
    <w:rsid w:val="461B1FD8"/>
    <w:rsid w:val="515B57F9"/>
    <w:rsid w:val="53BA3A19"/>
    <w:rsid w:val="61950417"/>
    <w:rsid w:val="640E731B"/>
    <w:rsid w:val="6A49190E"/>
    <w:rsid w:val="713017F5"/>
    <w:rsid w:val="757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333,#4d4d4d,#5f5f5f,#777"/>
    </o:shapedefaults>
    <o:shapelayout v:ext="edit">
      <o:idmap v:ext="edit" data="1"/>
    </o:shapelayout>
  </w:shapeDefaults>
  <w:decimalSymbol w:val="."/>
  <w:listSeparator w:val=";"/>
  <w14:docId w14:val="17ABC97F"/>
  <w15:docId w15:val="{311E10F8-9533-479B-9C88-EDA6F0EF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E8D"/>
    <w:pPr>
      <w:suppressAutoHyphens/>
      <w:spacing w:after="180" w:line="280" w:lineRule="exact"/>
      <w:ind w:firstLine="709"/>
    </w:pPr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/>
      <w:numPr>
        <w:numId w:val="3"/>
      </w:numPr>
      <w:spacing w:before="240" w:after="360"/>
      <w:outlineLvl w:val="0"/>
    </w:pPr>
    <w:rPr>
      <w:b/>
      <w:bCs/>
      <w:smallCap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rsid w:val="00EC4A42"/>
    <w:pPr>
      <w:keepNext/>
      <w:numPr>
        <w:ilvl w:val="1"/>
        <w:numId w:val="3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/>
      <w:numPr>
        <w:ilvl w:val="2"/>
        <w:numId w:val="3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3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dnomdefamille">
    <w:name w:val="Méd nom de famille"/>
    <w:basedOn w:val="Normal"/>
    <w:rsid w:val="00EC4A42"/>
  </w:style>
  <w:style w:type="paragraph" w:customStyle="1" w:styleId="Mdnomfamille">
    <w:name w:val="Méd nom famille"/>
    <w:basedOn w:val="Normal"/>
    <w:rsid w:val="00EC4A42"/>
  </w:style>
  <w:style w:type="paragraph" w:customStyle="1" w:styleId="MdTitre">
    <w:name w:val="Méd Titre"/>
    <w:basedOn w:val="Normal"/>
    <w:rsid w:val="00EC4A42"/>
    <w:rPr>
      <w:i/>
      <w:iCs/>
    </w:rPr>
  </w:style>
  <w:style w:type="character" w:styleId="Lienhypertexte">
    <w:name w:val="Hyperlink"/>
    <w:uiPriority w:val="99"/>
    <w:rsid w:val="00EC4A42"/>
    <w:rPr>
      <w:color w:val="0000FF"/>
      <w:u w:val="single"/>
    </w:rPr>
  </w:style>
  <w:style w:type="paragraph" w:styleId="Corpsdetexte">
    <w:name w:val="Body Text"/>
    <w:basedOn w:val="Normal"/>
    <w:semiHidden/>
    <w:rsid w:val="00EC4A42"/>
    <w:pPr>
      <w:spacing w:after="60" w:line="200" w:lineRule="exact"/>
      <w:ind w:firstLine="0"/>
      <w:jc w:val="both"/>
    </w:pPr>
    <w:rPr>
      <w:sz w:val="20"/>
      <w:lang w:eastAsia="fr-CA"/>
    </w:rPr>
  </w:style>
  <w:style w:type="paragraph" w:styleId="Corpsdetexte3">
    <w:name w:val="Body Text 3"/>
    <w:basedOn w:val="Normal"/>
    <w:semiHidden/>
    <w:rsid w:val="00EC4A42"/>
    <w:rPr>
      <w:rFonts w:ascii="Comic Sans MS" w:hAnsi="Comic Sans MS"/>
      <w:sz w:val="22"/>
      <w:szCs w:val="20"/>
      <w:lang w:eastAsia="fr-CA"/>
    </w:rPr>
  </w:style>
  <w:style w:type="paragraph" w:styleId="En-tte">
    <w:name w:val="header"/>
    <w:basedOn w:val="Normal"/>
    <w:semiHidden/>
    <w:rsid w:val="00EC4A42"/>
    <w:pPr>
      <w:tabs>
        <w:tab w:val="center" w:pos="4320"/>
        <w:tab w:val="right" w:pos="8640"/>
      </w:tabs>
      <w:spacing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enter" w:pos="4320"/>
        <w:tab w:val="right" w:pos="8640"/>
      </w:tabs>
    </w:pPr>
  </w:style>
  <w:style w:type="paragraph" w:customStyle="1" w:styleId="Titrevuesynoptique">
    <w:name w:val="Titre vue synoptique"/>
    <w:basedOn w:val="Normal"/>
    <w:rsid w:val="00EC4A42"/>
    <w:pPr>
      <w:spacing w:after="60"/>
      <w:ind w:firstLine="0"/>
      <w:jc w:val="center"/>
    </w:pPr>
    <w:rPr>
      <w:rFonts w:ascii="Arial Narrow" w:hAnsi="Arial Narrow"/>
      <w:b/>
      <w:bCs/>
      <w:sz w:val="20"/>
    </w:rPr>
  </w:style>
  <w:style w:type="paragraph" w:customStyle="1" w:styleId="Titretableaucomp">
    <w:name w:val="Titre tableau comp"/>
    <w:basedOn w:val="Normal"/>
    <w:rsid w:val="00EC4A42"/>
    <w:pPr>
      <w:spacing w:before="80"/>
    </w:pPr>
    <w:rPr>
      <w:rFonts w:cs="Arial"/>
      <w:b/>
      <w:bCs/>
      <w:smallCaps/>
    </w:rPr>
  </w:style>
  <w:style w:type="paragraph" w:customStyle="1" w:styleId="En-tte1">
    <w:name w:val="En-tête 1"/>
    <w:basedOn w:val="En-tte"/>
    <w:rsid w:val="00EC4A42"/>
    <w:rPr>
      <w:b w:val="0"/>
      <w:bCs w:val="0"/>
      <w:color w:val="4D4D4D"/>
    </w:rPr>
  </w:style>
  <w:style w:type="character" w:styleId="Numrodepage">
    <w:name w:val="page number"/>
    <w:basedOn w:val="Policepardfaut"/>
    <w:semiHidden/>
    <w:rsid w:val="00EC4A42"/>
  </w:style>
  <w:style w:type="paragraph" w:customStyle="1" w:styleId="textetableau">
    <w:name w:val="texte tableau"/>
    <w:basedOn w:val="Normal"/>
    <w:rsid w:val="00EC4A42"/>
    <w:pPr>
      <w:ind w:firstLine="290"/>
    </w:pPr>
  </w:style>
  <w:style w:type="paragraph" w:customStyle="1" w:styleId="mediagraphie">
    <w:name w:val="mediagraphie"/>
    <w:basedOn w:val="Normal"/>
    <w:rsid w:val="00EC4A42"/>
    <w:pPr>
      <w:ind w:firstLine="0"/>
    </w:pPr>
  </w:style>
  <w:style w:type="paragraph" w:customStyle="1" w:styleId="Titretableau2">
    <w:name w:val="Titre tableau 2"/>
    <w:basedOn w:val="Normal"/>
    <w:rsid w:val="00EC4A42"/>
    <w:pPr>
      <w:spacing w:before="60" w:after="120"/>
      <w:ind w:firstLine="0"/>
      <w:jc w:val="center"/>
    </w:pPr>
    <w:rPr>
      <w:rFonts w:ascii="Arial (W1)" w:hAnsi="Arial (W1)"/>
      <w:b/>
      <w:smallCaps/>
    </w:rPr>
  </w:style>
  <w:style w:type="paragraph" w:customStyle="1" w:styleId="Textetableau2">
    <w:name w:val="Texte tableau 2"/>
    <w:basedOn w:val="Corpsdetexte"/>
    <w:rsid w:val="00EC4A42"/>
    <w:pPr>
      <w:spacing w:before="80" w:after="120" w:line="220" w:lineRule="exact"/>
      <w:ind w:firstLine="85"/>
      <w:jc w:val="left"/>
    </w:pPr>
  </w:style>
  <w:style w:type="paragraph" w:customStyle="1" w:styleId="Listepucestableau">
    <w:name w:val="Liste à puces tableau"/>
    <w:basedOn w:val="Textetableau2"/>
    <w:rsid w:val="00EC4A42"/>
    <w:pPr>
      <w:numPr>
        <w:numId w:val="1"/>
      </w:numPr>
      <w:tabs>
        <w:tab w:val="clear" w:pos="805"/>
        <w:tab w:val="num" w:pos="470"/>
      </w:tabs>
      <w:ind w:left="470" w:hanging="180"/>
    </w:pPr>
  </w:style>
  <w:style w:type="paragraph" w:customStyle="1" w:styleId="Corpsdetexteprincipal">
    <w:name w:val="Corps de texte principal"/>
    <w:basedOn w:val="Mdnomdefamille"/>
    <w:rsid w:val="00EC4A42"/>
  </w:style>
  <w:style w:type="paragraph" w:styleId="Notedebasdepage">
    <w:name w:val="footnote text"/>
    <w:basedOn w:val="Normal"/>
    <w:semiHidden/>
    <w:rsid w:val="00EC4A42"/>
    <w:pPr>
      <w:ind w:firstLine="0"/>
    </w:pPr>
    <w:rPr>
      <w:sz w:val="20"/>
      <w:szCs w:val="20"/>
    </w:rPr>
  </w:style>
  <w:style w:type="character" w:styleId="Appelnotedebasdep">
    <w:name w:val="footnote reference"/>
    <w:semiHidden/>
    <w:rsid w:val="00EC4A42"/>
    <w:rPr>
      <w:vertAlign w:val="superscript"/>
    </w:rPr>
  </w:style>
  <w:style w:type="paragraph" w:customStyle="1" w:styleId="Listepuces1">
    <w:name w:val="Liste à puces 1"/>
    <w:basedOn w:val="Normal"/>
    <w:rsid w:val="00EC4A42"/>
    <w:pPr>
      <w:numPr>
        <w:numId w:val="2"/>
      </w:numPr>
    </w:pPr>
    <w:rPr>
      <w:b/>
      <w:bCs/>
    </w:rPr>
  </w:style>
  <w:style w:type="paragraph" w:styleId="Listepuces2">
    <w:name w:val="List Bullet 2"/>
    <w:basedOn w:val="Normal"/>
    <w:autoRedefine/>
    <w:semiHidden/>
    <w:rsid w:val="00EC4A42"/>
    <w:pPr>
      <w:numPr>
        <w:numId w:val="4"/>
      </w:numPr>
    </w:pPr>
  </w:style>
  <w:style w:type="paragraph" w:customStyle="1" w:styleId="Dtailvaluations">
    <w:name w:val="Détail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dtailsvaluations">
    <w:name w:val="détails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Titre2mod">
    <w:name w:val="Titre 2 mod"/>
    <w:basedOn w:val="Titre2"/>
    <w:rsid w:val="00EC4A42"/>
    <w:pPr>
      <w:numPr>
        <w:ilvl w:val="0"/>
        <w:numId w:val="0"/>
      </w:numPr>
      <w:jc w:val="center"/>
    </w:pPr>
  </w:style>
  <w:style w:type="paragraph" w:customStyle="1" w:styleId="Titre1mod">
    <w:name w:val="Titre 1 mod"/>
    <w:basedOn w:val="Titre1"/>
    <w:rsid w:val="00EC4A42"/>
    <w:pPr>
      <w:numPr>
        <w:numId w:val="0"/>
      </w:numPr>
      <w:spacing w:line="240" w:lineRule="auto"/>
      <w:jc w:val="center"/>
    </w:pPr>
    <w:rPr>
      <w:sz w:val="44"/>
    </w:rPr>
  </w:style>
  <w:style w:type="paragraph" w:customStyle="1" w:styleId="Titre1mod2">
    <w:name w:val="Titre 1 mod2"/>
    <w:basedOn w:val="Titre1mod"/>
    <w:rsid w:val="00EC4A42"/>
    <w:rPr>
      <w:sz w:val="32"/>
    </w:rPr>
  </w:style>
  <w:style w:type="paragraph" w:customStyle="1" w:styleId="Criteresevaluation">
    <w:name w:val="Criteres evaluation"/>
    <w:basedOn w:val="Normal"/>
    <w:rsid w:val="00EC4A42"/>
    <w:pPr>
      <w:ind w:left="576" w:firstLine="0"/>
    </w:pPr>
    <w:rPr>
      <w:b/>
      <w:bCs/>
    </w:rPr>
  </w:style>
  <w:style w:type="paragraph" w:customStyle="1" w:styleId="Descriptiontypeevaluation">
    <w:name w:val="Description type evaluation"/>
    <w:basedOn w:val="Normal"/>
    <w:rsid w:val="00EC4A42"/>
    <w:pPr>
      <w:ind w:left="360" w:firstLine="0"/>
    </w:pPr>
  </w:style>
  <w:style w:type="paragraph" w:customStyle="1" w:styleId="Elementsevaluation">
    <w:name w:val="Elements evaluation"/>
    <w:basedOn w:val="Normal"/>
    <w:rsid w:val="00EC4A42"/>
    <w:pPr>
      <w:ind w:firstLine="0"/>
    </w:pPr>
    <w:rPr>
      <w:b/>
      <w:bCs/>
      <w:sz w:val="26"/>
    </w:rPr>
  </w:style>
  <w:style w:type="paragraph" w:customStyle="1" w:styleId="Corpsdetexte4">
    <w:name w:val="Corps de texte 4"/>
    <w:basedOn w:val="Corpsdetexte"/>
    <w:rsid w:val="00EC4A42"/>
    <w:pPr>
      <w:spacing w:after="80" w:line="240" w:lineRule="auto"/>
      <w:jc w:val="center"/>
    </w:pPr>
    <w:rPr>
      <w:sz w:val="24"/>
    </w:rPr>
  </w:style>
  <w:style w:type="paragraph" w:customStyle="1" w:styleId="Normalmodsim">
    <w:name w:val="Normal mod sim"/>
    <w:basedOn w:val="Normal"/>
    <w:rsid w:val="00EC4A42"/>
    <w:pPr>
      <w:spacing w:after="0" w:line="240" w:lineRule="auto"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160EE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rsid w:val="000160EE"/>
    <w:rPr>
      <w:sz w:val="24"/>
      <w:szCs w:val="24"/>
      <w:lang w:val="fr-CA" w:eastAsia="fr-FR"/>
    </w:rPr>
  </w:style>
  <w:style w:type="table" w:styleId="Grilledutableau">
    <w:name w:val="Table Grid"/>
    <w:basedOn w:val="TableauNormal"/>
    <w:uiPriority w:val="59"/>
    <w:rsid w:val="0074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semiHidden/>
    <w:rsid w:val="00664960"/>
    <w:pPr>
      <w:suppressAutoHyphens w:val="0"/>
      <w:autoSpaceDE w:val="0"/>
      <w:autoSpaceDN w:val="0"/>
      <w:adjustRightInd w:val="0"/>
      <w:spacing w:after="120" w:line="240" w:lineRule="auto"/>
      <w:ind w:firstLine="0"/>
    </w:pPr>
    <w:rPr>
      <w:rFonts w:ascii="Arial Narrow" w:hAnsi="Arial Narrow"/>
    </w:rPr>
  </w:style>
  <w:style w:type="character" w:customStyle="1" w:styleId="NotedefinCar">
    <w:name w:val="Note de fin Car"/>
    <w:link w:val="Notedefin"/>
    <w:semiHidden/>
    <w:rsid w:val="00664960"/>
    <w:rPr>
      <w:rFonts w:ascii="Arial Narrow" w:hAnsi="Arial Narrow"/>
      <w:sz w:val="24"/>
      <w:szCs w:val="24"/>
      <w:lang w:eastAsia="fr-FR"/>
    </w:rPr>
  </w:style>
  <w:style w:type="character" w:customStyle="1" w:styleId="f01">
    <w:name w:val="f01"/>
    <w:rsid w:val="00664960"/>
    <w:rPr>
      <w:rFonts w:ascii="Times" w:hAnsi="Times" w:hint="default"/>
      <w:sz w:val="24"/>
      <w:szCs w:val="24"/>
    </w:rPr>
  </w:style>
  <w:style w:type="paragraph" w:styleId="Corpsdetexte2">
    <w:name w:val="Body Text 2"/>
    <w:basedOn w:val="Normal"/>
    <w:link w:val="Corpsdetexte2Car"/>
    <w:rsid w:val="00FF6A79"/>
    <w:pPr>
      <w:suppressAutoHyphens w:val="0"/>
      <w:spacing w:after="120" w:line="480" w:lineRule="auto"/>
      <w:ind w:firstLine="0"/>
    </w:pPr>
    <w:rPr>
      <w:sz w:val="20"/>
      <w:szCs w:val="20"/>
    </w:rPr>
  </w:style>
  <w:style w:type="character" w:customStyle="1" w:styleId="Corpsdetexte2Car">
    <w:name w:val="Corps de texte 2 Car"/>
    <w:link w:val="Corpsdetexte2"/>
    <w:rsid w:val="00FF6A79"/>
    <w:rPr>
      <w:lang w:val="fr-CA" w:eastAsia="fr-FR"/>
    </w:rPr>
  </w:style>
  <w:style w:type="character" w:customStyle="1" w:styleId="Titre1Car">
    <w:name w:val="Titre 1 Car"/>
    <w:link w:val="Titre1"/>
    <w:rsid w:val="00637100"/>
    <w:rPr>
      <w:b/>
      <w:bCs/>
      <w:smallCaps/>
      <w:kern w:val="32"/>
      <w:sz w:val="32"/>
      <w:szCs w:val="32"/>
      <w:lang w:eastAsia="fr-FR"/>
    </w:rPr>
  </w:style>
  <w:style w:type="character" w:customStyle="1" w:styleId="Titre2Car">
    <w:name w:val="Titre 2 Car"/>
    <w:link w:val="Titre2"/>
    <w:rsid w:val="00637100"/>
    <w:rPr>
      <w:b/>
      <w:bCs/>
      <w:sz w:val="28"/>
      <w:szCs w:val="28"/>
      <w:lang w:eastAsia="fr-FR"/>
    </w:rPr>
  </w:style>
  <w:style w:type="character" w:customStyle="1" w:styleId="PieddepageCar">
    <w:name w:val="Pied de page Car"/>
    <w:link w:val="Pieddepage"/>
    <w:rsid w:val="0097196E"/>
    <w:rPr>
      <w:sz w:val="24"/>
      <w:szCs w:val="24"/>
      <w:lang w:val="fr-CA" w:eastAsia="fr-FR"/>
    </w:rPr>
  </w:style>
  <w:style w:type="paragraph" w:customStyle="1" w:styleId="criteresfg">
    <w:name w:val="criteres fg"/>
    <w:basedOn w:val="Normal"/>
    <w:rsid w:val="00117CD7"/>
    <w:pPr>
      <w:tabs>
        <w:tab w:val="left" w:pos="447"/>
      </w:tabs>
      <w:suppressAutoHyphens w:val="0"/>
      <w:spacing w:after="80" w:line="240" w:lineRule="auto"/>
      <w:ind w:left="446" w:hanging="446"/>
    </w:pPr>
    <w:rPr>
      <w:sz w:val="22"/>
      <w:szCs w:val="20"/>
    </w:rPr>
  </w:style>
  <w:style w:type="paragraph" w:customStyle="1" w:styleId="Style1">
    <w:name w:val="Style1"/>
    <w:basedOn w:val="Normal"/>
    <w:rsid w:val="00E0400F"/>
    <w:pPr>
      <w:suppressAutoHyphens w:val="0"/>
      <w:spacing w:after="0" w:line="240" w:lineRule="auto"/>
      <w:ind w:firstLine="0"/>
    </w:pPr>
    <w:rPr>
      <w:rFonts w:ascii="Arial" w:hAnsi="Arial"/>
      <w:szCs w:val="20"/>
    </w:rPr>
  </w:style>
  <w:style w:type="paragraph" w:styleId="Commentaire">
    <w:name w:val="annotation text"/>
    <w:basedOn w:val="Normal"/>
    <w:link w:val="CommentaireCar"/>
    <w:semiHidden/>
    <w:rsid w:val="00E0400F"/>
    <w:pPr>
      <w:suppressAutoHyphens w:val="0"/>
      <w:spacing w:after="0" w:line="240" w:lineRule="auto"/>
      <w:ind w:firstLine="0"/>
    </w:pPr>
    <w:rPr>
      <w:rFonts w:ascii="Arial" w:hAnsi="Arial"/>
      <w:sz w:val="20"/>
      <w:szCs w:val="20"/>
    </w:rPr>
  </w:style>
  <w:style w:type="character" w:customStyle="1" w:styleId="CommentaireCar">
    <w:name w:val="Commentaire Car"/>
    <w:link w:val="Commentaire"/>
    <w:semiHidden/>
    <w:rsid w:val="00E0400F"/>
    <w:rPr>
      <w:rFonts w:ascii="Arial" w:hAnsi="Arial"/>
      <w:lang w:val="fr-CA"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FC3843"/>
    <w:pPr>
      <w:ind w:firstLine="210"/>
    </w:pPr>
  </w:style>
  <w:style w:type="character" w:customStyle="1" w:styleId="Retraitcorpset1religCar">
    <w:name w:val="Retrait corps et 1re lig. Car"/>
    <w:link w:val="Retraitcorpset1relig"/>
    <w:uiPriority w:val="99"/>
    <w:rsid w:val="00FC3843"/>
    <w:rPr>
      <w:sz w:val="24"/>
      <w:szCs w:val="24"/>
      <w:lang w:val="fr-CA" w:eastAsia="fr-FR"/>
    </w:rPr>
  </w:style>
  <w:style w:type="paragraph" w:customStyle="1" w:styleId="Default">
    <w:name w:val="Default"/>
    <w:rsid w:val="00054D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ment">
    <w:name w:val="Élément"/>
    <w:basedOn w:val="Normal"/>
    <w:rsid w:val="00930462"/>
    <w:pPr>
      <w:suppressAutoHyphens w:val="0"/>
      <w:spacing w:before="120" w:after="120" w:line="240" w:lineRule="auto"/>
      <w:ind w:firstLine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customStyle="1" w:styleId="OA">
    <w:name w:val="OA"/>
    <w:basedOn w:val="Normal"/>
    <w:rsid w:val="00930462"/>
    <w:pPr>
      <w:suppressAutoHyphens w:val="0"/>
      <w:spacing w:before="60" w:after="60" w:line="240" w:lineRule="auto"/>
      <w:ind w:firstLine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C4229"/>
    <w:rPr>
      <w:rFonts w:ascii="Tahoma" w:hAnsi="Tahoma" w:cs="Tahoma"/>
      <w:sz w:val="16"/>
      <w:szCs w:val="1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smallCaps w:val="0"/>
      <w:color w:val="365F91"/>
      <w:kern w:val="0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8C42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22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C4229"/>
    <w:pPr>
      <w:spacing w:after="100"/>
      <w:ind w:left="480"/>
    </w:pPr>
  </w:style>
  <w:style w:type="paragraph" w:styleId="Paragraphedeliste">
    <w:name w:val="List Paragraph"/>
    <w:basedOn w:val="Normal"/>
    <w:uiPriority w:val="34"/>
    <w:qFormat/>
    <w:rsid w:val="00B33769"/>
    <w:pPr>
      <w:suppressAutoHyphens w:val="0"/>
      <w:spacing w:after="0" w:line="240" w:lineRule="auto"/>
      <w:ind w:left="720" w:firstLine="0"/>
      <w:contextualSpacing/>
    </w:pPr>
    <w:rPr>
      <w:sz w:val="20"/>
      <w:szCs w:val="20"/>
    </w:rPr>
  </w:style>
  <w:style w:type="paragraph" w:customStyle="1" w:styleId="Stylerapi013">
    <w:name w:val="Style rapi013"/>
    <w:basedOn w:val="Normal"/>
    <w:rsid w:val="00B33769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Stylerapi02">
    <w:name w:val="Style rapi02"/>
    <w:basedOn w:val="Normal"/>
    <w:rsid w:val="00AB2A77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Puce">
    <w:name w:val="Puce"/>
    <w:basedOn w:val="Normal"/>
    <w:rsid w:val="00451BCC"/>
    <w:pPr>
      <w:numPr>
        <w:numId w:val="6"/>
      </w:numPr>
      <w:tabs>
        <w:tab w:val="left" w:pos="447"/>
      </w:tabs>
      <w:suppressAutoHyphens w:val="0"/>
      <w:spacing w:after="0" w:line="240" w:lineRule="auto"/>
    </w:pPr>
    <w:rPr>
      <w:rFonts w:ascii="Arial" w:hAnsi="Arial" w:cs="Arial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97264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7264"/>
    <w:pPr>
      <w:suppressAutoHyphens/>
      <w:spacing w:after="180"/>
      <w:ind w:firstLine="709"/>
    </w:pPr>
    <w:rPr>
      <w:rFonts w:ascii="Times New Roman" w:hAnsi="Times New Roman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7264"/>
    <w:rPr>
      <w:rFonts w:ascii="Arial" w:hAnsi="Arial"/>
      <w:b/>
      <w:bCs/>
      <w:lang w:val="fr-CA" w:eastAsia="fr-FR"/>
    </w:rPr>
  </w:style>
  <w:style w:type="paragraph" w:styleId="Sansinterligne">
    <w:name w:val="No Spacing"/>
    <w:link w:val="SansinterligneCar"/>
    <w:uiPriority w:val="1"/>
    <w:qFormat/>
    <w:rsid w:val="00050AA4"/>
    <w:pPr>
      <w:suppressAutoHyphens/>
      <w:ind w:firstLine="709"/>
    </w:pPr>
    <w:rPr>
      <w:sz w:val="24"/>
      <w:szCs w:val="24"/>
      <w:lang w:eastAsia="fr-FR"/>
    </w:rPr>
  </w:style>
  <w:style w:type="character" w:customStyle="1" w:styleId="SansinterligneCar">
    <w:name w:val="Sans interligne Car"/>
    <w:link w:val="Sansinterligne"/>
    <w:uiPriority w:val="1"/>
    <w:rsid w:val="00303CEB"/>
    <w:rPr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A060F4"/>
    <w:pPr>
      <w:suppressAutoHyphens w:val="0"/>
      <w:spacing w:before="100" w:beforeAutospacing="1" w:after="100" w:afterAutospacing="1" w:line="240" w:lineRule="auto"/>
      <w:ind w:firstLine="0"/>
    </w:pPr>
    <w:rPr>
      <w:lang w:eastAsia="fr-CA"/>
    </w:rPr>
  </w:style>
  <w:style w:type="paragraph" w:customStyle="1" w:styleId="Tableau-texte">
    <w:name w:val="Tableau-texte"/>
    <w:basedOn w:val="Normal"/>
    <w:qFormat/>
    <w:rsid w:val="00E34404"/>
    <w:pPr>
      <w:suppressAutoHyphens w:val="0"/>
      <w:spacing w:before="80" w:after="0" w:line="240" w:lineRule="exact"/>
      <w:ind w:firstLine="0"/>
    </w:pPr>
    <w:rPr>
      <w:rFonts w:ascii="Arial Narrow" w:eastAsiaTheme="minorHAnsi" w:hAnsi="Arial Narrow" w:cstheme="minorBidi"/>
      <w:sz w:val="20"/>
      <w:szCs w:val="20"/>
      <w:lang w:eastAsia="en-US"/>
    </w:rPr>
  </w:style>
  <w:style w:type="paragraph" w:customStyle="1" w:styleId="Tableau-puce">
    <w:name w:val="Tableau-puce"/>
    <w:basedOn w:val="Tableau-texte"/>
    <w:qFormat/>
    <w:rsid w:val="00E34404"/>
    <w:pPr>
      <w:numPr>
        <w:numId w:val="7"/>
      </w:numPr>
      <w:ind w:left="227" w:hanging="227"/>
    </w:pPr>
  </w:style>
  <w:style w:type="paragraph" w:styleId="Rvision">
    <w:name w:val="Revision"/>
    <w:hidden/>
    <w:uiPriority w:val="99"/>
    <w:semiHidden/>
    <w:rsid w:val="00BC0503"/>
    <w:rPr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D17B20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72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7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33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1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7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7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11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18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93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8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3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77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50517414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single" w:sz="36" w:space="5" w:color="F3F3F3"/>
            <w:right w:val="none" w:sz="0" w:space="0" w:color="auto"/>
          </w:divBdr>
        </w:div>
        <w:div w:id="57312789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03993367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68200865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20878460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</w:divsChild>
    </w:div>
    <w:div w:id="1472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74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51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4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43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003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39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13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55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33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43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7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2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75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8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72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69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95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60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01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27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30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&#231;ois\Desktop\Projet-Systeme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75B93F-DE80-48B5-B516-700CEA23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54</TotalTime>
  <Pages>1</Pages>
  <Words>146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Présentation générale du cours</vt:lpstr>
      <vt:lpstr>Présentation générale du cours</vt:lpstr>
    </vt:vector>
  </TitlesOfParts>
  <Company>Toshiba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générale du cours</dc:title>
  <dc:subject/>
  <dc:creator>François</dc:creator>
  <cp:keywords/>
  <dc:description/>
  <cp:lastModifiedBy>Axel Michaud</cp:lastModifiedBy>
  <cp:revision>7</cp:revision>
  <cp:lastPrinted>2018-04-18T11:56:00Z</cp:lastPrinted>
  <dcterms:created xsi:type="dcterms:W3CDTF">2019-01-16T20:14:00Z</dcterms:created>
  <dcterms:modified xsi:type="dcterms:W3CDTF">2019-01-16T21:23:00Z</dcterms:modified>
</cp:coreProperties>
</file>