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C4B" w:rsidRDefault="00A160CD" w:rsidP="00F26C4B">
      <w:pPr>
        <w:pStyle w:val="Titre1"/>
        <w:numPr>
          <w:ilvl w:val="0"/>
          <w:numId w:val="0"/>
        </w:numPr>
        <w:tabs>
          <w:tab w:val="left" w:pos="14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narrative – Cas d’utilisation</w:t>
      </w:r>
    </w:p>
    <w:tbl>
      <w:tblPr>
        <w:tblStyle w:val="Grilledutableau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417"/>
        <w:gridCol w:w="1418"/>
        <w:gridCol w:w="1701"/>
        <w:gridCol w:w="1701"/>
      </w:tblGrid>
      <w:tr w:rsidR="00F26C4B" w:rsidRPr="00443328" w:rsidTr="006D3C0A">
        <w:trPr>
          <w:trHeight w:val="103"/>
        </w:trPr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N#</w:t>
            </w:r>
          </w:p>
        </w:tc>
        <w:tc>
          <w:tcPr>
            <w:tcW w:w="1985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Auteur</w:t>
            </w:r>
          </w:p>
        </w:tc>
        <w:tc>
          <w:tcPr>
            <w:tcW w:w="1417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Cree le</w:t>
            </w:r>
          </w:p>
        </w:tc>
        <w:tc>
          <w:tcPr>
            <w:tcW w:w="1418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Modifié le</w:t>
            </w:r>
          </w:p>
        </w:tc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principal</w:t>
            </w:r>
          </w:p>
        </w:tc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secondaire</w:t>
            </w:r>
          </w:p>
        </w:tc>
      </w:tr>
      <w:tr w:rsidR="00543883" w:rsidRPr="00443328" w:rsidTr="006D3C0A">
        <w:trPr>
          <w:trHeight w:val="554"/>
        </w:trPr>
        <w:tc>
          <w:tcPr>
            <w:tcW w:w="1701" w:type="dxa"/>
            <w:vAlign w:val="center"/>
          </w:tcPr>
          <w:p w:rsidR="00543883" w:rsidRPr="00443328" w:rsidRDefault="00543883" w:rsidP="00543883">
            <w:pPr>
              <w:ind w:firstLine="37"/>
              <w:jc w:val="center"/>
            </w:pPr>
            <w:r>
              <w:t>PF_CU_</w:t>
            </w:r>
            <w:r w:rsidR="00B2680F">
              <w:t>03</w:t>
            </w:r>
          </w:p>
        </w:tc>
        <w:tc>
          <w:tcPr>
            <w:tcW w:w="1985" w:type="dxa"/>
            <w:vAlign w:val="center"/>
          </w:tcPr>
          <w:p w:rsidR="00543883" w:rsidRPr="00443328" w:rsidRDefault="00543883" w:rsidP="00543883">
            <w:pPr>
              <w:ind w:firstLine="37"/>
              <w:jc w:val="center"/>
            </w:pPr>
            <w:r>
              <w:t>Axel, Hugues, François</w:t>
            </w:r>
          </w:p>
        </w:tc>
        <w:tc>
          <w:tcPr>
            <w:tcW w:w="1417" w:type="dxa"/>
            <w:vAlign w:val="center"/>
          </w:tcPr>
          <w:p w:rsidR="00543883" w:rsidRPr="00443328" w:rsidRDefault="00C0263B" w:rsidP="00543883">
            <w:pPr>
              <w:ind w:firstLine="37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DATE   \* MERGEFORMAT </w:instrText>
            </w:r>
            <w:r>
              <w:rPr>
                <w:noProof/>
              </w:rPr>
              <w:fldChar w:fldCharType="separate"/>
            </w:r>
            <w:r w:rsidR="00B2680F">
              <w:rPr>
                <w:noProof/>
              </w:rPr>
              <w:t>2019-01-16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  <w:vAlign w:val="center"/>
          </w:tcPr>
          <w:p w:rsidR="00543883" w:rsidRPr="00443328" w:rsidRDefault="00543883" w:rsidP="00543883">
            <w:pPr>
              <w:ind w:firstLine="0"/>
              <w:jc w:val="center"/>
            </w:pPr>
            <w:fldSimple w:instr=" DATE   \* MERGEFORMAT ">
              <w:r w:rsidR="00B2680F">
                <w:rPr>
                  <w:noProof/>
                </w:rPr>
                <w:t>2019-01-16</w:t>
              </w:r>
            </w:fldSimple>
          </w:p>
        </w:tc>
        <w:tc>
          <w:tcPr>
            <w:tcW w:w="1701" w:type="dxa"/>
            <w:vAlign w:val="center"/>
          </w:tcPr>
          <w:p w:rsidR="00543883" w:rsidRPr="00443328" w:rsidRDefault="00B2680F" w:rsidP="00543883">
            <w:pPr>
              <w:ind w:firstLine="37"/>
              <w:jc w:val="center"/>
            </w:pPr>
            <w:r w:rsidRPr="00B2680F">
              <w:t>Organisme de formation</w:t>
            </w:r>
          </w:p>
        </w:tc>
        <w:tc>
          <w:tcPr>
            <w:tcW w:w="1701" w:type="dxa"/>
            <w:vAlign w:val="center"/>
          </w:tcPr>
          <w:p w:rsidR="00543883" w:rsidRPr="00AC7906" w:rsidRDefault="00543883" w:rsidP="00543883">
            <w:pPr>
              <w:ind w:firstLine="37"/>
              <w:jc w:val="center"/>
            </w:pP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Titre</w:t>
            </w:r>
          </w:p>
        </w:tc>
        <w:tc>
          <w:tcPr>
            <w:tcW w:w="8222" w:type="dxa"/>
            <w:gridSpan w:val="5"/>
          </w:tcPr>
          <w:p w:rsidR="00543883" w:rsidRPr="00443328" w:rsidRDefault="00B2680F" w:rsidP="00543883">
            <w:pPr>
              <w:ind w:firstLine="0"/>
            </w:pPr>
            <w:r w:rsidRPr="00B2680F">
              <w:t>Envois des information</w:t>
            </w:r>
            <w:r>
              <w:t>s</w:t>
            </w:r>
            <w:r w:rsidRPr="00B2680F">
              <w:t xml:space="preserve"> sur les formation</w:t>
            </w:r>
            <w:r>
              <w:t>s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>
              <w:t>Résumé</w:t>
            </w:r>
          </w:p>
        </w:tc>
        <w:tc>
          <w:tcPr>
            <w:tcW w:w="8222" w:type="dxa"/>
            <w:gridSpan w:val="5"/>
          </w:tcPr>
          <w:p w:rsidR="00543883" w:rsidRPr="00443328" w:rsidRDefault="00B2680F" w:rsidP="00543883">
            <w:pPr>
              <w:ind w:firstLine="0"/>
            </w:pPr>
            <w:r>
              <w:t>Les organismes de formation envoient leur catalogue avec les prix et le calendrier des sessions de formation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Préconditions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443328" w:rsidRDefault="00533D87" w:rsidP="00543883">
            <w:pPr>
              <w:tabs>
                <w:tab w:val="left" w:pos="2955"/>
              </w:tabs>
              <w:ind w:firstLine="0"/>
            </w:pPr>
            <w:r>
              <w:t>Périodiquement après une entente signée</w:t>
            </w:r>
            <w:r w:rsidR="00B2680F">
              <w:t xml:space="preserve"> avec l’</w:t>
            </w:r>
            <w:r>
              <w:t>entreprise</w:t>
            </w:r>
          </w:p>
        </w:tc>
      </w:tr>
      <w:tr w:rsidR="00543883" w:rsidRPr="00760387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Scenario nominal</w:t>
            </w:r>
          </w:p>
        </w:tc>
        <w:tc>
          <w:tcPr>
            <w:tcW w:w="8222" w:type="dxa"/>
            <w:gridSpan w:val="5"/>
          </w:tcPr>
          <w:p w:rsidR="00CC16CF" w:rsidRDefault="00CC16CF" w:rsidP="00533D87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>L’organisme envoi les informations</w:t>
            </w:r>
          </w:p>
          <w:p w:rsidR="00543883" w:rsidRDefault="00CC16CF" w:rsidP="00533D87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 xml:space="preserve">L’entreprise reçois </w:t>
            </w:r>
            <w:r w:rsidR="006433CF">
              <w:rPr>
                <w:lang w:val="fr-FR"/>
              </w:rPr>
              <w:t>les informations</w:t>
            </w:r>
          </w:p>
          <w:p w:rsidR="006433CF" w:rsidRPr="00533D87" w:rsidRDefault="006433CF" w:rsidP="00533D87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>Les information</w:t>
            </w:r>
            <w:r w:rsidR="009E2E8F">
              <w:rPr>
                <w:lang w:val="fr-FR"/>
              </w:rPr>
              <w:t>s</w:t>
            </w:r>
            <w:r>
              <w:rPr>
                <w:lang w:val="fr-FR"/>
              </w:rPr>
              <w:t xml:space="preserve"> son acheminé </w:t>
            </w:r>
            <w:r w:rsidR="009E2E8F">
              <w:rPr>
                <w:lang w:val="fr-FR"/>
              </w:rPr>
              <w:t>au responsable des formation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>
              <w:t>Scénarios alternatifs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6B4EF2" w:rsidRDefault="009E2E8F" w:rsidP="00543883">
            <w:pPr>
              <w:ind w:firstLine="0"/>
            </w:pPr>
            <w:r>
              <w:t>Aucun</w:t>
            </w:r>
          </w:p>
        </w:tc>
      </w:tr>
      <w:tr w:rsidR="00543883" w:rsidRPr="00443328" w:rsidTr="006B4EF2">
        <w:trPr>
          <w:trHeight w:val="64"/>
        </w:trPr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Exceptions ou erreurs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6B4EF2" w:rsidRDefault="009E2E8F" w:rsidP="00543883">
            <w:pPr>
              <w:ind w:firstLine="0"/>
            </w:pPr>
            <w:r>
              <w:t>Aucun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Postconditions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F26C4B" w:rsidRDefault="009E2E8F" w:rsidP="00543883">
            <w:pPr>
              <w:ind w:firstLine="0"/>
            </w:pPr>
            <w:r>
              <w:t>Le responsable des formations reçois</w:t>
            </w:r>
            <w:r w:rsidR="000F4FD7">
              <w:t xml:space="preserve"> les catalogues, les prix et les calendriers</w:t>
            </w:r>
            <w:bookmarkStart w:id="0" w:name="_GoBack"/>
            <w:bookmarkEnd w:id="0"/>
            <w:r w:rsidR="000F4FD7">
              <w:t xml:space="preserve"> des organisme</w:t>
            </w:r>
          </w:p>
        </w:tc>
      </w:tr>
    </w:tbl>
    <w:p w:rsidR="00F26C4B" w:rsidRPr="00CC515C" w:rsidRDefault="00F26C4B" w:rsidP="00CC515C">
      <w:pPr>
        <w:rPr>
          <w:rFonts w:eastAsia="Arial"/>
        </w:rPr>
      </w:pPr>
    </w:p>
    <w:sectPr w:rsidR="00F26C4B" w:rsidRPr="00CC515C" w:rsidSect="00C7734C">
      <w:footerReference w:type="default" r:id="rId9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63B" w:rsidRDefault="00C0263B">
      <w:pPr>
        <w:spacing w:after="0" w:line="240" w:lineRule="auto"/>
      </w:pPr>
      <w:r>
        <w:separator/>
      </w:r>
    </w:p>
  </w:endnote>
  <w:endnote w:type="continuationSeparator" w:id="0">
    <w:p w:rsidR="00C0263B" w:rsidRDefault="00C0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A28" w:rsidRDefault="00034A28">
    <w:pPr>
      <w:pStyle w:val="En-tte"/>
      <w:tabs>
        <w:tab w:val="clear" w:pos="8640"/>
        <w:tab w:val="right" w:pos="9360"/>
      </w:tabs>
      <w:ind w:firstLine="0"/>
    </w:pPr>
    <w:r>
      <w:tab/>
    </w:r>
    <w:r>
      <w:tab/>
      <w:t xml:space="preserve">PAGE </w:t>
    </w:r>
    <w:r w:rsidRPr="00C7734C">
      <w:rPr>
        <w:rStyle w:val="Numrodepage"/>
        <w:noProof/>
        <w:color w:val="4D4D4D"/>
      </w:rPr>
      <w:fldChar w:fldCharType="begin"/>
    </w:r>
    <w:r>
      <w:rPr>
        <w:rStyle w:val="Numrodepage"/>
        <w:color w:val="4D4D4D"/>
      </w:rPr>
      <w:instrText xml:space="preserve"> PAGE </w:instrText>
    </w:r>
    <w:r w:rsidRPr="00C7734C">
      <w:rPr>
        <w:rStyle w:val="Numrodepage"/>
        <w:color w:val="4D4D4D"/>
      </w:rPr>
      <w:fldChar w:fldCharType="separate"/>
    </w:r>
    <w:r w:rsidR="00085760">
      <w:rPr>
        <w:rStyle w:val="Numrodepage"/>
        <w:noProof/>
        <w:color w:val="4D4D4D"/>
      </w:rPr>
      <w:t>5</w:t>
    </w:r>
    <w:r w:rsidRPr="00C7734C">
      <w:rPr>
        <w:rStyle w:val="Numrodepage"/>
        <w:noProof/>
        <w:color w:val="4D4D4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63B" w:rsidRDefault="00C0263B">
      <w:pPr>
        <w:spacing w:after="0" w:line="240" w:lineRule="auto"/>
      </w:pPr>
      <w:r>
        <w:separator/>
      </w:r>
    </w:p>
  </w:footnote>
  <w:footnote w:type="continuationSeparator" w:id="0">
    <w:p w:rsidR="00C0263B" w:rsidRDefault="00C02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D8A765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561AF"/>
    <w:multiLevelType w:val="hybridMultilevel"/>
    <w:tmpl w:val="9EFA8D1A"/>
    <w:lvl w:ilvl="0" w:tplc="A7724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F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8D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2A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D2E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82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E9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2A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860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167DAC"/>
    <w:multiLevelType w:val="hybridMultilevel"/>
    <w:tmpl w:val="F3E0999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65D8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6454A"/>
    <w:multiLevelType w:val="hybridMultilevel"/>
    <w:tmpl w:val="A776E6E8"/>
    <w:lvl w:ilvl="0" w:tplc="135E4550">
      <w:start w:val="1"/>
      <w:numFmt w:val="bullet"/>
      <w:pStyle w:val="Listepuces1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75B6B48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BB318C"/>
    <w:multiLevelType w:val="hybridMultilevel"/>
    <w:tmpl w:val="E474CA1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C76C74"/>
    <w:multiLevelType w:val="hybridMultilevel"/>
    <w:tmpl w:val="F944420A"/>
    <w:lvl w:ilvl="0" w:tplc="E004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07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A1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88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69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608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8C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50F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6C1C2C"/>
    <w:multiLevelType w:val="hybridMultilevel"/>
    <w:tmpl w:val="8684E8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65DA8"/>
    <w:multiLevelType w:val="hybridMultilevel"/>
    <w:tmpl w:val="9028C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30D595F"/>
    <w:multiLevelType w:val="hybridMultilevel"/>
    <w:tmpl w:val="BF52273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37F7528"/>
    <w:multiLevelType w:val="hybridMultilevel"/>
    <w:tmpl w:val="BC6898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4DA0B2B"/>
    <w:multiLevelType w:val="hybridMultilevel"/>
    <w:tmpl w:val="1E364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363D6"/>
    <w:multiLevelType w:val="hybridMultilevel"/>
    <w:tmpl w:val="DE480BA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677BE8"/>
    <w:multiLevelType w:val="hybridMultilevel"/>
    <w:tmpl w:val="A70A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C14D4"/>
    <w:multiLevelType w:val="hybridMultilevel"/>
    <w:tmpl w:val="9C4C90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63318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C7228"/>
    <w:multiLevelType w:val="hybridMultilevel"/>
    <w:tmpl w:val="E526732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441FE1"/>
    <w:multiLevelType w:val="multilevel"/>
    <w:tmpl w:val="8FC87BE4"/>
    <w:lvl w:ilvl="0">
      <w:start w:val="1"/>
      <w:numFmt w:val="bullet"/>
      <w:pStyle w:val="Titre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568"/>
        </w:tabs>
        <w:ind w:left="1568" w:hanging="576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64B14B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73E1A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D3A35"/>
    <w:multiLevelType w:val="hybridMultilevel"/>
    <w:tmpl w:val="8ADCA1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9B10366"/>
    <w:multiLevelType w:val="hybridMultilevel"/>
    <w:tmpl w:val="97CA97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B003921"/>
    <w:multiLevelType w:val="hybridMultilevel"/>
    <w:tmpl w:val="DED8A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11D64"/>
    <w:multiLevelType w:val="hybridMultilevel"/>
    <w:tmpl w:val="9490B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A59C8"/>
    <w:multiLevelType w:val="hybridMultilevel"/>
    <w:tmpl w:val="1846A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393534"/>
    <w:multiLevelType w:val="hybridMultilevel"/>
    <w:tmpl w:val="D8DE6600"/>
    <w:lvl w:ilvl="0" w:tplc="A8E49F9E">
      <w:start w:val="1"/>
      <w:numFmt w:val="bullet"/>
      <w:pStyle w:val="Puce"/>
      <w:lvlText w:val=""/>
      <w:lvlJc w:val="left"/>
      <w:pPr>
        <w:tabs>
          <w:tab w:val="num" w:pos="504"/>
        </w:tabs>
        <w:ind w:left="360" w:hanging="216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87B1E"/>
    <w:multiLevelType w:val="hybridMultilevel"/>
    <w:tmpl w:val="492439C2"/>
    <w:lvl w:ilvl="0" w:tplc="4FBEB6F4">
      <w:start w:val="1"/>
      <w:numFmt w:val="bullet"/>
      <w:pStyle w:val="Tableau-puce"/>
      <w:lvlText w:val=""/>
      <w:lvlJc w:val="left"/>
      <w:pPr>
        <w:ind w:left="720" w:hanging="360"/>
      </w:pPr>
      <w:rPr>
        <w:rFonts w:ascii="Wingdings" w:hAnsi="Wingdings" w:hint="default"/>
        <w:color w:val="628A9C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A5FD2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8A734D"/>
    <w:multiLevelType w:val="hybridMultilevel"/>
    <w:tmpl w:val="67AC8E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320DF"/>
    <w:multiLevelType w:val="hybridMultilevel"/>
    <w:tmpl w:val="86A877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A4D76A5"/>
    <w:multiLevelType w:val="hybridMultilevel"/>
    <w:tmpl w:val="CE9482F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9575D0"/>
    <w:multiLevelType w:val="hybridMultilevel"/>
    <w:tmpl w:val="28BAAC4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628E6"/>
    <w:multiLevelType w:val="hybridMultilevel"/>
    <w:tmpl w:val="622A5864"/>
    <w:lvl w:ilvl="0" w:tplc="F81E3074">
      <w:start w:val="1"/>
      <w:numFmt w:val="decimal"/>
      <w:lvlText w:val="%1-"/>
      <w:lvlJc w:val="left"/>
      <w:pPr>
        <w:tabs>
          <w:tab w:val="num" w:pos="1776"/>
        </w:tabs>
        <w:ind w:left="1776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56515CA"/>
    <w:multiLevelType w:val="hybridMultilevel"/>
    <w:tmpl w:val="1B16763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755D7"/>
    <w:multiLevelType w:val="hybridMultilevel"/>
    <w:tmpl w:val="A0C6345A"/>
    <w:lvl w:ilvl="0" w:tplc="C3E00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BE16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4C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D0F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46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CA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2C0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A0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E47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D328CA"/>
    <w:multiLevelType w:val="hybridMultilevel"/>
    <w:tmpl w:val="AF1EB50A"/>
    <w:lvl w:ilvl="0" w:tplc="E7FC7276">
      <w:start w:val="1"/>
      <w:numFmt w:val="bullet"/>
      <w:pStyle w:val="Listepucestableau"/>
      <w:lvlText w:val=""/>
      <w:lvlJc w:val="left"/>
      <w:pPr>
        <w:tabs>
          <w:tab w:val="num" w:pos="805"/>
        </w:tabs>
        <w:ind w:left="8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25"/>
        </w:tabs>
        <w:ind w:left="15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abstractNum w:abstractNumId="37" w15:restartNumberingAfterBreak="0">
    <w:nsid w:val="69965ED0"/>
    <w:multiLevelType w:val="hybridMultilevel"/>
    <w:tmpl w:val="4DF072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9FD51B8"/>
    <w:multiLevelType w:val="hybridMultilevel"/>
    <w:tmpl w:val="31FA99A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A7BD5"/>
    <w:multiLevelType w:val="hybridMultilevel"/>
    <w:tmpl w:val="BA783B98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F90FE2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839E5"/>
    <w:multiLevelType w:val="hybridMultilevel"/>
    <w:tmpl w:val="A5FEA004"/>
    <w:lvl w:ilvl="0" w:tplc="4FF28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744D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E1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F45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60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8D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0A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44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44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627FB6"/>
    <w:multiLevelType w:val="hybridMultilevel"/>
    <w:tmpl w:val="992A53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"/>
  </w:num>
  <w:num w:numId="3">
    <w:abstractNumId w:val="18"/>
  </w:num>
  <w:num w:numId="4">
    <w:abstractNumId w:val="0"/>
  </w:num>
  <w:num w:numId="5">
    <w:abstractNumId w:val="17"/>
  </w:num>
  <w:num w:numId="6">
    <w:abstractNumId w:val="26"/>
  </w:num>
  <w:num w:numId="7">
    <w:abstractNumId w:val="27"/>
  </w:num>
  <w:num w:numId="8">
    <w:abstractNumId w:val="28"/>
  </w:num>
  <w:num w:numId="9">
    <w:abstractNumId w:val="37"/>
  </w:num>
  <w:num w:numId="10">
    <w:abstractNumId w:val="22"/>
  </w:num>
  <w:num w:numId="11">
    <w:abstractNumId w:val="2"/>
  </w:num>
  <w:num w:numId="12">
    <w:abstractNumId w:val="33"/>
  </w:num>
  <w:num w:numId="13">
    <w:abstractNumId w:val="30"/>
  </w:num>
  <w:num w:numId="14">
    <w:abstractNumId w:val="13"/>
  </w:num>
  <w:num w:numId="15">
    <w:abstractNumId w:val="34"/>
  </w:num>
  <w:num w:numId="16">
    <w:abstractNumId w:val="25"/>
  </w:num>
  <w:num w:numId="17">
    <w:abstractNumId w:val="29"/>
  </w:num>
  <w:num w:numId="18">
    <w:abstractNumId w:val="9"/>
  </w:num>
  <w:num w:numId="19">
    <w:abstractNumId w:val="11"/>
  </w:num>
  <w:num w:numId="20">
    <w:abstractNumId w:val="5"/>
  </w:num>
  <w:num w:numId="21">
    <w:abstractNumId w:val="21"/>
  </w:num>
  <w:num w:numId="22">
    <w:abstractNumId w:val="14"/>
  </w:num>
  <w:num w:numId="23">
    <w:abstractNumId w:val="20"/>
  </w:num>
  <w:num w:numId="24">
    <w:abstractNumId w:val="12"/>
  </w:num>
  <w:num w:numId="25">
    <w:abstractNumId w:val="18"/>
  </w:num>
  <w:num w:numId="26">
    <w:abstractNumId w:val="3"/>
  </w:num>
  <w:num w:numId="27">
    <w:abstractNumId w:val="40"/>
  </w:num>
  <w:num w:numId="28">
    <w:abstractNumId w:val="19"/>
  </w:num>
  <w:num w:numId="29">
    <w:abstractNumId w:val="16"/>
  </w:num>
  <w:num w:numId="30">
    <w:abstractNumId w:val="10"/>
  </w:num>
  <w:num w:numId="31">
    <w:abstractNumId w:val="7"/>
  </w:num>
  <w:num w:numId="32">
    <w:abstractNumId w:val="41"/>
  </w:num>
  <w:num w:numId="33">
    <w:abstractNumId w:val="1"/>
  </w:num>
  <w:num w:numId="34">
    <w:abstractNumId w:val="35"/>
  </w:num>
  <w:num w:numId="35">
    <w:abstractNumId w:val="18"/>
  </w:num>
  <w:num w:numId="36">
    <w:abstractNumId w:val="8"/>
  </w:num>
  <w:num w:numId="37">
    <w:abstractNumId w:val="32"/>
  </w:num>
  <w:num w:numId="38">
    <w:abstractNumId w:val="38"/>
  </w:num>
  <w:num w:numId="39">
    <w:abstractNumId w:val="6"/>
  </w:num>
  <w:num w:numId="40">
    <w:abstractNumId w:val="39"/>
  </w:num>
  <w:num w:numId="41">
    <w:abstractNumId w:val="18"/>
  </w:num>
  <w:num w:numId="42">
    <w:abstractNumId w:val="31"/>
  </w:num>
  <w:num w:numId="43">
    <w:abstractNumId w:val="42"/>
  </w:num>
  <w:num w:numId="44">
    <w:abstractNumId w:val="23"/>
  </w:num>
  <w:num w:numId="45">
    <w:abstractNumId w:val="24"/>
  </w:num>
  <w:num w:numId="4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333,#4d4d4d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0F"/>
    <w:rsid w:val="00001B49"/>
    <w:rsid w:val="0000511C"/>
    <w:rsid w:val="00005599"/>
    <w:rsid w:val="00007475"/>
    <w:rsid w:val="00010B96"/>
    <w:rsid w:val="000160EE"/>
    <w:rsid w:val="00020FB0"/>
    <w:rsid w:val="00022793"/>
    <w:rsid w:val="00026347"/>
    <w:rsid w:val="00034A28"/>
    <w:rsid w:val="00034A6A"/>
    <w:rsid w:val="00034D4C"/>
    <w:rsid w:val="0003723D"/>
    <w:rsid w:val="000407D3"/>
    <w:rsid w:val="00041A00"/>
    <w:rsid w:val="00046E9A"/>
    <w:rsid w:val="00050AA4"/>
    <w:rsid w:val="00054D00"/>
    <w:rsid w:val="0005511B"/>
    <w:rsid w:val="000607CD"/>
    <w:rsid w:val="00064808"/>
    <w:rsid w:val="000726CE"/>
    <w:rsid w:val="00075EDD"/>
    <w:rsid w:val="00077028"/>
    <w:rsid w:val="00077513"/>
    <w:rsid w:val="0007790E"/>
    <w:rsid w:val="0008041F"/>
    <w:rsid w:val="00084D60"/>
    <w:rsid w:val="00085760"/>
    <w:rsid w:val="000900B9"/>
    <w:rsid w:val="00090C95"/>
    <w:rsid w:val="000922F3"/>
    <w:rsid w:val="000950D9"/>
    <w:rsid w:val="00096516"/>
    <w:rsid w:val="000A728A"/>
    <w:rsid w:val="000B4195"/>
    <w:rsid w:val="000B59F1"/>
    <w:rsid w:val="000C430A"/>
    <w:rsid w:val="000C68DD"/>
    <w:rsid w:val="000C7BE1"/>
    <w:rsid w:val="000D091B"/>
    <w:rsid w:val="000D6A1D"/>
    <w:rsid w:val="000E4317"/>
    <w:rsid w:val="000E46D6"/>
    <w:rsid w:val="000F009C"/>
    <w:rsid w:val="000F418B"/>
    <w:rsid w:val="000F4FD7"/>
    <w:rsid w:val="001003F6"/>
    <w:rsid w:val="00100458"/>
    <w:rsid w:val="001025FE"/>
    <w:rsid w:val="00103F71"/>
    <w:rsid w:val="00104033"/>
    <w:rsid w:val="00105203"/>
    <w:rsid w:val="00107F9D"/>
    <w:rsid w:val="00117CD7"/>
    <w:rsid w:val="001201AE"/>
    <w:rsid w:val="00120D4F"/>
    <w:rsid w:val="0012163B"/>
    <w:rsid w:val="00123F8A"/>
    <w:rsid w:val="00125EB1"/>
    <w:rsid w:val="00131072"/>
    <w:rsid w:val="00133D9D"/>
    <w:rsid w:val="00136DB2"/>
    <w:rsid w:val="00140E04"/>
    <w:rsid w:val="001420D9"/>
    <w:rsid w:val="001421A5"/>
    <w:rsid w:val="00143FBF"/>
    <w:rsid w:val="001448DD"/>
    <w:rsid w:val="00144986"/>
    <w:rsid w:val="00145C0B"/>
    <w:rsid w:val="00150EAB"/>
    <w:rsid w:val="0015130B"/>
    <w:rsid w:val="0015197A"/>
    <w:rsid w:val="0015707E"/>
    <w:rsid w:val="00162D7A"/>
    <w:rsid w:val="00162E96"/>
    <w:rsid w:val="00165179"/>
    <w:rsid w:val="00167336"/>
    <w:rsid w:val="0017556C"/>
    <w:rsid w:val="00175607"/>
    <w:rsid w:val="0017725C"/>
    <w:rsid w:val="001806A9"/>
    <w:rsid w:val="00184500"/>
    <w:rsid w:val="00186402"/>
    <w:rsid w:val="001873C8"/>
    <w:rsid w:val="001878B3"/>
    <w:rsid w:val="0019505E"/>
    <w:rsid w:val="0019557B"/>
    <w:rsid w:val="00196C15"/>
    <w:rsid w:val="001A025E"/>
    <w:rsid w:val="001A28C0"/>
    <w:rsid w:val="001A3F29"/>
    <w:rsid w:val="001A64AD"/>
    <w:rsid w:val="001A7180"/>
    <w:rsid w:val="001B1508"/>
    <w:rsid w:val="001B4C84"/>
    <w:rsid w:val="001C18C4"/>
    <w:rsid w:val="001D094B"/>
    <w:rsid w:val="001D5504"/>
    <w:rsid w:val="001D5C41"/>
    <w:rsid w:val="001D64CC"/>
    <w:rsid w:val="001E1531"/>
    <w:rsid w:val="001E4736"/>
    <w:rsid w:val="001F46D2"/>
    <w:rsid w:val="001F52BB"/>
    <w:rsid w:val="00210886"/>
    <w:rsid w:val="002132CA"/>
    <w:rsid w:val="002133BD"/>
    <w:rsid w:val="00221D92"/>
    <w:rsid w:val="0022248D"/>
    <w:rsid w:val="002311D2"/>
    <w:rsid w:val="0023698D"/>
    <w:rsid w:val="00246360"/>
    <w:rsid w:val="00250AFE"/>
    <w:rsid w:val="00253E67"/>
    <w:rsid w:val="00254C81"/>
    <w:rsid w:val="002640E0"/>
    <w:rsid w:val="00280710"/>
    <w:rsid w:val="0028176C"/>
    <w:rsid w:val="00281C14"/>
    <w:rsid w:val="00281DC0"/>
    <w:rsid w:val="002871AB"/>
    <w:rsid w:val="00290C90"/>
    <w:rsid w:val="00294A47"/>
    <w:rsid w:val="002A35FD"/>
    <w:rsid w:val="002A4D66"/>
    <w:rsid w:val="002B1132"/>
    <w:rsid w:val="002B2D15"/>
    <w:rsid w:val="002B6201"/>
    <w:rsid w:val="002B7E7D"/>
    <w:rsid w:val="002C3165"/>
    <w:rsid w:val="002C699D"/>
    <w:rsid w:val="002D7066"/>
    <w:rsid w:val="002D78EC"/>
    <w:rsid w:val="002D7A79"/>
    <w:rsid w:val="002E0CA6"/>
    <w:rsid w:val="002E4543"/>
    <w:rsid w:val="002E5BE3"/>
    <w:rsid w:val="002E6AD9"/>
    <w:rsid w:val="002F7C91"/>
    <w:rsid w:val="002F7FD5"/>
    <w:rsid w:val="003019B9"/>
    <w:rsid w:val="0030209C"/>
    <w:rsid w:val="00303CEB"/>
    <w:rsid w:val="0030623A"/>
    <w:rsid w:val="00306F18"/>
    <w:rsid w:val="00307D6A"/>
    <w:rsid w:val="003107A4"/>
    <w:rsid w:val="0031118D"/>
    <w:rsid w:val="00311E01"/>
    <w:rsid w:val="00317AA6"/>
    <w:rsid w:val="00321D18"/>
    <w:rsid w:val="00323AEA"/>
    <w:rsid w:val="00330F08"/>
    <w:rsid w:val="0033138E"/>
    <w:rsid w:val="0033382B"/>
    <w:rsid w:val="00335B66"/>
    <w:rsid w:val="003407FB"/>
    <w:rsid w:val="0034285E"/>
    <w:rsid w:val="00343459"/>
    <w:rsid w:val="00345EBA"/>
    <w:rsid w:val="00350472"/>
    <w:rsid w:val="0035538E"/>
    <w:rsid w:val="00360288"/>
    <w:rsid w:val="00361EA6"/>
    <w:rsid w:val="0036261D"/>
    <w:rsid w:val="0036497A"/>
    <w:rsid w:val="00365605"/>
    <w:rsid w:val="00366AA6"/>
    <w:rsid w:val="0037384B"/>
    <w:rsid w:val="00376607"/>
    <w:rsid w:val="00382836"/>
    <w:rsid w:val="0038766B"/>
    <w:rsid w:val="00387F4F"/>
    <w:rsid w:val="003A6394"/>
    <w:rsid w:val="003A6CB4"/>
    <w:rsid w:val="003B71EA"/>
    <w:rsid w:val="003D2002"/>
    <w:rsid w:val="003D20B0"/>
    <w:rsid w:val="003D256B"/>
    <w:rsid w:val="003E60FA"/>
    <w:rsid w:val="003F3FD7"/>
    <w:rsid w:val="003F42B9"/>
    <w:rsid w:val="003F49E4"/>
    <w:rsid w:val="0040349B"/>
    <w:rsid w:val="0041631A"/>
    <w:rsid w:val="00420751"/>
    <w:rsid w:val="004253D8"/>
    <w:rsid w:val="00426072"/>
    <w:rsid w:val="00426EEC"/>
    <w:rsid w:val="004309C2"/>
    <w:rsid w:val="0043103E"/>
    <w:rsid w:val="004314F8"/>
    <w:rsid w:val="00433E32"/>
    <w:rsid w:val="004373F9"/>
    <w:rsid w:val="0044003F"/>
    <w:rsid w:val="004423DB"/>
    <w:rsid w:val="00447B04"/>
    <w:rsid w:val="00451BCC"/>
    <w:rsid w:val="00454F85"/>
    <w:rsid w:val="004555B0"/>
    <w:rsid w:val="004568EB"/>
    <w:rsid w:val="00461788"/>
    <w:rsid w:val="004634EF"/>
    <w:rsid w:val="0047262D"/>
    <w:rsid w:val="0047513E"/>
    <w:rsid w:val="00482FED"/>
    <w:rsid w:val="004933C1"/>
    <w:rsid w:val="0049668F"/>
    <w:rsid w:val="00497EAF"/>
    <w:rsid w:val="004A0FB4"/>
    <w:rsid w:val="004A25F6"/>
    <w:rsid w:val="004A42E7"/>
    <w:rsid w:val="004B12F6"/>
    <w:rsid w:val="004B48BB"/>
    <w:rsid w:val="004B508F"/>
    <w:rsid w:val="004B6F84"/>
    <w:rsid w:val="004C04BF"/>
    <w:rsid w:val="004C2D4F"/>
    <w:rsid w:val="004C708C"/>
    <w:rsid w:val="004C74D3"/>
    <w:rsid w:val="004D501D"/>
    <w:rsid w:val="004D50EC"/>
    <w:rsid w:val="004E3AD4"/>
    <w:rsid w:val="004E4E93"/>
    <w:rsid w:val="004F0EA0"/>
    <w:rsid w:val="004F666C"/>
    <w:rsid w:val="00504927"/>
    <w:rsid w:val="005060C7"/>
    <w:rsid w:val="00506C0F"/>
    <w:rsid w:val="005115AC"/>
    <w:rsid w:val="00511610"/>
    <w:rsid w:val="00514E02"/>
    <w:rsid w:val="00520B33"/>
    <w:rsid w:val="00523D90"/>
    <w:rsid w:val="00525AC3"/>
    <w:rsid w:val="00533D87"/>
    <w:rsid w:val="00536055"/>
    <w:rsid w:val="00536832"/>
    <w:rsid w:val="00543629"/>
    <w:rsid w:val="00543883"/>
    <w:rsid w:val="005562ED"/>
    <w:rsid w:val="00562F6F"/>
    <w:rsid w:val="00564404"/>
    <w:rsid w:val="00573606"/>
    <w:rsid w:val="0058158B"/>
    <w:rsid w:val="0058168C"/>
    <w:rsid w:val="005851B8"/>
    <w:rsid w:val="00586E81"/>
    <w:rsid w:val="00592037"/>
    <w:rsid w:val="00592A88"/>
    <w:rsid w:val="005930AF"/>
    <w:rsid w:val="00594EA7"/>
    <w:rsid w:val="005957D4"/>
    <w:rsid w:val="0059791E"/>
    <w:rsid w:val="00597B70"/>
    <w:rsid w:val="005B1B1C"/>
    <w:rsid w:val="005C08F6"/>
    <w:rsid w:val="005C20CC"/>
    <w:rsid w:val="005C29FB"/>
    <w:rsid w:val="005C3156"/>
    <w:rsid w:val="005C67F6"/>
    <w:rsid w:val="005C78B8"/>
    <w:rsid w:val="005D0AF8"/>
    <w:rsid w:val="005D0E4F"/>
    <w:rsid w:val="005D53B9"/>
    <w:rsid w:val="005E2E9E"/>
    <w:rsid w:val="005E7296"/>
    <w:rsid w:val="005E7E46"/>
    <w:rsid w:val="005F0E88"/>
    <w:rsid w:val="006001C9"/>
    <w:rsid w:val="00613CF7"/>
    <w:rsid w:val="00614454"/>
    <w:rsid w:val="00614CFF"/>
    <w:rsid w:val="00616A1C"/>
    <w:rsid w:val="006229D3"/>
    <w:rsid w:val="00635A8E"/>
    <w:rsid w:val="00637100"/>
    <w:rsid w:val="00641BA8"/>
    <w:rsid w:val="00641EA8"/>
    <w:rsid w:val="006433CF"/>
    <w:rsid w:val="00643E80"/>
    <w:rsid w:val="00646E4E"/>
    <w:rsid w:val="00652827"/>
    <w:rsid w:val="00653C24"/>
    <w:rsid w:val="00661D36"/>
    <w:rsid w:val="00663BFD"/>
    <w:rsid w:val="00664249"/>
    <w:rsid w:val="00664960"/>
    <w:rsid w:val="00697E80"/>
    <w:rsid w:val="006A16E5"/>
    <w:rsid w:val="006A5684"/>
    <w:rsid w:val="006A79D1"/>
    <w:rsid w:val="006B0A16"/>
    <w:rsid w:val="006B395F"/>
    <w:rsid w:val="006B4EF2"/>
    <w:rsid w:val="006C0C53"/>
    <w:rsid w:val="006D28B7"/>
    <w:rsid w:val="006D30D0"/>
    <w:rsid w:val="006D327C"/>
    <w:rsid w:val="006D3C0A"/>
    <w:rsid w:val="006D4FB8"/>
    <w:rsid w:val="006D73AB"/>
    <w:rsid w:val="006E0B22"/>
    <w:rsid w:val="006E2906"/>
    <w:rsid w:val="006F22B3"/>
    <w:rsid w:val="006F3FD0"/>
    <w:rsid w:val="006F4DD6"/>
    <w:rsid w:val="006F6FFE"/>
    <w:rsid w:val="0070286E"/>
    <w:rsid w:val="00706BBE"/>
    <w:rsid w:val="00715921"/>
    <w:rsid w:val="00717B0E"/>
    <w:rsid w:val="00720AB7"/>
    <w:rsid w:val="00725C5A"/>
    <w:rsid w:val="0073049B"/>
    <w:rsid w:val="00733E86"/>
    <w:rsid w:val="007352C5"/>
    <w:rsid w:val="00735F3D"/>
    <w:rsid w:val="007405B8"/>
    <w:rsid w:val="0074739B"/>
    <w:rsid w:val="007533CC"/>
    <w:rsid w:val="00760387"/>
    <w:rsid w:val="00762B73"/>
    <w:rsid w:val="00766ED9"/>
    <w:rsid w:val="00773A96"/>
    <w:rsid w:val="007832AC"/>
    <w:rsid w:val="007861DB"/>
    <w:rsid w:val="007910A3"/>
    <w:rsid w:val="0079337C"/>
    <w:rsid w:val="007937F5"/>
    <w:rsid w:val="007939A8"/>
    <w:rsid w:val="007951B0"/>
    <w:rsid w:val="00797D16"/>
    <w:rsid w:val="007A2D5E"/>
    <w:rsid w:val="007A35BE"/>
    <w:rsid w:val="007A5845"/>
    <w:rsid w:val="007B1CBE"/>
    <w:rsid w:val="007B3DD7"/>
    <w:rsid w:val="007B5610"/>
    <w:rsid w:val="007C7AA2"/>
    <w:rsid w:val="007D0679"/>
    <w:rsid w:val="007D1317"/>
    <w:rsid w:val="007D52CE"/>
    <w:rsid w:val="007D632A"/>
    <w:rsid w:val="007E3422"/>
    <w:rsid w:val="007E3883"/>
    <w:rsid w:val="007E4593"/>
    <w:rsid w:val="007E5517"/>
    <w:rsid w:val="007E5817"/>
    <w:rsid w:val="007E6116"/>
    <w:rsid w:val="007F5DAE"/>
    <w:rsid w:val="007F6551"/>
    <w:rsid w:val="008008CA"/>
    <w:rsid w:val="0080317B"/>
    <w:rsid w:val="0080329B"/>
    <w:rsid w:val="00803620"/>
    <w:rsid w:val="0080427E"/>
    <w:rsid w:val="008065E6"/>
    <w:rsid w:val="00810765"/>
    <w:rsid w:val="00812C31"/>
    <w:rsid w:val="00814D2A"/>
    <w:rsid w:val="0081799D"/>
    <w:rsid w:val="00824B11"/>
    <w:rsid w:val="00830A2A"/>
    <w:rsid w:val="00831241"/>
    <w:rsid w:val="00841338"/>
    <w:rsid w:val="008456FE"/>
    <w:rsid w:val="0085213C"/>
    <w:rsid w:val="00852B26"/>
    <w:rsid w:val="00853BD0"/>
    <w:rsid w:val="008551A5"/>
    <w:rsid w:val="00865283"/>
    <w:rsid w:val="00874813"/>
    <w:rsid w:val="00875373"/>
    <w:rsid w:val="00876074"/>
    <w:rsid w:val="00880A90"/>
    <w:rsid w:val="0088104F"/>
    <w:rsid w:val="008817C3"/>
    <w:rsid w:val="00883558"/>
    <w:rsid w:val="0088450C"/>
    <w:rsid w:val="0088795E"/>
    <w:rsid w:val="00892B33"/>
    <w:rsid w:val="0089642D"/>
    <w:rsid w:val="008A0C77"/>
    <w:rsid w:val="008B088E"/>
    <w:rsid w:val="008B089A"/>
    <w:rsid w:val="008B6934"/>
    <w:rsid w:val="008B7064"/>
    <w:rsid w:val="008C4071"/>
    <w:rsid w:val="008C4229"/>
    <w:rsid w:val="008D50C6"/>
    <w:rsid w:val="008D5C5B"/>
    <w:rsid w:val="008E0624"/>
    <w:rsid w:val="008E31E5"/>
    <w:rsid w:val="008E3FE3"/>
    <w:rsid w:val="008E4D93"/>
    <w:rsid w:val="008F1E9C"/>
    <w:rsid w:val="008F3310"/>
    <w:rsid w:val="00904C4D"/>
    <w:rsid w:val="00912819"/>
    <w:rsid w:val="00917463"/>
    <w:rsid w:val="00920DD1"/>
    <w:rsid w:val="009233C1"/>
    <w:rsid w:val="0092578F"/>
    <w:rsid w:val="00926799"/>
    <w:rsid w:val="00927747"/>
    <w:rsid w:val="00927B31"/>
    <w:rsid w:val="00930462"/>
    <w:rsid w:val="009347F0"/>
    <w:rsid w:val="009414EB"/>
    <w:rsid w:val="00943C76"/>
    <w:rsid w:val="00943FE6"/>
    <w:rsid w:val="00945A35"/>
    <w:rsid w:val="00946C2B"/>
    <w:rsid w:val="00947990"/>
    <w:rsid w:val="009531C9"/>
    <w:rsid w:val="00956398"/>
    <w:rsid w:val="00971242"/>
    <w:rsid w:val="0097196E"/>
    <w:rsid w:val="00983AC8"/>
    <w:rsid w:val="00985817"/>
    <w:rsid w:val="00991B03"/>
    <w:rsid w:val="00996D24"/>
    <w:rsid w:val="009A322F"/>
    <w:rsid w:val="009A473B"/>
    <w:rsid w:val="009A5B4E"/>
    <w:rsid w:val="009A752B"/>
    <w:rsid w:val="009B221A"/>
    <w:rsid w:val="009B3577"/>
    <w:rsid w:val="009B64BE"/>
    <w:rsid w:val="009C168D"/>
    <w:rsid w:val="009C1878"/>
    <w:rsid w:val="009C3996"/>
    <w:rsid w:val="009C7F30"/>
    <w:rsid w:val="009D1E90"/>
    <w:rsid w:val="009D210B"/>
    <w:rsid w:val="009D5517"/>
    <w:rsid w:val="009D7CBF"/>
    <w:rsid w:val="009E04B0"/>
    <w:rsid w:val="009E22D3"/>
    <w:rsid w:val="009E28E9"/>
    <w:rsid w:val="009E2E8F"/>
    <w:rsid w:val="009F0961"/>
    <w:rsid w:val="009F251C"/>
    <w:rsid w:val="009F2CFE"/>
    <w:rsid w:val="009F3AB2"/>
    <w:rsid w:val="009F5B31"/>
    <w:rsid w:val="00A005FC"/>
    <w:rsid w:val="00A0425A"/>
    <w:rsid w:val="00A060F4"/>
    <w:rsid w:val="00A062A5"/>
    <w:rsid w:val="00A1504A"/>
    <w:rsid w:val="00A160CD"/>
    <w:rsid w:val="00A161A4"/>
    <w:rsid w:val="00A164B4"/>
    <w:rsid w:val="00A2105F"/>
    <w:rsid w:val="00A2130A"/>
    <w:rsid w:val="00A24C9E"/>
    <w:rsid w:val="00A25072"/>
    <w:rsid w:val="00A25B38"/>
    <w:rsid w:val="00A25D48"/>
    <w:rsid w:val="00A25DC3"/>
    <w:rsid w:val="00A2682C"/>
    <w:rsid w:val="00A26A6C"/>
    <w:rsid w:val="00A3093C"/>
    <w:rsid w:val="00A31830"/>
    <w:rsid w:val="00A3226C"/>
    <w:rsid w:val="00A41529"/>
    <w:rsid w:val="00A41A58"/>
    <w:rsid w:val="00A42993"/>
    <w:rsid w:val="00A42B0C"/>
    <w:rsid w:val="00A45072"/>
    <w:rsid w:val="00A47AB2"/>
    <w:rsid w:val="00A510AE"/>
    <w:rsid w:val="00A517B8"/>
    <w:rsid w:val="00A602A8"/>
    <w:rsid w:val="00A65ABB"/>
    <w:rsid w:val="00A70C78"/>
    <w:rsid w:val="00A7299F"/>
    <w:rsid w:val="00A74722"/>
    <w:rsid w:val="00A83151"/>
    <w:rsid w:val="00A85E8D"/>
    <w:rsid w:val="00A91DCA"/>
    <w:rsid w:val="00A93AD5"/>
    <w:rsid w:val="00A94863"/>
    <w:rsid w:val="00AA4705"/>
    <w:rsid w:val="00AA4D0F"/>
    <w:rsid w:val="00AA5A26"/>
    <w:rsid w:val="00AA5C67"/>
    <w:rsid w:val="00AB0808"/>
    <w:rsid w:val="00AB094D"/>
    <w:rsid w:val="00AB1A8F"/>
    <w:rsid w:val="00AB2A77"/>
    <w:rsid w:val="00AC0A4C"/>
    <w:rsid w:val="00AC2FE9"/>
    <w:rsid w:val="00AC42E9"/>
    <w:rsid w:val="00AC7906"/>
    <w:rsid w:val="00AD22FF"/>
    <w:rsid w:val="00AD53E0"/>
    <w:rsid w:val="00AD5E4B"/>
    <w:rsid w:val="00AE7D24"/>
    <w:rsid w:val="00AF03A4"/>
    <w:rsid w:val="00AF1359"/>
    <w:rsid w:val="00AF4460"/>
    <w:rsid w:val="00AF5452"/>
    <w:rsid w:val="00AF6D09"/>
    <w:rsid w:val="00AF753D"/>
    <w:rsid w:val="00AF7934"/>
    <w:rsid w:val="00B0121B"/>
    <w:rsid w:val="00B01242"/>
    <w:rsid w:val="00B02BE2"/>
    <w:rsid w:val="00B02DB3"/>
    <w:rsid w:val="00B0317F"/>
    <w:rsid w:val="00B145F9"/>
    <w:rsid w:val="00B16B0A"/>
    <w:rsid w:val="00B2113E"/>
    <w:rsid w:val="00B25A01"/>
    <w:rsid w:val="00B2680F"/>
    <w:rsid w:val="00B26FAA"/>
    <w:rsid w:val="00B33484"/>
    <w:rsid w:val="00B33769"/>
    <w:rsid w:val="00B44ED0"/>
    <w:rsid w:val="00B6487F"/>
    <w:rsid w:val="00B64F99"/>
    <w:rsid w:val="00B653B9"/>
    <w:rsid w:val="00B66E3D"/>
    <w:rsid w:val="00B760E3"/>
    <w:rsid w:val="00B8144E"/>
    <w:rsid w:val="00B86954"/>
    <w:rsid w:val="00B93BAB"/>
    <w:rsid w:val="00B96B7B"/>
    <w:rsid w:val="00B97BB8"/>
    <w:rsid w:val="00BA2693"/>
    <w:rsid w:val="00BA7A7E"/>
    <w:rsid w:val="00BB1748"/>
    <w:rsid w:val="00BB47DF"/>
    <w:rsid w:val="00BB7319"/>
    <w:rsid w:val="00BC0503"/>
    <w:rsid w:val="00BC1738"/>
    <w:rsid w:val="00BC1AF1"/>
    <w:rsid w:val="00BC4C51"/>
    <w:rsid w:val="00BC5D1F"/>
    <w:rsid w:val="00BC717B"/>
    <w:rsid w:val="00BD123C"/>
    <w:rsid w:val="00BD195E"/>
    <w:rsid w:val="00BD4CD9"/>
    <w:rsid w:val="00BD72B0"/>
    <w:rsid w:val="00BE3758"/>
    <w:rsid w:val="00BE48CD"/>
    <w:rsid w:val="00BE6ED7"/>
    <w:rsid w:val="00BE74D6"/>
    <w:rsid w:val="00BF500D"/>
    <w:rsid w:val="00C0263B"/>
    <w:rsid w:val="00C049EA"/>
    <w:rsid w:val="00C04D3E"/>
    <w:rsid w:val="00C12D7F"/>
    <w:rsid w:val="00C14908"/>
    <w:rsid w:val="00C14C05"/>
    <w:rsid w:val="00C21719"/>
    <w:rsid w:val="00C24317"/>
    <w:rsid w:val="00C36B63"/>
    <w:rsid w:val="00C4093A"/>
    <w:rsid w:val="00C41673"/>
    <w:rsid w:val="00C54A7E"/>
    <w:rsid w:val="00C558D5"/>
    <w:rsid w:val="00C612B8"/>
    <w:rsid w:val="00C71708"/>
    <w:rsid w:val="00C723E1"/>
    <w:rsid w:val="00C7734C"/>
    <w:rsid w:val="00C80FD1"/>
    <w:rsid w:val="00C84A77"/>
    <w:rsid w:val="00C84C57"/>
    <w:rsid w:val="00C85F58"/>
    <w:rsid w:val="00C928E6"/>
    <w:rsid w:val="00C9305C"/>
    <w:rsid w:val="00C945A7"/>
    <w:rsid w:val="00CA124E"/>
    <w:rsid w:val="00CA483A"/>
    <w:rsid w:val="00CB0C52"/>
    <w:rsid w:val="00CB1E94"/>
    <w:rsid w:val="00CB4F8D"/>
    <w:rsid w:val="00CB6D41"/>
    <w:rsid w:val="00CC0EF5"/>
    <w:rsid w:val="00CC16CF"/>
    <w:rsid w:val="00CC2CA7"/>
    <w:rsid w:val="00CC515C"/>
    <w:rsid w:val="00CC7A67"/>
    <w:rsid w:val="00CD5F25"/>
    <w:rsid w:val="00CF47B0"/>
    <w:rsid w:val="00D03C34"/>
    <w:rsid w:val="00D04912"/>
    <w:rsid w:val="00D05BF3"/>
    <w:rsid w:val="00D0708F"/>
    <w:rsid w:val="00D161C8"/>
    <w:rsid w:val="00D16CE2"/>
    <w:rsid w:val="00D17B20"/>
    <w:rsid w:val="00D21895"/>
    <w:rsid w:val="00D25617"/>
    <w:rsid w:val="00D32E30"/>
    <w:rsid w:val="00D44513"/>
    <w:rsid w:val="00D56DB7"/>
    <w:rsid w:val="00D606A5"/>
    <w:rsid w:val="00D6413A"/>
    <w:rsid w:val="00D64625"/>
    <w:rsid w:val="00D72306"/>
    <w:rsid w:val="00D72922"/>
    <w:rsid w:val="00D74BB7"/>
    <w:rsid w:val="00D83331"/>
    <w:rsid w:val="00D84197"/>
    <w:rsid w:val="00D917C7"/>
    <w:rsid w:val="00D91FDA"/>
    <w:rsid w:val="00D93941"/>
    <w:rsid w:val="00DA2293"/>
    <w:rsid w:val="00DA5FA4"/>
    <w:rsid w:val="00DA7C5F"/>
    <w:rsid w:val="00DB4B22"/>
    <w:rsid w:val="00DB60DF"/>
    <w:rsid w:val="00DB7F16"/>
    <w:rsid w:val="00DC2398"/>
    <w:rsid w:val="00DC3211"/>
    <w:rsid w:val="00DC52BB"/>
    <w:rsid w:val="00DC5F74"/>
    <w:rsid w:val="00DC7BED"/>
    <w:rsid w:val="00DD2C7A"/>
    <w:rsid w:val="00DD2D87"/>
    <w:rsid w:val="00DD67B5"/>
    <w:rsid w:val="00DD7FB9"/>
    <w:rsid w:val="00DE47E3"/>
    <w:rsid w:val="00DF245D"/>
    <w:rsid w:val="00DF4C66"/>
    <w:rsid w:val="00DF6382"/>
    <w:rsid w:val="00DF7397"/>
    <w:rsid w:val="00E00EDA"/>
    <w:rsid w:val="00E01C07"/>
    <w:rsid w:val="00E0400F"/>
    <w:rsid w:val="00E04EED"/>
    <w:rsid w:val="00E11DB9"/>
    <w:rsid w:val="00E159A9"/>
    <w:rsid w:val="00E16005"/>
    <w:rsid w:val="00E17131"/>
    <w:rsid w:val="00E20B8A"/>
    <w:rsid w:val="00E2708C"/>
    <w:rsid w:val="00E34404"/>
    <w:rsid w:val="00E40513"/>
    <w:rsid w:val="00E41FE5"/>
    <w:rsid w:val="00E4642E"/>
    <w:rsid w:val="00E50809"/>
    <w:rsid w:val="00E51206"/>
    <w:rsid w:val="00E521D4"/>
    <w:rsid w:val="00E53C4B"/>
    <w:rsid w:val="00E53FDA"/>
    <w:rsid w:val="00E54231"/>
    <w:rsid w:val="00E547CF"/>
    <w:rsid w:val="00E55249"/>
    <w:rsid w:val="00E55ADC"/>
    <w:rsid w:val="00E7183E"/>
    <w:rsid w:val="00E72856"/>
    <w:rsid w:val="00E73DAF"/>
    <w:rsid w:val="00E75CC6"/>
    <w:rsid w:val="00E81386"/>
    <w:rsid w:val="00E97264"/>
    <w:rsid w:val="00EA3428"/>
    <w:rsid w:val="00EA4AE4"/>
    <w:rsid w:val="00EB4EE4"/>
    <w:rsid w:val="00EB6F40"/>
    <w:rsid w:val="00EC0BAB"/>
    <w:rsid w:val="00EC4A42"/>
    <w:rsid w:val="00EC6619"/>
    <w:rsid w:val="00ED0A63"/>
    <w:rsid w:val="00EE3663"/>
    <w:rsid w:val="00EF1974"/>
    <w:rsid w:val="00EF5997"/>
    <w:rsid w:val="00EF6979"/>
    <w:rsid w:val="00F01192"/>
    <w:rsid w:val="00F012C5"/>
    <w:rsid w:val="00F01952"/>
    <w:rsid w:val="00F05863"/>
    <w:rsid w:val="00F1056D"/>
    <w:rsid w:val="00F1387F"/>
    <w:rsid w:val="00F15AF8"/>
    <w:rsid w:val="00F1704D"/>
    <w:rsid w:val="00F20500"/>
    <w:rsid w:val="00F215FB"/>
    <w:rsid w:val="00F23CFF"/>
    <w:rsid w:val="00F252B9"/>
    <w:rsid w:val="00F26C4B"/>
    <w:rsid w:val="00F36080"/>
    <w:rsid w:val="00F43455"/>
    <w:rsid w:val="00F4484B"/>
    <w:rsid w:val="00F47440"/>
    <w:rsid w:val="00F47562"/>
    <w:rsid w:val="00F547C6"/>
    <w:rsid w:val="00F64199"/>
    <w:rsid w:val="00F6461A"/>
    <w:rsid w:val="00F66A19"/>
    <w:rsid w:val="00F757D8"/>
    <w:rsid w:val="00F80F45"/>
    <w:rsid w:val="00F84329"/>
    <w:rsid w:val="00F8450B"/>
    <w:rsid w:val="00F93081"/>
    <w:rsid w:val="00F952CB"/>
    <w:rsid w:val="00FA03F2"/>
    <w:rsid w:val="00FA1CE6"/>
    <w:rsid w:val="00FA33D9"/>
    <w:rsid w:val="00FA5311"/>
    <w:rsid w:val="00FB4761"/>
    <w:rsid w:val="00FB66F6"/>
    <w:rsid w:val="00FC356E"/>
    <w:rsid w:val="00FC3843"/>
    <w:rsid w:val="00FD1B9B"/>
    <w:rsid w:val="00FD38F3"/>
    <w:rsid w:val="00FD6D31"/>
    <w:rsid w:val="00FE0065"/>
    <w:rsid w:val="00FE0F27"/>
    <w:rsid w:val="00FE0F5C"/>
    <w:rsid w:val="00FE3316"/>
    <w:rsid w:val="00FE453A"/>
    <w:rsid w:val="00FF2FF6"/>
    <w:rsid w:val="00FF6A79"/>
    <w:rsid w:val="0182D171"/>
    <w:rsid w:val="0AA94E91"/>
    <w:rsid w:val="0C868176"/>
    <w:rsid w:val="18525CCA"/>
    <w:rsid w:val="18D4F49A"/>
    <w:rsid w:val="26D870F0"/>
    <w:rsid w:val="3C6B16C7"/>
    <w:rsid w:val="3C8E7781"/>
    <w:rsid w:val="461B1FD8"/>
    <w:rsid w:val="515B57F9"/>
    <w:rsid w:val="53BA3A19"/>
    <w:rsid w:val="61950417"/>
    <w:rsid w:val="640E731B"/>
    <w:rsid w:val="6A49190E"/>
    <w:rsid w:val="713017F5"/>
    <w:rsid w:val="757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33,#4d4d4d,#5f5f5f,#777"/>
    </o:shapedefaults>
    <o:shapelayout v:ext="edit">
      <o:idmap v:ext="edit" data="1"/>
    </o:shapelayout>
  </w:shapeDefaults>
  <w:decimalSymbol w:val=","/>
  <w:listSeparator w:val=";"/>
  <w14:docId w14:val="17ABC97F"/>
  <w15:docId w15:val="{83D8FD18-BF91-48B3-AAFA-740D2812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E8D"/>
    <w:pPr>
      <w:suppressAutoHyphens/>
      <w:spacing w:after="180" w:line="280" w:lineRule="exact"/>
      <w:ind w:firstLine="709"/>
    </w:pPr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/>
      <w:numPr>
        <w:numId w:val="3"/>
      </w:numPr>
      <w:spacing w:before="240" w:after="360"/>
      <w:outlineLvl w:val="0"/>
    </w:pPr>
    <w:rPr>
      <w:b/>
      <w:bCs/>
      <w:smallCap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rsid w:val="00EC4A42"/>
    <w:pPr>
      <w:keepNext/>
      <w:numPr>
        <w:ilvl w:val="1"/>
        <w:numId w:val="3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/>
      <w:numPr>
        <w:ilvl w:val="2"/>
        <w:numId w:val="3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3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dnomdefamille">
    <w:name w:val="Méd nom de famille"/>
    <w:basedOn w:val="Normal"/>
    <w:rsid w:val="00EC4A42"/>
  </w:style>
  <w:style w:type="paragraph" w:customStyle="1" w:styleId="Mdnomfamille">
    <w:name w:val="Méd nom famille"/>
    <w:basedOn w:val="Normal"/>
    <w:rsid w:val="00EC4A42"/>
  </w:style>
  <w:style w:type="paragraph" w:customStyle="1" w:styleId="MdTitre">
    <w:name w:val="Méd Titre"/>
    <w:basedOn w:val="Normal"/>
    <w:rsid w:val="00EC4A42"/>
    <w:rPr>
      <w:i/>
      <w:iCs/>
    </w:rPr>
  </w:style>
  <w:style w:type="character" w:styleId="Lienhypertexte">
    <w:name w:val="Hyperlink"/>
    <w:uiPriority w:val="99"/>
    <w:rsid w:val="00EC4A42"/>
    <w:rPr>
      <w:color w:val="0000FF"/>
      <w:u w:val="single"/>
    </w:rPr>
  </w:style>
  <w:style w:type="paragraph" w:styleId="Corpsdetexte">
    <w:name w:val="Body Text"/>
    <w:basedOn w:val="Normal"/>
    <w:semiHidden/>
    <w:rsid w:val="00EC4A42"/>
    <w:pPr>
      <w:spacing w:after="60" w:line="200" w:lineRule="exact"/>
      <w:ind w:firstLine="0"/>
      <w:jc w:val="both"/>
    </w:pPr>
    <w:rPr>
      <w:sz w:val="20"/>
      <w:lang w:eastAsia="fr-CA"/>
    </w:rPr>
  </w:style>
  <w:style w:type="paragraph" w:styleId="Corpsdetexte3">
    <w:name w:val="Body Text 3"/>
    <w:basedOn w:val="Normal"/>
    <w:semiHidden/>
    <w:rsid w:val="00EC4A42"/>
    <w:rPr>
      <w:rFonts w:ascii="Comic Sans MS" w:hAnsi="Comic Sans MS"/>
      <w:sz w:val="22"/>
      <w:szCs w:val="20"/>
      <w:lang w:eastAsia="fr-CA"/>
    </w:rPr>
  </w:style>
  <w:style w:type="paragraph" w:styleId="En-tte">
    <w:name w:val="header"/>
    <w:basedOn w:val="Normal"/>
    <w:semiHidden/>
    <w:rsid w:val="00EC4A42"/>
    <w:pPr>
      <w:tabs>
        <w:tab w:val="center" w:pos="4320"/>
        <w:tab w:val="right" w:pos="8640"/>
      </w:tabs>
      <w:spacing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enter" w:pos="4320"/>
        <w:tab w:val="right" w:pos="8640"/>
      </w:tabs>
    </w:pPr>
  </w:style>
  <w:style w:type="paragraph" w:customStyle="1" w:styleId="Titrevuesynoptique">
    <w:name w:val="Titre vue synoptique"/>
    <w:basedOn w:val="Normal"/>
    <w:rsid w:val="00EC4A42"/>
    <w:pPr>
      <w:spacing w:after="60"/>
      <w:ind w:firstLine="0"/>
      <w:jc w:val="center"/>
    </w:pPr>
    <w:rPr>
      <w:rFonts w:ascii="Arial Narrow" w:hAnsi="Arial Narrow"/>
      <w:b/>
      <w:bCs/>
      <w:sz w:val="20"/>
    </w:rPr>
  </w:style>
  <w:style w:type="paragraph" w:customStyle="1" w:styleId="Titretableaucomp">
    <w:name w:val="Titre tableau comp"/>
    <w:basedOn w:val="Normal"/>
    <w:rsid w:val="00EC4A42"/>
    <w:pPr>
      <w:spacing w:before="80"/>
    </w:pPr>
    <w:rPr>
      <w:rFonts w:cs="Arial"/>
      <w:b/>
      <w:bCs/>
      <w:smallCaps/>
    </w:rPr>
  </w:style>
  <w:style w:type="paragraph" w:customStyle="1" w:styleId="En-tte1">
    <w:name w:val="En-tête 1"/>
    <w:basedOn w:val="En-tte"/>
    <w:rsid w:val="00EC4A42"/>
    <w:rPr>
      <w:b w:val="0"/>
      <w:bCs w:val="0"/>
      <w:color w:val="4D4D4D"/>
    </w:rPr>
  </w:style>
  <w:style w:type="character" w:styleId="Numrodepage">
    <w:name w:val="page number"/>
    <w:basedOn w:val="Policepardfaut"/>
    <w:semiHidden/>
    <w:rsid w:val="00EC4A42"/>
  </w:style>
  <w:style w:type="paragraph" w:customStyle="1" w:styleId="textetableau">
    <w:name w:val="texte tableau"/>
    <w:basedOn w:val="Normal"/>
    <w:rsid w:val="00EC4A42"/>
    <w:pPr>
      <w:ind w:firstLine="290"/>
    </w:pPr>
  </w:style>
  <w:style w:type="paragraph" w:customStyle="1" w:styleId="mediagraphie">
    <w:name w:val="mediagraphie"/>
    <w:basedOn w:val="Normal"/>
    <w:rsid w:val="00EC4A42"/>
    <w:pPr>
      <w:ind w:firstLine="0"/>
    </w:pPr>
  </w:style>
  <w:style w:type="paragraph" w:customStyle="1" w:styleId="Titretableau2">
    <w:name w:val="Titre tableau 2"/>
    <w:basedOn w:val="Normal"/>
    <w:rsid w:val="00EC4A42"/>
    <w:pPr>
      <w:spacing w:before="60" w:after="120"/>
      <w:ind w:firstLine="0"/>
      <w:jc w:val="center"/>
    </w:pPr>
    <w:rPr>
      <w:rFonts w:ascii="Arial (W1)" w:hAnsi="Arial (W1)"/>
      <w:b/>
      <w:smallCaps/>
    </w:rPr>
  </w:style>
  <w:style w:type="paragraph" w:customStyle="1" w:styleId="Textetableau2">
    <w:name w:val="Texte tableau 2"/>
    <w:basedOn w:val="Corpsdetexte"/>
    <w:rsid w:val="00EC4A42"/>
    <w:pPr>
      <w:spacing w:before="80" w:after="120" w:line="220" w:lineRule="exact"/>
      <w:ind w:firstLine="85"/>
      <w:jc w:val="left"/>
    </w:pPr>
  </w:style>
  <w:style w:type="paragraph" w:customStyle="1" w:styleId="Listepucestableau">
    <w:name w:val="Liste à puces tableau"/>
    <w:basedOn w:val="Textetableau2"/>
    <w:rsid w:val="00EC4A42"/>
    <w:pPr>
      <w:numPr>
        <w:numId w:val="1"/>
      </w:numPr>
      <w:tabs>
        <w:tab w:val="clear" w:pos="805"/>
        <w:tab w:val="num" w:pos="470"/>
      </w:tabs>
      <w:ind w:left="470" w:hanging="180"/>
    </w:pPr>
  </w:style>
  <w:style w:type="paragraph" w:customStyle="1" w:styleId="Corpsdetexteprincipal">
    <w:name w:val="Corps de texte principal"/>
    <w:basedOn w:val="Mdnomdefamille"/>
    <w:rsid w:val="00EC4A42"/>
  </w:style>
  <w:style w:type="paragraph" w:styleId="Notedebasdepage">
    <w:name w:val="footnote text"/>
    <w:basedOn w:val="Normal"/>
    <w:semiHidden/>
    <w:rsid w:val="00EC4A42"/>
    <w:pPr>
      <w:ind w:firstLine="0"/>
    </w:pPr>
    <w:rPr>
      <w:sz w:val="20"/>
      <w:szCs w:val="20"/>
    </w:rPr>
  </w:style>
  <w:style w:type="character" w:styleId="Appelnotedebasdep">
    <w:name w:val="footnote reference"/>
    <w:semiHidden/>
    <w:rsid w:val="00EC4A42"/>
    <w:rPr>
      <w:vertAlign w:val="superscript"/>
    </w:rPr>
  </w:style>
  <w:style w:type="paragraph" w:customStyle="1" w:styleId="Listepuces1">
    <w:name w:val="Liste à puces 1"/>
    <w:basedOn w:val="Normal"/>
    <w:rsid w:val="00EC4A42"/>
    <w:pPr>
      <w:numPr>
        <w:numId w:val="2"/>
      </w:numPr>
    </w:pPr>
    <w:rPr>
      <w:b/>
      <w:bCs/>
    </w:rPr>
  </w:style>
  <w:style w:type="paragraph" w:styleId="Listepuces2">
    <w:name w:val="List Bullet 2"/>
    <w:basedOn w:val="Normal"/>
    <w:autoRedefine/>
    <w:semiHidden/>
    <w:rsid w:val="00EC4A42"/>
    <w:pPr>
      <w:numPr>
        <w:numId w:val="4"/>
      </w:numPr>
    </w:pPr>
  </w:style>
  <w:style w:type="paragraph" w:customStyle="1" w:styleId="Dtailvaluations">
    <w:name w:val="Détail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dtailsvaluations">
    <w:name w:val="détails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Titre2mod">
    <w:name w:val="Titre 2 mod"/>
    <w:basedOn w:val="Titre2"/>
    <w:rsid w:val="00EC4A42"/>
    <w:pPr>
      <w:numPr>
        <w:ilvl w:val="0"/>
        <w:numId w:val="0"/>
      </w:numPr>
      <w:jc w:val="center"/>
    </w:pPr>
  </w:style>
  <w:style w:type="paragraph" w:customStyle="1" w:styleId="Titre1mod">
    <w:name w:val="Titre 1 mod"/>
    <w:basedOn w:val="Titre1"/>
    <w:rsid w:val="00EC4A42"/>
    <w:pPr>
      <w:numPr>
        <w:numId w:val="0"/>
      </w:numPr>
      <w:spacing w:line="240" w:lineRule="auto"/>
      <w:jc w:val="center"/>
    </w:pPr>
    <w:rPr>
      <w:sz w:val="44"/>
    </w:rPr>
  </w:style>
  <w:style w:type="paragraph" w:customStyle="1" w:styleId="Titre1mod2">
    <w:name w:val="Titre 1 mod2"/>
    <w:basedOn w:val="Titre1mod"/>
    <w:rsid w:val="00EC4A42"/>
    <w:rPr>
      <w:sz w:val="32"/>
    </w:rPr>
  </w:style>
  <w:style w:type="paragraph" w:customStyle="1" w:styleId="Criteresevaluation">
    <w:name w:val="Criteres evaluation"/>
    <w:basedOn w:val="Normal"/>
    <w:rsid w:val="00EC4A42"/>
    <w:pPr>
      <w:ind w:left="576" w:firstLine="0"/>
    </w:pPr>
    <w:rPr>
      <w:b/>
      <w:bCs/>
    </w:rPr>
  </w:style>
  <w:style w:type="paragraph" w:customStyle="1" w:styleId="Descriptiontypeevaluation">
    <w:name w:val="Description type evaluation"/>
    <w:basedOn w:val="Normal"/>
    <w:rsid w:val="00EC4A42"/>
    <w:pPr>
      <w:ind w:left="360" w:firstLine="0"/>
    </w:pPr>
  </w:style>
  <w:style w:type="paragraph" w:customStyle="1" w:styleId="Elementsevaluation">
    <w:name w:val="Elements evaluation"/>
    <w:basedOn w:val="Normal"/>
    <w:rsid w:val="00EC4A42"/>
    <w:pPr>
      <w:ind w:firstLine="0"/>
    </w:pPr>
    <w:rPr>
      <w:b/>
      <w:bCs/>
      <w:sz w:val="26"/>
    </w:rPr>
  </w:style>
  <w:style w:type="paragraph" w:customStyle="1" w:styleId="Corpsdetexte4">
    <w:name w:val="Corps de texte 4"/>
    <w:basedOn w:val="Corpsdetexte"/>
    <w:rsid w:val="00EC4A42"/>
    <w:pPr>
      <w:spacing w:after="80" w:line="240" w:lineRule="auto"/>
      <w:jc w:val="center"/>
    </w:pPr>
    <w:rPr>
      <w:sz w:val="24"/>
    </w:rPr>
  </w:style>
  <w:style w:type="paragraph" w:customStyle="1" w:styleId="Normalmodsim">
    <w:name w:val="Normal mod sim"/>
    <w:basedOn w:val="Normal"/>
    <w:rsid w:val="00EC4A42"/>
    <w:pPr>
      <w:spacing w:after="0" w:line="240" w:lineRule="auto"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160EE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rsid w:val="000160EE"/>
    <w:rPr>
      <w:sz w:val="24"/>
      <w:szCs w:val="24"/>
      <w:lang w:val="fr-CA" w:eastAsia="fr-FR"/>
    </w:rPr>
  </w:style>
  <w:style w:type="table" w:styleId="Grilledutableau">
    <w:name w:val="Table Grid"/>
    <w:basedOn w:val="TableauNormal"/>
    <w:uiPriority w:val="59"/>
    <w:rsid w:val="0074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semiHidden/>
    <w:rsid w:val="00664960"/>
    <w:pPr>
      <w:suppressAutoHyphens w:val="0"/>
      <w:autoSpaceDE w:val="0"/>
      <w:autoSpaceDN w:val="0"/>
      <w:adjustRightInd w:val="0"/>
      <w:spacing w:after="120" w:line="240" w:lineRule="auto"/>
      <w:ind w:firstLine="0"/>
    </w:pPr>
    <w:rPr>
      <w:rFonts w:ascii="Arial Narrow" w:hAnsi="Arial Narrow"/>
    </w:rPr>
  </w:style>
  <w:style w:type="character" w:customStyle="1" w:styleId="NotedefinCar">
    <w:name w:val="Note de fin Car"/>
    <w:link w:val="Notedefin"/>
    <w:semiHidden/>
    <w:rsid w:val="00664960"/>
    <w:rPr>
      <w:rFonts w:ascii="Arial Narrow" w:hAnsi="Arial Narrow"/>
      <w:sz w:val="24"/>
      <w:szCs w:val="24"/>
      <w:lang w:eastAsia="fr-FR"/>
    </w:rPr>
  </w:style>
  <w:style w:type="character" w:customStyle="1" w:styleId="f01">
    <w:name w:val="f01"/>
    <w:rsid w:val="00664960"/>
    <w:rPr>
      <w:rFonts w:ascii="Times" w:hAnsi="Times" w:hint="default"/>
      <w:sz w:val="24"/>
      <w:szCs w:val="24"/>
    </w:rPr>
  </w:style>
  <w:style w:type="paragraph" w:styleId="Corpsdetexte2">
    <w:name w:val="Body Text 2"/>
    <w:basedOn w:val="Normal"/>
    <w:link w:val="Corpsdetexte2Car"/>
    <w:rsid w:val="00FF6A79"/>
    <w:pPr>
      <w:suppressAutoHyphens w:val="0"/>
      <w:spacing w:after="120" w:line="480" w:lineRule="auto"/>
      <w:ind w:firstLine="0"/>
    </w:pPr>
    <w:rPr>
      <w:sz w:val="20"/>
      <w:szCs w:val="20"/>
    </w:rPr>
  </w:style>
  <w:style w:type="character" w:customStyle="1" w:styleId="Corpsdetexte2Car">
    <w:name w:val="Corps de texte 2 Car"/>
    <w:link w:val="Corpsdetexte2"/>
    <w:rsid w:val="00FF6A79"/>
    <w:rPr>
      <w:lang w:val="fr-CA" w:eastAsia="fr-FR"/>
    </w:rPr>
  </w:style>
  <w:style w:type="character" w:customStyle="1" w:styleId="Titre1Car">
    <w:name w:val="Titre 1 Car"/>
    <w:link w:val="Titre1"/>
    <w:rsid w:val="00637100"/>
    <w:rPr>
      <w:b/>
      <w:bCs/>
      <w:smallCaps/>
      <w:kern w:val="32"/>
      <w:sz w:val="32"/>
      <w:szCs w:val="32"/>
      <w:lang w:eastAsia="fr-FR"/>
    </w:rPr>
  </w:style>
  <w:style w:type="character" w:customStyle="1" w:styleId="Titre2Car">
    <w:name w:val="Titre 2 Car"/>
    <w:link w:val="Titre2"/>
    <w:rsid w:val="00637100"/>
    <w:rPr>
      <w:b/>
      <w:bCs/>
      <w:sz w:val="28"/>
      <w:szCs w:val="28"/>
      <w:lang w:eastAsia="fr-FR"/>
    </w:rPr>
  </w:style>
  <w:style w:type="character" w:customStyle="1" w:styleId="PieddepageCar">
    <w:name w:val="Pied de page Car"/>
    <w:link w:val="Pieddepage"/>
    <w:rsid w:val="0097196E"/>
    <w:rPr>
      <w:sz w:val="24"/>
      <w:szCs w:val="24"/>
      <w:lang w:val="fr-CA" w:eastAsia="fr-FR"/>
    </w:rPr>
  </w:style>
  <w:style w:type="paragraph" w:customStyle="1" w:styleId="criteresfg">
    <w:name w:val="criteres fg"/>
    <w:basedOn w:val="Normal"/>
    <w:rsid w:val="00117CD7"/>
    <w:pPr>
      <w:tabs>
        <w:tab w:val="left" w:pos="447"/>
      </w:tabs>
      <w:suppressAutoHyphens w:val="0"/>
      <w:spacing w:after="80" w:line="240" w:lineRule="auto"/>
      <w:ind w:left="446" w:hanging="446"/>
    </w:pPr>
    <w:rPr>
      <w:sz w:val="22"/>
      <w:szCs w:val="20"/>
    </w:rPr>
  </w:style>
  <w:style w:type="paragraph" w:customStyle="1" w:styleId="Style1">
    <w:name w:val="Style1"/>
    <w:basedOn w:val="Normal"/>
    <w:rsid w:val="00E0400F"/>
    <w:pPr>
      <w:suppressAutoHyphens w:val="0"/>
      <w:spacing w:after="0" w:line="240" w:lineRule="auto"/>
      <w:ind w:firstLine="0"/>
    </w:pPr>
    <w:rPr>
      <w:rFonts w:ascii="Arial" w:hAnsi="Arial"/>
      <w:szCs w:val="20"/>
    </w:rPr>
  </w:style>
  <w:style w:type="paragraph" w:styleId="Commentaire">
    <w:name w:val="annotation text"/>
    <w:basedOn w:val="Normal"/>
    <w:link w:val="CommentaireCar"/>
    <w:semiHidden/>
    <w:rsid w:val="00E0400F"/>
    <w:pPr>
      <w:suppressAutoHyphens w:val="0"/>
      <w:spacing w:after="0" w:line="240" w:lineRule="auto"/>
      <w:ind w:firstLine="0"/>
    </w:pPr>
    <w:rPr>
      <w:rFonts w:ascii="Arial" w:hAnsi="Arial"/>
      <w:sz w:val="20"/>
      <w:szCs w:val="20"/>
    </w:rPr>
  </w:style>
  <w:style w:type="character" w:customStyle="1" w:styleId="CommentaireCar">
    <w:name w:val="Commentaire Car"/>
    <w:link w:val="Commentaire"/>
    <w:semiHidden/>
    <w:rsid w:val="00E0400F"/>
    <w:rPr>
      <w:rFonts w:ascii="Arial" w:hAnsi="Arial"/>
      <w:lang w:val="fr-CA"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FC3843"/>
    <w:pPr>
      <w:ind w:firstLine="210"/>
    </w:pPr>
  </w:style>
  <w:style w:type="character" w:customStyle="1" w:styleId="Retraitcorpset1religCar">
    <w:name w:val="Retrait corps et 1re lig. Car"/>
    <w:link w:val="Retraitcorpset1relig"/>
    <w:uiPriority w:val="99"/>
    <w:rsid w:val="00FC3843"/>
    <w:rPr>
      <w:sz w:val="24"/>
      <w:szCs w:val="24"/>
      <w:lang w:val="fr-CA" w:eastAsia="fr-FR"/>
    </w:rPr>
  </w:style>
  <w:style w:type="paragraph" w:customStyle="1" w:styleId="Default">
    <w:name w:val="Default"/>
    <w:rsid w:val="00054D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ment">
    <w:name w:val="Élément"/>
    <w:basedOn w:val="Normal"/>
    <w:rsid w:val="00930462"/>
    <w:pPr>
      <w:suppressAutoHyphens w:val="0"/>
      <w:spacing w:before="120" w:after="120" w:line="240" w:lineRule="auto"/>
      <w:ind w:firstLine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customStyle="1" w:styleId="OA">
    <w:name w:val="OA"/>
    <w:basedOn w:val="Normal"/>
    <w:rsid w:val="00930462"/>
    <w:pPr>
      <w:suppressAutoHyphens w:val="0"/>
      <w:spacing w:before="60" w:after="60" w:line="240" w:lineRule="auto"/>
      <w:ind w:firstLine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C4229"/>
    <w:rPr>
      <w:rFonts w:ascii="Tahoma" w:hAnsi="Tahoma" w:cs="Tahoma"/>
      <w:sz w:val="16"/>
      <w:szCs w:val="1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smallCaps w:val="0"/>
      <w:color w:val="365F91"/>
      <w:kern w:val="0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8C42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22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C4229"/>
    <w:pPr>
      <w:spacing w:after="100"/>
      <w:ind w:left="480"/>
    </w:pPr>
  </w:style>
  <w:style w:type="paragraph" w:styleId="Paragraphedeliste">
    <w:name w:val="List Paragraph"/>
    <w:basedOn w:val="Normal"/>
    <w:uiPriority w:val="34"/>
    <w:qFormat/>
    <w:rsid w:val="00B33769"/>
    <w:pPr>
      <w:suppressAutoHyphens w:val="0"/>
      <w:spacing w:after="0" w:line="240" w:lineRule="auto"/>
      <w:ind w:left="720" w:firstLine="0"/>
      <w:contextualSpacing/>
    </w:pPr>
    <w:rPr>
      <w:sz w:val="20"/>
      <w:szCs w:val="20"/>
    </w:rPr>
  </w:style>
  <w:style w:type="paragraph" w:customStyle="1" w:styleId="Stylerapi013">
    <w:name w:val="Style rapi013"/>
    <w:basedOn w:val="Normal"/>
    <w:rsid w:val="00B33769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Stylerapi02">
    <w:name w:val="Style rapi02"/>
    <w:basedOn w:val="Normal"/>
    <w:rsid w:val="00AB2A77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Puce">
    <w:name w:val="Puce"/>
    <w:basedOn w:val="Normal"/>
    <w:rsid w:val="00451BCC"/>
    <w:pPr>
      <w:numPr>
        <w:numId w:val="6"/>
      </w:numPr>
      <w:tabs>
        <w:tab w:val="left" w:pos="447"/>
      </w:tabs>
      <w:suppressAutoHyphens w:val="0"/>
      <w:spacing w:after="0" w:line="240" w:lineRule="auto"/>
    </w:pPr>
    <w:rPr>
      <w:rFonts w:ascii="Arial" w:hAnsi="Arial" w:cs="Arial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97264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7264"/>
    <w:pPr>
      <w:suppressAutoHyphens/>
      <w:spacing w:after="180"/>
      <w:ind w:firstLine="709"/>
    </w:pPr>
    <w:rPr>
      <w:rFonts w:ascii="Times New Roman" w:hAnsi="Times New Roman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7264"/>
    <w:rPr>
      <w:rFonts w:ascii="Arial" w:hAnsi="Arial"/>
      <w:b/>
      <w:bCs/>
      <w:lang w:val="fr-CA" w:eastAsia="fr-FR"/>
    </w:rPr>
  </w:style>
  <w:style w:type="paragraph" w:styleId="Sansinterligne">
    <w:name w:val="No Spacing"/>
    <w:link w:val="SansinterligneCar"/>
    <w:uiPriority w:val="1"/>
    <w:qFormat/>
    <w:rsid w:val="00050AA4"/>
    <w:pPr>
      <w:suppressAutoHyphens/>
      <w:ind w:firstLine="709"/>
    </w:pPr>
    <w:rPr>
      <w:sz w:val="24"/>
      <w:szCs w:val="24"/>
      <w:lang w:eastAsia="fr-FR"/>
    </w:rPr>
  </w:style>
  <w:style w:type="character" w:customStyle="1" w:styleId="SansinterligneCar">
    <w:name w:val="Sans interligne Car"/>
    <w:link w:val="Sansinterligne"/>
    <w:uiPriority w:val="1"/>
    <w:rsid w:val="00303CEB"/>
    <w:rPr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A060F4"/>
    <w:pPr>
      <w:suppressAutoHyphens w:val="0"/>
      <w:spacing w:before="100" w:beforeAutospacing="1" w:after="100" w:afterAutospacing="1" w:line="240" w:lineRule="auto"/>
      <w:ind w:firstLine="0"/>
    </w:pPr>
    <w:rPr>
      <w:lang w:eastAsia="fr-CA"/>
    </w:rPr>
  </w:style>
  <w:style w:type="paragraph" w:customStyle="1" w:styleId="Tableau-texte">
    <w:name w:val="Tableau-texte"/>
    <w:basedOn w:val="Normal"/>
    <w:qFormat/>
    <w:rsid w:val="00E34404"/>
    <w:pPr>
      <w:suppressAutoHyphens w:val="0"/>
      <w:spacing w:before="80" w:after="0" w:line="240" w:lineRule="exact"/>
      <w:ind w:firstLine="0"/>
    </w:pPr>
    <w:rPr>
      <w:rFonts w:ascii="Arial Narrow" w:eastAsiaTheme="minorHAnsi" w:hAnsi="Arial Narrow" w:cstheme="minorBidi"/>
      <w:sz w:val="20"/>
      <w:szCs w:val="20"/>
      <w:lang w:eastAsia="en-US"/>
    </w:rPr>
  </w:style>
  <w:style w:type="paragraph" w:customStyle="1" w:styleId="Tableau-puce">
    <w:name w:val="Tableau-puce"/>
    <w:basedOn w:val="Tableau-texte"/>
    <w:qFormat/>
    <w:rsid w:val="00E34404"/>
    <w:pPr>
      <w:numPr>
        <w:numId w:val="7"/>
      </w:numPr>
      <w:ind w:left="227" w:hanging="227"/>
    </w:pPr>
  </w:style>
  <w:style w:type="paragraph" w:styleId="Rvision">
    <w:name w:val="Revision"/>
    <w:hidden/>
    <w:uiPriority w:val="99"/>
    <w:semiHidden/>
    <w:rsid w:val="00BC0503"/>
    <w:rPr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D17B20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72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7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33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1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7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7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11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18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93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8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3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77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50517414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single" w:sz="36" w:space="5" w:color="F3F3F3"/>
            <w:right w:val="none" w:sz="0" w:space="0" w:color="auto"/>
          </w:divBdr>
        </w:div>
        <w:div w:id="57312789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03993367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68200865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20878460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</w:divsChild>
    </w:div>
    <w:div w:id="1472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74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51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4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43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003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39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13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55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33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43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7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2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75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8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72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69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95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60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01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27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30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&#231;ois\Desktop\Projet-Systeme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6E749-DD02-4ADC-9F41-6B445B7C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</Template>
  <TotalTime>57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Présentation générale du cours</vt:lpstr>
      <vt:lpstr>Présentation générale du cours</vt:lpstr>
    </vt:vector>
  </TitlesOfParts>
  <Company>Toshiba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générale du cours</dc:title>
  <dc:subject/>
  <dc:creator>François</dc:creator>
  <cp:keywords/>
  <dc:description/>
  <cp:lastModifiedBy>François</cp:lastModifiedBy>
  <cp:revision>1</cp:revision>
  <cp:lastPrinted>2018-04-18T11:56:00Z</cp:lastPrinted>
  <dcterms:created xsi:type="dcterms:W3CDTF">2019-01-16T18:46:00Z</dcterms:created>
  <dcterms:modified xsi:type="dcterms:W3CDTF">2019-01-16T19:43:00Z</dcterms:modified>
</cp:coreProperties>
</file>