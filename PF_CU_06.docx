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14E15" w14:textId="77777777" w:rsidR="00F26C4B" w:rsidRDefault="00A160CD" w:rsidP="00F26C4B">
      <w:pPr>
        <w:pStyle w:val="Titre1"/>
        <w:numPr>
          <w:ilvl w:val="0"/>
          <w:numId w:val="0"/>
        </w:numPr>
        <w:tabs>
          <w:tab w:val="left" w:pos="1488"/>
        </w:tabs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Description narrative – Cas d’utilisation</w:t>
      </w:r>
    </w:p>
    <w:tbl>
      <w:tblPr>
        <w:tblStyle w:val="Grilledutableau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701"/>
        <w:gridCol w:w="1985"/>
        <w:gridCol w:w="1417"/>
        <w:gridCol w:w="1418"/>
        <w:gridCol w:w="1701"/>
        <w:gridCol w:w="1701"/>
      </w:tblGrid>
      <w:tr w:rsidR="00F26C4B" w:rsidRPr="00443328" w14:paraId="0EC2FF73" w14:textId="77777777" w:rsidTr="006D3C0A">
        <w:trPr>
          <w:trHeight w:val="103"/>
        </w:trPr>
        <w:tc>
          <w:tcPr>
            <w:tcW w:w="1701" w:type="dxa"/>
            <w:vAlign w:val="center"/>
          </w:tcPr>
          <w:p w14:paraId="12FD4536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N#</w:t>
            </w:r>
          </w:p>
        </w:tc>
        <w:tc>
          <w:tcPr>
            <w:tcW w:w="1985" w:type="dxa"/>
            <w:vAlign w:val="center"/>
          </w:tcPr>
          <w:p w14:paraId="1954EA55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Auteur</w:t>
            </w:r>
          </w:p>
        </w:tc>
        <w:tc>
          <w:tcPr>
            <w:tcW w:w="1417" w:type="dxa"/>
            <w:vAlign w:val="center"/>
          </w:tcPr>
          <w:p w14:paraId="69AE7DD1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Cr</w:t>
            </w:r>
            <w:r w:rsidR="00270454">
              <w:rPr>
                <w:b/>
              </w:rPr>
              <w:t>é</w:t>
            </w:r>
            <w:r w:rsidRPr="00443328">
              <w:rPr>
                <w:b/>
              </w:rPr>
              <w:t>e le</w:t>
            </w:r>
          </w:p>
        </w:tc>
        <w:tc>
          <w:tcPr>
            <w:tcW w:w="1418" w:type="dxa"/>
            <w:vAlign w:val="center"/>
          </w:tcPr>
          <w:p w14:paraId="661DAAF1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Modifié le</w:t>
            </w:r>
          </w:p>
        </w:tc>
        <w:tc>
          <w:tcPr>
            <w:tcW w:w="1701" w:type="dxa"/>
            <w:vAlign w:val="center"/>
          </w:tcPr>
          <w:p w14:paraId="1B33CE99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principal</w:t>
            </w:r>
          </w:p>
        </w:tc>
        <w:tc>
          <w:tcPr>
            <w:tcW w:w="1701" w:type="dxa"/>
            <w:vAlign w:val="center"/>
          </w:tcPr>
          <w:p w14:paraId="2D897E67" w14:textId="77777777" w:rsidR="00F26C4B" w:rsidRPr="00443328" w:rsidRDefault="00F26C4B" w:rsidP="006D3C0A">
            <w:pPr>
              <w:ind w:firstLine="37"/>
              <w:jc w:val="center"/>
              <w:rPr>
                <w:b/>
              </w:rPr>
            </w:pPr>
            <w:r w:rsidRPr="00443328">
              <w:rPr>
                <w:b/>
              </w:rPr>
              <w:t>Acteur secondaire</w:t>
            </w:r>
          </w:p>
        </w:tc>
      </w:tr>
      <w:tr w:rsidR="00543883" w:rsidRPr="00443328" w14:paraId="16BD24EB" w14:textId="77777777" w:rsidTr="006D3C0A">
        <w:trPr>
          <w:trHeight w:val="554"/>
        </w:trPr>
        <w:tc>
          <w:tcPr>
            <w:tcW w:w="1701" w:type="dxa"/>
            <w:vAlign w:val="center"/>
          </w:tcPr>
          <w:p w14:paraId="69CEA3EF" w14:textId="77777777" w:rsidR="00543883" w:rsidRPr="00443328" w:rsidRDefault="00543883" w:rsidP="00543883">
            <w:pPr>
              <w:ind w:firstLine="37"/>
              <w:jc w:val="center"/>
            </w:pPr>
            <w:r>
              <w:t>PF_CU_</w:t>
            </w:r>
            <w:r w:rsidR="00270454">
              <w:t>0</w:t>
            </w:r>
            <w:r w:rsidR="00BF1BF8">
              <w:t>6</w:t>
            </w:r>
          </w:p>
        </w:tc>
        <w:tc>
          <w:tcPr>
            <w:tcW w:w="1985" w:type="dxa"/>
            <w:vAlign w:val="center"/>
          </w:tcPr>
          <w:p w14:paraId="3773FAC4" w14:textId="77777777" w:rsidR="00543883" w:rsidRPr="00443328" w:rsidRDefault="00543883" w:rsidP="00543883">
            <w:pPr>
              <w:ind w:firstLine="37"/>
              <w:jc w:val="center"/>
            </w:pPr>
            <w:r>
              <w:t>Axel, Hugues, François</w:t>
            </w:r>
          </w:p>
        </w:tc>
        <w:tc>
          <w:tcPr>
            <w:tcW w:w="1417" w:type="dxa"/>
            <w:vAlign w:val="center"/>
          </w:tcPr>
          <w:p w14:paraId="7767FD1A" w14:textId="77777777" w:rsidR="00543883" w:rsidRPr="00443328" w:rsidRDefault="0073097D" w:rsidP="00543883">
            <w:pPr>
              <w:ind w:firstLine="37"/>
              <w:jc w:val="center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DATE   \* MERGEFORMAT </w:instrText>
            </w:r>
            <w:r>
              <w:rPr>
                <w:noProof/>
              </w:rPr>
              <w:fldChar w:fldCharType="separate"/>
            </w:r>
            <w:r w:rsidR="00BF1BF8">
              <w:rPr>
                <w:noProof/>
              </w:rPr>
              <w:t>2019-01-16</w:t>
            </w:r>
            <w:r>
              <w:rPr>
                <w:noProof/>
              </w:rPr>
              <w:fldChar w:fldCharType="end"/>
            </w:r>
          </w:p>
        </w:tc>
        <w:tc>
          <w:tcPr>
            <w:tcW w:w="1418" w:type="dxa"/>
            <w:vAlign w:val="center"/>
          </w:tcPr>
          <w:p w14:paraId="6B65CEB8" w14:textId="77777777" w:rsidR="00543883" w:rsidRPr="00443328" w:rsidRDefault="00543883" w:rsidP="00543883">
            <w:pPr>
              <w:ind w:firstLine="0"/>
              <w:jc w:val="center"/>
            </w:pPr>
            <w:fldSimple w:instr=" DATE   \* MERGEFORMAT ">
              <w:r w:rsidR="00BF1BF8">
                <w:rPr>
                  <w:noProof/>
                </w:rPr>
                <w:t>2019-01-16</w:t>
              </w:r>
            </w:fldSimple>
          </w:p>
        </w:tc>
        <w:tc>
          <w:tcPr>
            <w:tcW w:w="1701" w:type="dxa"/>
            <w:vAlign w:val="center"/>
          </w:tcPr>
          <w:p w14:paraId="3BB867D9" w14:textId="77777777" w:rsidR="00543883" w:rsidRPr="00443328" w:rsidRDefault="00270454" w:rsidP="00543883">
            <w:pPr>
              <w:ind w:firstLine="37"/>
              <w:jc w:val="center"/>
            </w:pPr>
            <w:r w:rsidRPr="00270454">
              <w:t>Organisme de formation</w:t>
            </w:r>
          </w:p>
        </w:tc>
        <w:tc>
          <w:tcPr>
            <w:tcW w:w="1701" w:type="dxa"/>
            <w:vAlign w:val="center"/>
          </w:tcPr>
          <w:p w14:paraId="2C74C52D" w14:textId="77777777" w:rsidR="00270454" w:rsidRPr="00AC7906" w:rsidRDefault="00270454" w:rsidP="00270454">
            <w:pPr>
              <w:ind w:firstLine="37"/>
              <w:jc w:val="center"/>
            </w:pPr>
            <w:r w:rsidRPr="00270454">
              <w:t>Responsable hiérarchique</w:t>
            </w:r>
          </w:p>
        </w:tc>
      </w:tr>
      <w:tr w:rsidR="00543883" w:rsidRPr="00443328" w14:paraId="069EADFC" w14:textId="77777777" w:rsidTr="009D6609">
        <w:tc>
          <w:tcPr>
            <w:tcW w:w="1701" w:type="dxa"/>
          </w:tcPr>
          <w:p w14:paraId="713E0F7A" w14:textId="77777777" w:rsidR="00543883" w:rsidRPr="00443328" w:rsidRDefault="00543883" w:rsidP="00543883">
            <w:pPr>
              <w:ind w:firstLine="0"/>
            </w:pPr>
            <w:r w:rsidRPr="00443328">
              <w:t>Titre</w:t>
            </w:r>
          </w:p>
        </w:tc>
        <w:tc>
          <w:tcPr>
            <w:tcW w:w="8222" w:type="dxa"/>
            <w:gridSpan w:val="5"/>
          </w:tcPr>
          <w:p w14:paraId="74E4BFCA" w14:textId="77777777" w:rsidR="00543883" w:rsidRPr="00443328" w:rsidRDefault="00270454" w:rsidP="00543883">
            <w:pPr>
              <w:ind w:firstLine="0"/>
            </w:pPr>
            <w:r w:rsidRPr="00270454">
              <w:t>Justification de formation</w:t>
            </w:r>
          </w:p>
        </w:tc>
      </w:tr>
      <w:tr w:rsidR="00543883" w:rsidRPr="00443328" w14:paraId="425AAF05" w14:textId="77777777" w:rsidTr="009D6609">
        <w:tc>
          <w:tcPr>
            <w:tcW w:w="1701" w:type="dxa"/>
          </w:tcPr>
          <w:p w14:paraId="10854AEE" w14:textId="77777777" w:rsidR="00543883" w:rsidRPr="00443328" w:rsidRDefault="00543883" w:rsidP="00543883">
            <w:pPr>
              <w:ind w:firstLine="0"/>
            </w:pPr>
            <w:r>
              <w:t>Résumé</w:t>
            </w:r>
          </w:p>
        </w:tc>
        <w:tc>
          <w:tcPr>
            <w:tcW w:w="8222" w:type="dxa"/>
            <w:gridSpan w:val="5"/>
          </w:tcPr>
          <w:p w14:paraId="649850A5" w14:textId="77777777" w:rsidR="00543883" w:rsidRPr="00443328" w:rsidRDefault="00270454" w:rsidP="00543883">
            <w:pPr>
              <w:ind w:firstLine="0"/>
            </w:pPr>
            <w:r>
              <w:t xml:space="preserve">L’organisme de formation envoie le </w:t>
            </w:r>
            <w:r w:rsidR="00E6010D">
              <w:t>justificatif</w:t>
            </w:r>
            <w:r>
              <w:t xml:space="preserve"> de </w:t>
            </w:r>
            <w:r w:rsidR="00E6010D">
              <w:t>la présence au responsable hiérarchique</w:t>
            </w:r>
            <w:r w:rsidR="00BF1BF8">
              <w:t>. Si l’employé ne participe pas à la formation sans l’avoir annulé, le justificatif sera négatif.</w:t>
            </w:r>
          </w:p>
        </w:tc>
      </w:tr>
      <w:tr w:rsidR="00543883" w:rsidRPr="00443328" w14:paraId="3E75ACEC" w14:textId="77777777" w:rsidTr="009D6609">
        <w:tc>
          <w:tcPr>
            <w:tcW w:w="1701" w:type="dxa"/>
          </w:tcPr>
          <w:p w14:paraId="2BF92DEE" w14:textId="77777777" w:rsidR="00543883" w:rsidRPr="00443328" w:rsidRDefault="00543883" w:rsidP="00543883">
            <w:pPr>
              <w:ind w:firstLine="0"/>
            </w:pPr>
            <w:r w:rsidRPr="00443328">
              <w:t>Préconditions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1163D882" w14:textId="5F793053" w:rsidR="00543883" w:rsidRPr="00443328" w:rsidRDefault="00BF1BF8" w:rsidP="00543883">
            <w:pPr>
              <w:tabs>
                <w:tab w:val="left" w:pos="2955"/>
              </w:tabs>
              <w:ind w:firstLine="0"/>
            </w:pPr>
            <w:r>
              <w:t>Le justificatif est en lien avec un inscription (PF_CU_12)</w:t>
            </w:r>
          </w:p>
        </w:tc>
      </w:tr>
      <w:tr w:rsidR="00543883" w:rsidRPr="00760387" w14:paraId="60D01DF2" w14:textId="77777777" w:rsidTr="009D6609">
        <w:tc>
          <w:tcPr>
            <w:tcW w:w="1701" w:type="dxa"/>
          </w:tcPr>
          <w:p w14:paraId="4377AE54" w14:textId="77777777" w:rsidR="00543883" w:rsidRPr="00443328" w:rsidRDefault="00543883" w:rsidP="00543883">
            <w:pPr>
              <w:ind w:firstLine="0"/>
            </w:pPr>
            <w:r w:rsidRPr="00443328">
              <w:t>Scenario nominal</w:t>
            </w:r>
          </w:p>
        </w:tc>
        <w:tc>
          <w:tcPr>
            <w:tcW w:w="8222" w:type="dxa"/>
            <w:gridSpan w:val="5"/>
          </w:tcPr>
          <w:p w14:paraId="6167A920" w14:textId="52A843F1" w:rsidR="00543883" w:rsidRPr="00A03536" w:rsidRDefault="009D122F" w:rsidP="00A03536">
            <w:pPr>
              <w:pStyle w:val="Paragraphedeliste"/>
              <w:numPr>
                <w:ilvl w:val="0"/>
                <w:numId w:val="46"/>
              </w:numPr>
              <w:rPr>
                <w:lang w:val="fr-FR"/>
              </w:rPr>
            </w:pPr>
            <w:r w:rsidRPr="00A03536">
              <w:rPr>
                <w:lang w:val="fr-FR"/>
              </w:rPr>
              <w:t>L’organisme de formation</w:t>
            </w:r>
            <w:bookmarkStart w:id="0" w:name="_GoBack"/>
            <w:bookmarkEnd w:id="0"/>
          </w:p>
        </w:tc>
      </w:tr>
      <w:tr w:rsidR="00543883" w:rsidRPr="00443328" w14:paraId="5000DCA5" w14:textId="77777777" w:rsidTr="009D6609">
        <w:tc>
          <w:tcPr>
            <w:tcW w:w="1701" w:type="dxa"/>
          </w:tcPr>
          <w:p w14:paraId="2B19A747" w14:textId="77777777" w:rsidR="00543883" w:rsidRPr="00443328" w:rsidRDefault="00543883" w:rsidP="00543883">
            <w:pPr>
              <w:ind w:firstLine="0"/>
            </w:pPr>
            <w:r>
              <w:t>Scénarios alternatifs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12332AE2" w14:textId="77777777" w:rsidR="00543883" w:rsidRPr="006B4EF2" w:rsidRDefault="00543883" w:rsidP="00543883">
            <w:pPr>
              <w:ind w:firstLine="0"/>
            </w:pPr>
          </w:p>
        </w:tc>
      </w:tr>
      <w:tr w:rsidR="00543883" w:rsidRPr="00443328" w14:paraId="6D8AE606" w14:textId="77777777" w:rsidTr="006B4EF2">
        <w:trPr>
          <w:trHeight w:val="64"/>
        </w:trPr>
        <w:tc>
          <w:tcPr>
            <w:tcW w:w="1701" w:type="dxa"/>
          </w:tcPr>
          <w:p w14:paraId="4C1D76CA" w14:textId="77777777" w:rsidR="00543883" w:rsidRPr="00443328" w:rsidRDefault="00543883" w:rsidP="00543883">
            <w:pPr>
              <w:ind w:firstLine="0"/>
            </w:pPr>
            <w:r w:rsidRPr="00443328">
              <w:t>Exceptions ou erreurs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2162FCD9" w14:textId="77777777" w:rsidR="00543883" w:rsidRPr="006B4EF2" w:rsidRDefault="00543883" w:rsidP="00543883">
            <w:pPr>
              <w:ind w:firstLine="0"/>
            </w:pPr>
          </w:p>
        </w:tc>
      </w:tr>
      <w:tr w:rsidR="00543883" w:rsidRPr="00443328" w14:paraId="3082C464" w14:textId="77777777" w:rsidTr="009D6609">
        <w:tc>
          <w:tcPr>
            <w:tcW w:w="1701" w:type="dxa"/>
          </w:tcPr>
          <w:p w14:paraId="04A7622E" w14:textId="77777777" w:rsidR="00543883" w:rsidRPr="00443328" w:rsidRDefault="00543883" w:rsidP="00543883">
            <w:pPr>
              <w:ind w:firstLine="0"/>
            </w:pPr>
            <w:r w:rsidRPr="00443328">
              <w:t>Postconditions</w:t>
            </w:r>
          </w:p>
        </w:tc>
        <w:tc>
          <w:tcPr>
            <w:tcW w:w="8222" w:type="dxa"/>
            <w:gridSpan w:val="5"/>
            <w:shd w:val="clear" w:color="auto" w:fill="DBE5F1" w:themeFill="accent1" w:themeFillTint="33"/>
          </w:tcPr>
          <w:p w14:paraId="246E24B4" w14:textId="77777777" w:rsidR="00543883" w:rsidRPr="00F26C4B" w:rsidRDefault="00543883" w:rsidP="00543883">
            <w:pPr>
              <w:ind w:firstLine="0"/>
            </w:pPr>
          </w:p>
        </w:tc>
      </w:tr>
    </w:tbl>
    <w:p w14:paraId="23B4F03E" w14:textId="77777777" w:rsidR="00F26C4B" w:rsidRPr="00CC515C" w:rsidRDefault="00F26C4B" w:rsidP="00CC515C">
      <w:pPr>
        <w:rPr>
          <w:rFonts w:eastAsia="Arial"/>
        </w:rPr>
      </w:pPr>
    </w:p>
    <w:sectPr w:rsidR="00F26C4B" w:rsidRPr="00CC515C" w:rsidSect="00C7734C">
      <w:footerReference w:type="default" r:id="rId9"/>
      <w:pgSz w:w="12240" w:h="15840"/>
      <w:pgMar w:top="1440" w:right="1440" w:bottom="1440" w:left="1440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445565" w14:textId="77777777" w:rsidR="0073097D" w:rsidRDefault="0073097D">
      <w:pPr>
        <w:spacing w:after="0" w:line="240" w:lineRule="auto"/>
      </w:pPr>
      <w:r>
        <w:separator/>
      </w:r>
    </w:p>
  </w:endnote>
  <w:endnote w:type="continuationSeparator" w:id="0">
    <w:p w14:paraId="7F529C26" w14:textId="77777777" w:rsidR="0073097D" w:rsidRDefault="0073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 (W1)">
    <w:altName w:val="Arial"/>
    <w:charset w:val="00"/>
    <w:family w:val="swiss"/>
    <w:pitch w:val="variable"/>
    <w:sig w:usb0="00000000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FD9782" w14:textId="77777777" w:rsidR="00034A28" w:rsidRDefault="00034A28">
    <w:pPr>
      <w:pStyle w:val="En-tte"/>
      <w:tabs>
        <w:tab w:val="clear" w:pos="8640"/>
        <w:tab w:val="right" w:pos="9360"/>
      </w:tabs>
      <w:ind w:firstLine="0"/>
    </w:pPr>
    <w:r>
      <w:tab/>
    </w:r>
    <w:r>
      <w:tab/>
      <w:t xml:space="preserve">PAGE </w:t>
    </w:r>
    <w:r w:rsidRPr="00C7734C">
      <w:rPr>
        <w:rStyle w:val="Numrodepage"/>
        <w:noProof/>
        <w:color w:val="4D4D4D"/>
      </w:rPr>
      <w:fldChar w:fldCharType="begin"/>
    </w:r>
    <w:r>
      <w:rPr>
        <w:rStyle w:val="Numrodepage"/>
        <w:color w:val="4D4D4D"/>
      </w:rPr>
      <w:instrText xml:space="preserve"> PAGE </w:instrText>
    </w:r>
    <w:r w:rsidRPr="00C7734C">
      <w:rPr>
        <w:rStyle w:val="Numrodepage"/>
        <w:color w:val="4D4D4D"/>
      </w:rPr>
      <w:fldChar w:fldCharType="separate"/>
    </w:r>
    <w:r w:rsidR="00085760">
      <w:rPr>
        <w:rStyle w:val="Numrodepage"/>
        <w:noProof/>
        <w:color w:val="4D4D4D"/>
      </w:rPr>
      <w:t>5</w:t>
    </w:r>
    <w:r w:rsidRPr="00C7734C">
      <w:rPr>
        <w:rStyle w:val="Numrodepage"/>
        <w:noProof/>
        <w:color w:val="4D4D4D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5B195" w14:textId="77777777" w:rsidR="0073097D" w:rsidRDefault="0073097D">
      <w:pPr>
        <w:spacing w:after="0" w:line="240" w:lineRule="auto"/>
      </w:pPr>
      <w:r>
        <w:separator/>
      </w:r>
    </w:p>
  </w:footnote>
  <w:footnote w:type="continuationSeparator" w:id="0">
    <w:p w14:paraId="6307FEE8" w14:textId="77777777" w:rsidR="0073097D" w:rsidRDefault="0073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ED8A765C"/>
    <w:lvl w:ilvl="0">
      <w:start w:val="1"/>
      <w:numFmt w:val="bullet"/>
      <w:pStyle w:val="Listepuce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00561AF"/>
    <w:multiLevelType w:val="hybridMultilevel"/>
    <w:tmpl w:val="9EFA8D1A"/>
    <w:lvl w:ilvl="0" w:tplc="A7724F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6F7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738D3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0C2A0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D2E6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C8267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BE99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82A2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8600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167DAC"/>
    <w:multiLevelType w:val="hybridMultilevel"/>
    <w:tmpl w:val="F3E0999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365D8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6454A"/>
    <w:multiLevelType w:val="hybridMultilevel"/>
    <w:tmpl w:val="A776E6E8"/>
    <w:lvl w:ilvl="0" w:tplc="135E4550">
      <w:start w:val="1"/>
      <w:numFmt w:val="bullet"/>
      <w:pStyle w:val="Listepuces1"/>
      <w:lvlText w:val=""/>
      <w:lvlJc w:val="left"/>
      <w:pPr>
        <w:tabs>
          <w:tab w:val="num" w:pos="936"/>
        </w:tabs>
        <w:ind w:left="93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656"/>
        </w:tabs>
        <w:ind w:left="165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075B6B48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BB318C"/>
    <w:multiLevelType w:val="hybridMultilevel"/>
    <w:tmpl w:val="E474CA1E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CC76C74"/>
    <w:multiLevelType w:val="hybridMultilevel"/>
    <w:tmpl w:val="F944420A"/>
    <w:lvl w:ilvl="0" w:tplc="E004AE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A078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FA1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10882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2669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E6085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A48CD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563A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50FD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FDB7731"/>
    <w:multiLevelType w:val="hybridMultilevel"/>
    <w:tmpl w:val="A9EC3D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6C1C2C"/>
    <w:multiLevelType w:val="hybridMultilevel"/>
    <w:tmpl w:val="8684E80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265DA8"/>
    <w:multiLevelType w:val="hybridMultilevel"/>
    <w:tmpl w:val="9028C1D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30D595F"/>
    <w:multiLevelType w:val="hybridMultilevel"/>
    <w:tmpl w:val="BF522736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237F7528"/>
    <w:multiLevelType w:val="hybridMultilevel"/>
    <w:tmpl w:val="BC6898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4DA0B2B"/>
    <w:multiLevelType w:val="hybridMultilevel"/>
    <w:tmpl w:val="1E364E0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A363D6"/>
    <w:multiLevelType w:val="hybridMultilevel"/>
    <w:tmpl w:val="DE480BA6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677BE8"/>
    <w:multiLevelType w:val="hybridMultilevel"/>
    <w:tmpl w:val="A70A9B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363318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AC7228"/>
    <w:multiLevelType w:val="hybridMultilevel"/>
    <w:tmpl w:val="E526732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C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5441FE1"/>
    <w:multiLevelType w:val="multilevel"/>
    <w:tmpl w:val="8FC87BE4"/>
    <w:lvl w:ilvl="0">
      <w:start w:val="1"/>
      <w:numFmt w:val="bullet"/>
      <w:pStyle w:val="Titre1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568"/>
        </w:tabs>
        <w:ind w:left="1568" w:hanging="576"/>
      </w:pPr>
      <w:rPr>
        <w:rFonts w:hint="default"/>
      </w:rPr>
    </w:lvl>
    <w:lvl w:ilvl="2">
      <w:start w:val="1"/>
      <w:numFmt w:val="lowerRoman"/>
      <w:pStyle w:val="Titre3"/>
      <w:lvlText w:val="%3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364B14BF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073E1A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5D3A35"/>
    <w:multiLevelType w:val="hybridMultilevel"/>
    <w:tmpl w:val="8ADCA136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39B10366"/>
    <w:multiLevelType w:val="hybridMultilevel"/>
    <w:tmpl w:val="97CA97E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B003921"/>
    <w:multiLevelType w:val="hybridMultilevel"/>
    <w:tmpl w:val="DED8ADA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311D64"/>
    <w:multiLevelType w:val="hybridMultilevel"/>
    <w:tmpl w:val="9490B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6A59C8"/>
    <w:multiLevelType w:val="hybridMultilevel"/>
    <w:tmpl w:val="1846A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E393534"/>
    <w:multiLevelType w:val="hybridMultilevel"/>
    <w:tmpl w:val="D8DE6600"/>
    <w:lvl w:ilvl="0" w:tplc="A8E49F9E">
      <w:start w:val="1"/>
      <w:numFmt w:val="bullet"/>
      <w:pStyle w:val="Puce"/>
      <w:lvlText w:val=""/>
      <w:lvlJc w:val="left"/>
      <w:pPr>
        <w:tabs>
          <w:tab w:val="num" w:pos="504"/>
        </w:tabs>
        <w:ind w:left="360" w:hanging="216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B87B1E"/>
    <w:multiLevelType w:val="hybridMultilevel"/>
    <w:tmpl w:val="492439C2"/>
    <w:lvl w:ilvl="0" w:tplc="4FBEB6F4">
      <w:start w:val="1"/>
      <w:numFmt w:val="bullet"/>
      <w:pStyle w:val="Tableau-puce"/>
      <w:lvlText w:val=""/>
      <w:lvlJc w:val="left"/>
      <w:pPr>
        <w:ind w:left="720" w:hanging="360"/>
      </w:pPr>
      <w:rPr>
        <w:rFonts w:ascii="Wingdings" w:hAnsi="Wingdings" w:hint="default"/>
        <w:color w:val="628A9C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A5FD2"/>
    <w:multiLevelType w:val="hybridMultilevel"/>
    <w:tmpl w:val="66C2C17A"/>
    <w:lvl w:ilvl="0" w:tplc="F81E3074">
      <w:start w:val="1"/>
      <w:numFmt w:val="decimal"/>
      <w:lvlText w:val="%1-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8A734D"/>
    <w:multiLevelType w:val="hybridMultilevel"/>
    <w:tmpl w:val="67AC8E1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8B320DF"/>
    <w:multiLevelType w:val="hybridMultilevel"/>
    <w:tmpl w:val="86A877FA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A4D76A5"/>
    <w:multiLevelType w:val="hybridMultilevel"/>
    <w:tmpl w:val="CE9482F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09575D0"/>
    <w:multiLevelType w:val="hybridMultilevel"/>
    <w:tmpl w:val="28BAAC4A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3628E6"/>
    <w:multiLevelType w:val="hybridMultilevel"/>
    <w:tmpl w:val="622A5864"/>
    <w:lvl w:ilvl="0" w:tplc="F81E3074">
      <w:start w:val="1"/>
      <w:numFmt w:val="decimal"/>
      <w:lvlText w:val="%1-"/>
      <w:lvlJc w:val="left"/>
      <w:pPr>
        <w:tabs>
          <w:tab w:val="num" w:pos="1776"/>
        </w:tabs>
        <w:ind w:left="1776" w:hanging="360"/>
      </w:pPr>
      <w:rPr>
        <w:rFonts w:hint="default"/>
        <w:sz w:val="20"/>
      </w:rPr>
    </w:lvl>
    <w:lvl w:ilvl="1" w:tplc="0C0C0003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34" w15:restartNumberingAfterBreak="0">
    <w:nsid w:val="656515CA"/>
    <w:multiLevelType w:val="hybridMultilevel"/>
    <w:tmpl w:val="1B167632"/>
    <w:lvl w:ilvl="0" w:tplc="0C0C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755D7"/>
    <w:multiLevelType w:val="hybridMultilevel"/>
    <w:tmpl w:val="A0C6345A"/>
    <w:lvl w:ilvl="0" w:tplc="C3E00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CBE16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94C4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DD0FA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460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4CA7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92C0B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47A0E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B8E47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D328CA"/>
    <w:multiLevelType w:val="hybridMultilevel"/>
    <w:tmpl w:val="AF1EB50A"/>
    <w:lvl w:ilvl="0" w:tplc="E7FC7276">
      <w:start w:val="1"/>
      <w:numFmt w:val="bullet"/>
      <w:pStyle w:val="Listepucestableau"/>
      <w:lvlText w:val=""/>
      <w:lvlJc w:val="left"/>
      <w:pPr>
        <w:tabs>
          <w:tab w:val="num" w:pos="805"/>
        </w:tabs>
        <w:ind w:left="80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525"/>
        </w:tabs>
        <w:ind w:left="152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45"/>
        </w:tabs>
        <w:ind w:left="22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65"/>
        </w:tabs>
        <w:ind w:left="29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85"/>
        </w:tabs>
        <w:ind w:left="368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405"/>
        </w:tabs>
        <w:ind w:left="44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25"/>
        </w:tabs>
        <w:ind w:left="51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45"/>
        </w:tabs>
        <w:ind w:left="584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65"/>
        </w:tabs>
        <w:ind w:left="6565" w:hanging="360"/>
      </w:pPr>
      <w:rPr>
        <w:rFonts w:ascii="Wingdings" w:hAnsi="Wingdings" w:hint="default"/>
      </w:rPr>
    </w:lvl>
  </w:abstractNum>
  <w:abstractNum w:abstractNumId="37" w15:restartNumberingAfterBreak="0">
    <w:nsid w:val="69965ED0"/>
    <w:multiLevelType w:val="hybridMultilevel"/>
    <w:tmpl w:val="4DF072A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69FD51B8"/>
    <w:multiLevelType w:val="hybridMultilevel"/>
    <w:tmpl w:val="31FA99A8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4A7BD5"/>
    <w:multiLevelType w:val="hybridMultilevel"/>
    <w:tmpl w:val="BA783B98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F90FE2"/>
    <w:multiLevelType w:val="hybridMultilevel"/>
    <w:tmpl w:val="4D30BD5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C839E5"/>
    <w:multiLevelType w:val="hybridMultilevel"/>
    <w:tmpl w:val="A5FEA004"/>
    <w:lvl w:ilvl="0" w:tplc="4FF280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744D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9E1F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F45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A602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688DE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F0A3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44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A448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C627FB6"/>
    <w:multiLevelType w:val="hybridMultilevel"/>
    <w:tmpl w:val="992A533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6"/>
  </w:num>
  <w:num w:numId="2">
    <w:abstractNumId w:val="4"/>
  </w:num>
  <w:num w:numId="3">
    <w:abstractNumId w:val="18"/>
  </w:num>
  <w:num w:numId="4">
    <w:abstractNumId w:val="0"/>
  </w:num>
  <w:num w:numId="5">
    <w:abstractNumId w:val="17"/>
  </w:num>
  <w:num w:numId="6">
    <w:abstractNumId w:val="26"/>
  </w:num>
  <w:num w:numId="7">
    <w:abstractNumId w:val="27"/>
  </w:num>
  <w:num w:numId="8">
    <w:abstractNumId w:val="28"/>
  </w:num>
  <w:num w:numId="9">
    <w:abstractNumId w:val="37"/>
  </w:num>
  <w:num w:numId="10">
    <w:abstractNumId w:val="22"/>
  </w:num>
  <w:num w:numId="11">
    <w:abstractNumId w:val="2"/>
  </w:num>
  <w:num w:numId="12">
    <w:abstractNumId w:val="33"/>
  </w:num>
  <w:num w:numId="13">
    <w:abstractNumId w:val="30"/>
  </w:num>
  <w:num w:numId="14">
    <w:abstractNumId w:val="14"/>
  </w:num>
  <w:num w:numId="15">
    <w:abstractNumId w:val="34"/>
  </w:num>
  <w:num w:numId="16">
    <w:abstractNumId w:val="25"/>
  </w:num>
  <w:num w:numId="17">
    <w:abstractNumId w:val="29"/>
  </w:num>
  <w:num w:numId="18">
    <w:abstractNumId w:val="10"/>
  </w:num>
  <w:num w:numId="19">
    <w:abstractNumId w:val="12"/>
  </w:num>
  <w:num w:numId="20">
    <w:abstractNumId w:val="5"/>
  </w:num>
  <w:num w:numId="21">
    <w:abstractNumId w:val="21"/>
  </w:num>
  <w:num w:numId="22">
    <w:abstractNumId w:val="15"/>
  </w:num>
  <w:num w:numId="23">
    <w:abstractNumId w:val="20"/>
  </w:num>
  <w:num w:numId="24">
    <w:abstractNumId w:val="13"/>
  </w:num>
  <w:num w:numId="25">
    <w:abstractNumId w:val="18"/>
  </w:num>
  <w:num w:numId="26">
    <w:abstractNumId w:val="3"/>
  </w:num>
  <w:num w:numId="27">
    <w:abstractNumId w:val="40"/>
  </w:num>
  <w:num w:numId="28">
    <w:abstractNumId w:val="19"/>
  </w:num>
  <w:num w:numId="29">
    <w:abstractNumId w:val="16"/>
  </w:num>
  <w:num w:numId="30">
    <w:abstractNumId w:val="11"/>
  </w:num>
  <w:num w:numId="31">
    <w:abstractNumId w:val="7"/>
  </w:num>
  <w:num w:numId="32">
    <w:abstractNumId w:val="41"/>
  </w:num>
  <w:num w:numId="33">
    <w:abstractNumId w:val="1"/>
  </w:num>
  <w:num w:numId="34">
    <w:abstractNumId w:val="35"/>
  </w:num>
  <w:num w:numId="35">
    <w:abstractNumId w:val="18"/>
  </w:num>
  <w:num w:numId="36">
    <w:abstractNumId w:val="9"/>
  </w:num>
  <w:num w:numId="37">
    <w:abstractNumId w:val="32"/>
  </w:num>
  <w:num w:numId="38">
    <w:abstractNumId w:val="38"/>
  </w:num>
  <w:num w:numId="39">
    <w:abstractNumId w:val="6"/>
  </w:num>
  <w:num w:numId="40">
    <w:abstractNumId w:val="39"/>
  </w:num>
  <w:num w:numId="41">
    <w:abstractNumId w:val="18"/>
  </w:num>
  <w:num w:numId="42">
    <w:abstractNumId w:val="31"/>
  </w:num>
  <w:num w:numId="43">
    <w:abstractNumId w:val="42"/>
  </w:num>
  <w:num w:numId="44">
    <w:abstractNumId w:val="23"/>
  </w:num>
  <w:num w:numId="45">
    <w:abstractNumId w:val="24"/>
  </w:num>
  <w:num w:numId="46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attachedTemplate r:id="rId1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>
      <o:colormru v:ext="edit" colors="#333,#4d4d4d,#5f5f5f,#77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454"/>
    <w:rsid w:val="00001B49"/>
    <w:rsid w:val="0000511C"/>
    <w:rsid w:val="00005599"/>
    <w:rsid w:val="00007475"/>
    <w:rsid w:val="00010B96"/>
    <w:rsid w:val="000160EE"/>
    <w:rsid w:val="00020FB0"/>
    <w:rsid w:val="00022793"/>
    <w:rsid w:val="00026347"/>
    <w:rsid w:val="00034A28"/>
    <w:rsid w:val="00034A6A"/>
    <w:rsid w:val="00034D4C"/>
    <w:rsid w:val="0003723D"/>
    <w:rsid w:val="000407D3"/>
    <w:rsid w:val="00041A00"/>
    <w:rsid w:val="00046E9A"/>
    <w:rsid w:val="00050AA4"/>
    <w:rsid w:val="00054D00"/>
    <w:rsid w:val="0005511B"/>
    <w:rsid w:val="000607CD"/>
    <w:rsid w:val="00064808"/>
    <w:rsid w:val="000726CE"/>
    <w:rsid w:val="00075EDD"/>
    <w:rsid w:val="00077028"/>
    <w:rsid w:val="00077513"/>
    <w:rsid w:val="0007790E"/>
    <w:rsid w:val="0008041F"/>
    <w:rsid w:val="00084D60"/>
    <w:rsid w:val="00085760"/>
    <w:rsid w:val="000900B9"/>
    <w:rsid w:val="00090C95"/>
    <w:rsid w:val="000922F3"/>
    <w:rsid w:val="000950D9"/>
    <w:rsid w:val="00096516"/>
    <w:rsid w:val="000A728A"/>
    <w:rsid w:val="000B4195"/>
    <w:rsid w:val="000B59F1"/>
    <w:rsid w:val="000C430A"/>
    <w:rsid w:val="000C68DD"/>
    <w:rsid w:val="000C7BE1"/>
    <w:rsid w:val="000D091B"/>
    <w:rsid w:val="000D6A1D"/>
    <w:rsid w:val="000E4317"/>
    <w:rsid w:val="000E46D6"/>
    <w:rsid w:val="000F009C"/>
    <w:rsid w:val="000F418B"/>
    <w:rsid w:val="001003F6"/>
    <w:rsid w:val="00100458"/>
    <w:rsid w:val="001025FE"/>
    <w:rsid w:val="00103F71"/>
    <w:rsid w:val="00104033"/>
    <w:rsid w:val="00105203"/>
    <w:rsid w:val="00107F9D"/>
    <w:rsid w:val="00117CD7"/>
    <w:rsid w:val="001201AE"/>
    <w:rsid w:val="00120D4F"/>
    <w:rsid w:val="0012163B"/>
    <w:rsid w:val="00123F8A"/>
    <w:rsid w:val="00125EB1"/>
    <w:rsid w:val="00131072"/>
    <w:rsid w:val="00133D9D"/>
    <w:rsid w:val="00136DB2"/>
    <w:rsid w:val="00140E04"/>
    <w:rsid w:val="001420D9"/>
    <w:rsid w:val="001421A5"/>
    <w:rsid w:val="00143FBF"/>
    <w:rsid w:val="001448DD"/>
    <w:rsid w:val="00144986"/>
    <w:rsid w:val="00145C0B"/>
    <w:rsid w:val="00150EAB"/>
    <w:rsid w:val="0015130B"/>
    <w:rsid w:val="0015197A"/>
    <w:rsid w:val="0015707E"/>
    <w:rsid w:val="00162D7A"/>
    <w:rsid w:val="00162E96"/>
    <w:rsid w:val="00165179"/>
    <w:rsid w:val="00167336"/>
    <w:rsid w:val="0017556C"/>
    <w:rsid w:val="00175607"/>
    <w:rsid w:val="0017725C"/>
    <w:rsid w:val="001806A9"/>
    <w:rsid w:val="00184500"/>
    <w:rsid w:val="00186402"/>
    <w:rsid w:val="001873C8"/>
    <w:rsid w:val="001878B3"/>
    <w:rsid w:val="0019505E"/>
    <w:rsid w:val="0019557B"/>
    <w:rsid w:val="00196C15"/>
    <w:rsid w:val="001A025E"/>
    <w:rsid w:val="001A28C0"/>
    <w:rsid w:val="001A3F29"/>
    <w:rsid w:val="001A64AD"/>
    <w:rsid w:val="001A7180"/>
    <w:rsid w:val="001B1508"/>
    <w:rsid w:val="001B4C84"/>
    <w:rsid w:val="001C18C4"/>
    <w:rsid w:val="001D094B"/>
    <w:rsid w:val="001D5504"/>
    <w:rsid w:val="001D5C41"/>
    <w:rsid w:val="001D64CC"/>
    <w:rsid w:val="001E1531"/>
    <w:rsid w:val="001E4736"/>
    <w:rsid w:val="001F46D2"/>
    <w:rsid w:val="001F52BB"/>
    <w:rsid w:val="00210886"/>
    <w:rsid w:val="002132CA"/>
    <w:rsid w:val="002133BD"/>
    <w:rsid w:val="00221D92"/>
    <w:rsid w:val="0022248D"/>
    <w:rsid w:val="002311D2"/>
    <w:rsid w:val="0023698D"/>
    <w:rsid w:val="00246360"/>
    <w:rsid w:val="00250AFE"/>
    <w:rsid w:val="00253E67"/>
    <w:rsid w:val="00254C81"/>
    <w:rsid w:val="002640E0"/>
    <w:rsid w:val="00270454"/>
    <w:rsid w:val="00280710"/>
    <w:rsid w:val="0028176C"/>
    <w:rsid w:val="00281C14"/>
    <w:rsid w:val="00281DC0"/>
    <w:rsid w:val="002871AB"/>
    <w:rsid w:val="00290C90"/>
    <w:rsid w:val="00294A47"/>
    <w:rsid w:val="002A35FD"/>
    <w:rsid w:val="002A4D66"/>
    <w:rsid w:val="002B1132"/>
    <w:rsid w:val="002B2D15"/>
    <w:rsid w:val="002B6201"/>
    <w:rsid w:val="002B7E7D"/>
    <w:rsid w:val="002C3165"/>
    <w:rsid w:val="002C699D"/>
    <w:rsid w:val="002D7066"/>
    <w:rsid w:val="002D78EC"/>
    <w:rsid w:val="002D7A79"/>
    <w:rsid w:val="002E0CA6"/>
    <w:rsid w:val="002E4543"/>
    <w:rsid w:val="002E5BE3"/>
    <w:rsid w:val="002E6AD9"/>
    <w:rsid w:val="002F7C91"/>
    <w:rsid w:val="002F7FD5"/>
    <w:rsid w:val="003019B9"/>
    <w:rsid w:val="0030209C"/>
    <w:rsid w:val="00303CEB"/>
    <w:rsid w:val="0030623A"/>
    <w:rsid w:val="00306F18"/>
    <w:rsid w:val="00307D6A"/>
    <w:rsid w:val="003107A4"/>
    <w:rsid w:val="0031118D"/>
    <w:rsid w:val="00311E01"/>
    <w:rsid w:val="00317AA6"/>
    <w:rsid w:val="00321D18"/>
    <w:rsid w:val="00323AEA"/>
    <w:rsid w:val="00330F08"/>
    <w:rsid w:val="0033138E"/>
    <w:rsid w:val="0033382B"/>
    <w:rsid w:val="00335B66"/>
    <w:rsid w:val="003407FB"/>
    <w:rsid w:val="0034285E"/>
    <w:rsid w:val="00343459"/>
    <w:rsid w:val="00345EBA"/>
    <w:rsid w:val="00350472"/>
    <w:rsid w:val="0035538E"/>
    <w:rsid w:val="00360288"/>
    <w:rsid w:val="00361EA6"/>
    <w:rsid w:val="0036261D"/>
    <w:rsid w:val="0036497A"/>
    <w:rsid w:val="00365605"/>
    <w:rsid w:val="00366AA6"/>
    <w:rsid w:val="0037384B"/>
    <w:rsid w:val="00376607"/>
    <w:rsid w:val="00382836"/>
    <w:rsid w:val="0038766B"/>
    <w:rsid w:val="00387F4F"/>
    <w:rsid w:val="003A6394"/>
    <w:rsid w:val="003A6CB4"/>
    <w:rsid w:val="003B71EA"/>
    <w:rsid w:val="003D2002"/>
    <w:rsid w:val="003D20B0"/>
    <w:rsid w:val="003D256B"/>
    <w:rsid w:val="003E60FA"/>
    <w:rsid w:val="003F3FD7"/>
    <w:rsid w:val="003F42B9"/>
    <w:rsid w:val="003F49E4"/>
    <w:rsid w:val="0040349B"/>
    <w:rsid w:val="0041631A"/>
    <w:rsid w:val="00420751"/>
    <w:rsid w:val="004253D8"/>
    <w:rsid w:val="00426072"/>
    <w:rsid w:val="00426EEC"/>
    <w:rsid w:val="004309C2"/>
    <w:rsid w:val="0043103E"/>
    <w:rsid w:val="004314F8"/>
    <w:rsid w:val="00433E32"/>
    <w:rsid w:val="004373F9"/>
    <w:rsid w:val="0044003F"/>
    <w:rsid w:val="004423DB"/>
    <w:rsid w:val="00447B04"/>
    <w:rsid w:val="00451BCC"/>
    <w:rsid w:val="00454F85"/>
    <w:rsid w:val="004555B0"/>
    <w:rsid w:val="004568EB"/>
    <w:rsid w:val="00461788"/>
    <w:rsid w:val="004634EF"/>
    <w:rsid w:val="0047262D"/>
    <w:rsid w:val="0047513E"/>
    <w:rsid w:val="00482FED"/>
    <w:rsid w:val="004933C1"/>
    <w:rsid w:val="0049668F"/>
    <w:rsid w:val="00497EAF"/>
    <w:rsid w:val="004A0FB4"/>
    <w:rsid w:val="004A25F6"/>
    <w:rsid w:val="004A42E7"/>
    <w:rsid w:val="004B12F6"/>
    <w:rsid w:val="004B48BB"/>
    <w:rsid w:val="004B508F"/>
    <w:rsid w:val="004B6F84"/>
    <w:rsid w:val="004C04BF"/>
    <w:rsid w:val="004C2D4F"/>
    <w:rsid w:val="004C708C"/>
    <w:rsid w:val="004C74D3"/>
    <w:rsid w:val="004D501D"/>
    <w:rsid w:val="004D50EC"/>
    <w:rsid w:val="004E3AD4"/>
    <w:rsid w:val="004E4E93"/>
    <w:rsid w:val="004F0EA0"/>
    <w:rsid w:val="004F666C"/>
    <w:rsid w:val="00504927"/>
    <w:rsid w:val="005060C7"/>
    <w:rsid w:val="00506C0F"/>
    <w:rsid w:val="005115AC"/>
    <w:rsid w:val="00511610"/>
    <w:rsid w:val="00514E02"/>
    <w:rsid w:val="00520B33"/>
    <w:rsid w:val="00523D90"/>
    <w:rsid w:val="00525AC3"/>
    <w:rsid w:val="00536055"/>
    <w:rsid w:val="00536832"/>
    <w:rsid w:val="00543629"/>
    <w:rsid w:val="00543883"/>
    <w:rsid w:val="005562ED"/>
    <w:rsid w:val="00562F6F"/>
    <w:rsid w:val="00564404"/>
    <w:rsid w:val="00573606"/>
    <w:rsid w:val="0058158B"/>
    <w:rsid w:val="0058168C"/>
    <w:rsid w:val="005851B8"/>
    <w:rsid w:val="00586E81"/>
    <w:rsid w:val="00592037"/>
    <w:rsid w:val="00592A88"/>
    <w:rsid w:val="005930AF"/>
    <w:rsid w:val="00594EA7"/>
    <w:rsid w:val="005957D4"/>
    <w:rsid w:val="0059791E"/>
    <w:rsid w:val="00597B70"/>
    <w:rsid w:val="005B1B1C"/>
    <w:rsid w:val="005C08F6"/>
    <w:rsid w:val="005C20CC"/>
    <w:rsid w:val="005C29FB"/>
    <w:rsid w:val="005C3156"/>
    <w:rsid w:val="005C67F6"/>
    <w:rsid w:val="005C78B8"/>
    <w:rsid w:val="005D0AF8"/>
    <w:rsid w:val="005D0E4F"/>
    <w:rsid w:val="005D53B9"/>
    <w:rsid w:val="005E2E9E"/>
    <w:rsid w:val="005E7296"/>
    <w:rsid w:val="005E7E46"/>
    <w:rsid w:val="005F0E88"/>
    <w:rsid w:val="006001C9"/>
    <w:rsid w:val="00613CF7"/>
    <w:rsid w:val="00614454"/>
    <w:rsid w:val="00614CFF"/>
    <w:rsid w:val="00616A1C"/>
    <w:rsid w:val="006229D3"/>
    <w:rsid w:val="00635A8E"/>
    <w:rsid w:val="00637100"/>
    <w:rsid w:val="00641BA8"/>
    <w:rsid w:val="00641EA8"/>
    <w:rsid w:val="00643E80"/>
    <w:rsid w:val="00646E4E"/>
    <w:rsid w:val="00652827"/>
    <w:rsid w:val="00653C24"/>
    <w:rsid w:val="00661D36"/>
    <w:rsid w:val="00663BFD"/>
    <w:rsid w:val="00664249"/>
    <w:rsid w:val="00664960"/>
    <w:rsid w:val="00697E80"/>
    <w:rsid w:val="006A16E5"/>
    <w:rsid w:val="006A5684"/>
    <w:rsid w:val="006A79D1"/>
    <w:rsid w:val="006B0A16"/>
    <w:rsid w:val="006B395F"/>
    <w:rsid w:val="006B4EF2"/>
    <w:rsid w:val="006C0C53"/>
    <w:rsid w:val="006D28B7"/>
    <w:rsid w:val="006D30D0"/>
    <w:rsid w:val="006D327C"/>
    <w:rsid w:val="006D3C0A"/>
    <w:rsid w:val="006D4FB8"/>
    <w:rsid w:val="006D73AB"/>
    <w:rsid w:val="006E0B22"/>
    <w:rsid w:val="006E2906"/>
    <w:rsid w:val="006F22B3"/>
    <w:rsid w:val="006F3FD0"/>
    <w:rsid w:val="006F4DD6"/>
    <w:rsid w:val="006F6FFE"/>
    <w:rsid w:val="0070286E"/>
    <w:rsid w:val="00706BBE"/>
    <w:rsid w:val="00715921"/>
    <w:rsid w:val="00717B0E"/>
    <w:rsid w:val="00720AB7"/>
    <w:rsid w:val="00725C5A"/>
    <w:rsid w:val="0073049B"/>
    <w:rsid w:val="0073097D"/>
    <w:rsid w:val="00733E86"/>
    <w:rsid w:val="007352C5"/>
    <w:rsid w:val="00735F3D"/>
    <w:rsid w:val="007405B8"/>
    <w:rsid w:val="0074739B"/>
    <w:rsid w:val="007533CC"/>
    <w:rsid w:val="00760387"/>
    <w:rsid w:val="00762B73"/>
    <w:rsid w:val="00766ED9"/>
    <w:rsid w:val="00773A96"/>
    <w:rsid w:val="007832AC"/>
    <w:rsid w:val="007861DB"/>
    <w:rsid w:val="007910A3"/>
    <w:rsid w:val="0079337C"/>
    <w:rsid w:val="007937F5"/>
    <w:rsid w:val="007939A8"/>
    <w:rsid w:val="007951B0"/>
    <w:rsid w:val="00797D16"/>
    <w:rsid w:val="007A2D5E"/>
    <w:rsid w:val="007A35BE"/>
    <w:rsid w:val="007A5845"/>
    <w:rsid w:val="007B1CBE"/>
    <w:rsid w:val="007B3DD7"/>
    <w:rsid w:val="007B5610"/>
    <w:rsid w:val="007C7AA2"/>
    <w:rsid w:val="007D0679"/>
    <w:rsid w:val="007D1317"/>
    <w:rsid w:val="007D52CE"/>
    <w:rsid w:val="007D632A"/>
    <w:rsid w:val="007E3422"/>
    <w:rsid w:val="007E3883"/>
    <w:rsid w:val="007E4593"/>
    <w:rsid w:val="007E5517"/>
    <w:rsid w:val="007E5817"/>
    <w:rsid w:val="007E6116"/>
    <w:rsid w:val="007F5DAE"/>
    <w:rsid w:val="007F6551"/>
    <w:rsid w:val="008008CA"/>
    <w:rsid w:val="0080317B"/>
    <w:rsid w:val="0080329B"/>
    <w:rsid w:val="00803620"/>
    <w:rsid w:val="0080427E"/>
    <w:rsid w:val="008065E6"/>
    <w:rsid w:val="00810765"/>
    <w:rsid w:val="00812C31"/>
    <w:rsid w:val="00814D2A"/>
    <w:rsid w:val="0081799D"/>
    <w:rsid w:val="00824B11"/>
    <w:rsid w:val="00830A2A"/>
    <w:rsid w:val="00831241"/>
    <w:rsid w:val="00841338"/>
    <w:rsid w:val="008456FE"/>
    <w:rsid w:val="0085213C"/>
    <w:rsid w:val="00852B26"/>
    <w:rsid w:val="00853BD0"/>
    <w:rsid w:val="008551A5"/>
    <w:rsid w:val="00865283"/>
    <w:rsid w:val="00874813"/>
    <w:rsid w:val="00875373"/>
    <w:rsid w:val="00876074"/>
    <w:rsid w:val="00880A90"/>
    <w:rsid w:val="0088104F"/>
    <w:rsid w:val="008817C3"/>
    <w:rsid w:val="00883558"/>
    <w:rsid w:val="0088450C"/>
    <w:rsid w:val="0088795E"/>
    <w:rsid w:val="00892B33"/>
    <w:rsid w:val="0089642D"/>
    <w:rsid w:val="008A0C77"/>
    <w:rsid w:val="008B088E"/>
    <w:rsid w:val="008B089A"/>
    <w:rsid w:val="008B6934"/>
    <w:rsid w:val="008B7064"/>
    <w:rsid w:val="008C4071"/>
    <w:rsid w:val="008C4229"/>
    <w:rsid w:val="008D50C6"/>
    <w:rsid w:val="008D5C5B"/>
    <w:rsid w:val="008E0624"/>
    <w:rsid w:val="008E31E5"/>
    <w:rsid w:val="008E3FE3"/>
    <w:rsid w:val="008E4D93"/>
    <w:rsid w:val="008F1E9C"/>
    <w:rsid w:val="008F3310"/>
    <w:rsid w:val="00904C4D"/>
    <w:rsid w:val="00912819"/>
    <w:rsid w:val="00917463"/>
    <w:rsid w:val="00920DD1"/>
    <w:rsid w:val="009233C1"/>
    <w:rsid w:val="0092578F"/>
    <w:rsid w:val="00926799"/>
    <w:rsid w:val="00927747"/>
    <w:rsid w:val="00927B31"/>
    <w:rsid w:val="00930462"/>
    <w:rsid w:val="009347F0"/>
    <w:rsid w:val="009414EB"/>
    <w:rsid w:val="00943C76"/>
    <w:rsid w:val="00943FE6"/>
    <w:rsid w:val="00945A35"/>
    <w:rsid w:val="00946C2B"/>
    <w:rsid w:val="00947990"/>
    <w:rsid w:val="009531C9"/>
    <w:rsid w:val="00956398"/>
    <w:rsid w:val="00971242"/>
    <w:rsid w:val="0097196E"/>
    <w:rsid w:val="00983AC8"/>
    <w:rsid w:val="00985817"/>
    <w:rsid w:val="00991B03"/>
    <w:rsid w:val="00996D24"/>
    <w:rsid w:val="009A322F"/>
    <w:rsid w:val="009A473B"/>
    <w:rsid w:val="009A5B4E"/>
    <w:rsid w:val="009A752B"/>
    <w:rsid w:val="009B221A"/>
    <w:rsid w:val="009B3577"/>
    <w:rsid w:val="009B64BE"/>
    <w:rsid w:val="009C168D"/>
    <w:rsid w:val="009C1878"/>
    <w:rsid w:val="009C3996"/>
    <w:rsid w:val="009C7F30"/>
    <w:rsid w:val="009D122F"/>
    <w:rsid w:val="009D1E90"/>
    <w:rsid w:val="009D210B"/>
    <w:rsid w:val="009D5517"/>
    <w:rsid w:val="009D7CBF"/>
    <w:rsid w:val="009E04B0"/>
    <w:rsid w:val="009E22D3"/>
    <w:rsid w:val="009E28E9"/>
    <w:rsid w:val="009F0961"/>
    <w:rsid w:val="009F251C"/>
    <w:rsid w:val="009F2CFE"/>
    <w:rsid w:val="009F3AB2"/>
    <w:rsid w:val="009F5B31"/>
    <w:rsid w:val="00A005FC"/>
    <w:rsid w:val="00A03536"/>
    <w:rsid w:val="00A0425A"/>
    <w:rsid w:val="00A060F4"/>
    <w:rsid w:val="00A062A5"/>
    <w:rsid w:val="00A1504A"/>
    <w:rsid w:val="00A160CD"/>
    <w:rsid w:val="00A161A4"/>
    <w:rsid w:val="00A164B4"/>
    <w:rsid w:val="00A2105F"/>
    <w:rsid w:val="00A2130A"/>
    <w:rsid w:val="00A24C9E"/>
    <w:rsid w:val="00A25072"/>
    <w:rsid w:val="00A25B38"/>
    <w:rsid w:val="00A25D48"/>
    <w:rsid w:val="00A25DC3"/>
    <w:rsid w:val="00A2682C"/>
    <w:rsid w:val="00A26A6C"/>
    <w:rsid w:val="00A3093C"/>
    <w:rsid w:val="00A31830"/>
    <w:rsid w:val="00A3226C"/>
    <w:rsid w:val="00A41529"/>
    <w:rsid w:val="00A41A58"/>
    <w:rsid w:val="00A42993"/>
    <w:rsid w:val="00A42B0C"/>
    <w:rsid w:val="00A45072"/>
    <w:rsid w:val="00A47AB2"/>
    <w:rsid w:val="00A510AE"/>
    <w:rsid w:val="00A517B8"/>
    <w:rsid w:val="00A602A8"/>
    <w:rsid w:val="00A65ABB"/>
    <w:rsid w:val="00A70C78"/>
    <w:rsid w:val="00A7299F"/>
    <w:rsid w:val="00A74722"/>
    <w:rsid w:val="00A83151"/>
    <w:rsid w:val="00A85E8D"/>
    <w:rsid w:val="00A91DCA"/>
    <w:rsid w:val="00A93AD5"/>
    <w:rsid w:val="00A94863"/>
    <w:rsid w:val="00AA4705"/>
    <w:rsid w:val="00AA4D0F"/>
    <w:rsid w:val="00AA5A26"/>
    <w:rsid w:val="00AA5C67"/>
    <w:rsid w:val="00AB0808"/>
    <w:rsid w:val="00AB094D"/>
    <w:rsid w:val="00AB1A8F"/>
    <w:rsid w:val="00AB2A77"/>
    <w:rsid w:val="00AB332C"/>
    <w:rsid w:val="00AC0A4C"/>
    <w:rsid w:val="00AC2FE9"/>
    <w:rsid w:val="00AC42E9"/>
    <w:rsid w:val="00AC7906"/>
    <w:rsid w:val="00AD22FF"/>
    <w:rsid w:val="00AD53E0"/>
    <w:rsid w:val="00AD5E4B"/>
    <w:rsid w:val="00AE7D24"/>
    <w:rsid w:val="00AF03A4"/>
    <w:rsid w:val="00AF1359"/>
    <w:rsid w:val="00AF4460"/>
    <w:rsid w:val="00AF5452"/>
    <w:rsid w:val="00AF6D09"/>
    <w:rsid w:val="00AF753D"/>
    <w:rsid w:val="00AF7934"/>
    <w:rsid w:val="00B0121B"/>
    <w:rsid w:val="00B01242"/>
    <w:rsid w:val="00B02BE2"/>
    <w:rsid w:val="00B02DB3"/>
    <w:rsid w:val="00B0317F"/>
    <w:rsid w:val="00B145F9"/>
    <w:rsid w:val="00B16B0A"/>
    <w:rsid w:val="00B2113E"/>
    <w:rsid w:val="00B25A01"/>
    <w:rsid w:val="00B26FAA"/>
    <w:rsid w:val="00B33484"/>
    <w:rsid w:val="00B33769"/>
    <w:rsid w:val="00B44ED0"/>
    <w:rsid w:val="00B6487F"/>
    <w:rsid w:val="00B64F99"/>
    <w:rsid w:val="00B653B9"/>
    <w:rsid w:val="00B66E3D"/>
    <w:rsid w:val="00B760E3"/>
    <w:rsid w:val="00B8144E"/>
    <w:rsid w:val="00B86954"/>
    <w:rsid w:val="00B93BAB"/>
    <w:rsid w:val="00B96B7B"/>
    <w:rsid w:val="00B97BB8"/>
    <w:rsid w:val="00BA2693"/>
    <w:rsid w:val="00BA7A7E"/>
    <w:rsid w:val="00BB1748"/>
    <w:rsid w:val="00BB47DF"/>
    <w:rsid w:val="00BB7319"/>
    <w:rsid w:val="00BC0503"/>
    <w:rsid w:val="00BC1738"/>
    <w:rsid w:val="00BC1AF1"/>
    <w:rsid w:val="00BC4C51"/>
    <w:rsid w:val="00BC5D1F"/>
    <w:rsid w:val="00BC717B"/>
    <w:rsid w:val="00BD123C"/>
    <w:rsid w:val="00BD195E"/>
    <w:rsid w:val="00BD4CD9"/>
    <w:rsid w:val="00BD72B0"/>
    <w:rsid w:val="00BE3758"/>
    <w:rsid w:val="00BE48CD"/>
    <w:rsid w:val="00BE6ED7"/>
    <w:rsid w:val="00BE74D6"/>
    <w:rsid w:val="00BF1BF8"/>
    <w:rsid w:val="00BF500D"/>
    <w:rsid w:val="00C049EA"/>
    <w:rsid w:val="00C04D3E"/>
    <w:rsid w:val="00C12D7F"/>
    <w:rsid w:val="00C14908"/>
    <w:rsid w:val="00C14C05"/>
    <w:rsid w:val="00C21719"/>
    <w:rsid w:val="00C24317"/>
    <w:rsid w:val="00C36B63"/>
    <w:rsid w:val="00C4093A"/>
    <w:rsid w:val="00C41673"/>
    <w:rsid w:val="00C54A7E"/>
    <w:rsid w:val="00C558D5"/>
    <w:rsid w:val="00C612B8"/>
    <w:rsid w:val="00C71708"/>
    <w:rsid w:val="00C723E1"/>
    <w:rsid w:val="00C7734C"/>
    <w:rsid w:val="00C80FD1"/>
    <w:rsid w:val="00C84A77"/>
    <w:rsid w:val="00C84C57"/>
    <w:rsid w:val="00C85F58"/>
    <w:rsid w:val="00C928E6"/>
    <w:rsid w:val="00C9305C"/>
    <w:rsid w:val="00C945A7"/>
    <w:rsid w:val="00CA124E"/>
    <w:rsid w:val="00CA483A"/>
    <w:rsid w:val="00CB0C52"/>
    <w:rsid w:val="00CB1E94"/>
    <w:rsid w:val="00CB4F8D"/>
    <w:rsid w:val="00CB6D41"/>
    <w:rsid w:val="00CC0EF5"/>
    <w:rsid w:val="00CC2CA7"/>
    <w:rsid w:val="00CC515C"/>
    <w:rsid w:val="00CC7A67"/>
    <w:rsid w:val="00CD5F25"/>
    <w:rsid w:val="00CD7958"/>
    <w:rsid w:val="00CF47B0"/>
    <w:rsid w:val="00D03C34"/>
    <w:rsid w:val="00D04912"/>
    <w:rsid w:val="00D05BF3"/>
    <w:rsid w:val="00D0708F"/>
    <w:rsid w:val="00D161C8"/>
    <w:rsid w:val="00D16CE2"/>
    <w:rsid w:val="00D17B20"/>
    <w:rsid w:val="00D21895"/>
    <w:rsid w:val="00D25617"/>
    <w:rsid w:val="00D32E30"/>
    <w:rsid w:val="00D44513"/>
    <w:rsid w:val="00D56DB7"/>
    <w:rsid w:val="00D606A5"/>
    <w:rsid w:val="00D6413A"/>
    <w:rsid w:val="00D64625"/>
    <w:rsid w:val="00D72306"/>
    <w:rsid w:val="00D72922"/>
    <w:rsid w:val="00D74BB7"/>
    <w:rsid w:val="00D83331"/>
    <w:rsid w:val="00D84197"/>
    <w:rsid w:val="00D917C7"/>
    <w:rsid w:val="00D91FDA"/>
    <w:rsid w:val="00D93941"/>
    <w:rsid w:val="00DA2293"/>
    <w:rsid w:val="00DA5FA4"/>
    <w:rsid w:val="00DA7C5F"/>
    <w:rsid w:val="00DB4B22"/>
    <w:rsid w:val="00DB60DF"/>
    <w:rsid w:val="00DB7F16"/>
    <w:rsid w:val="00DC2398"/>
    <w:rsid w:val="00DC3211"/>
    <w:rsid w:val="00DC52BB"/>
    <w:rsid w:val="00DC5F74"/>
    <w:rsid w:val="00DC7BED"/>
    <w:rsid w:val="00DD2C7A"/>
    <w:rsid w:val="00DD2D87"/>
    <w:rsid w:val="00DD67B5"/>
    <w:rsid w:val="00DD7FB9"/>
    <w:rsid w:val="00DE47E3"/>
    <w:rsid w:val="00DF245D"/>
    <w:rsid w:val="00DF4C66"/>
    <w:rsid w:val="00DF6382"/>
    <w:rsid w:val="00DF7397"/>
    <w:rsid w:val="00E00EDA"/>
    <w:rsid w:val="00E01C07"/>
    <w:rsid w:val="00E0400F"/>
    <w:rsid w:val="00E04EED"/>
    <w:rsid w:val="00E11DB9"/>
    <w:rsid w:val="00E159A9"/>
    <w:rsid w:val="00E16005"/>
    <w:rsid w:val="00E17131"/>
    <w:rsid w:val="00E20B8A"/>
    <w:rsid w:val="00E2708C"/>
    <w:rsid w:val="00E34404"/>
    <w:rsid w:val="00E40513"/>
    <w:rsid w:val="00E41FE5"/>
    <w:rsid w:val="00E4642E"/>
    <w:rsid w:val="00E50809"/>
    <w:rsid w:val="00E51206"/>
    <w:rsid w:val="00E521D4"/>
    <w:rsid w:val="00E53C4B"/>
    <w:rsid w:val="00E53FDA"/>
    <w:rsid w:val="00E54231"/>
    <w:rsid w:val="00E547CF"/>
    <w:rsid w:val="00E55249"/>
    <w:rsid w:val="00E55ADC"/>
    <w:rsid w:val="00E6010D"/>
    <w:rsid w:val="00E7183E"/>
    <w:rsid w:val="00E72856"/>
    <w:rsid w:val="00E73DAF"/>
    <w:rsid w:val="00E75CC6"/>
    <w:rsid w:val="00E81386"/>
    <w:rsid w:val="00E97264"/>
    <w:rsid w:val="00EA3428"/>
    <w:rsid w:val="00EA4AE4"/>
    <w:rsid w:val="00EB4EE4"/>
    <w:rsid w:val="00EB6F40"/>
    <w:rsid w:val="00EC0BAB"/>
    <w:rsid w:val="00EC4A42"/>
    <w:rsid w:val="00EC6619"/>
    <w:rsid w:val="00ED0A63"/>
    <w:rsid w:val="00EE3663"/>
    <w:rsid w:val="00EF1974"/>
    <w:rsid w:val="00EF5997"/>
    <w:rsid w:val="00EF6979"/>
    <w:rsid w:val="00F01192"/>
    <w:rsid w:val="00F012C5"/>
    <w:rsid w:val="00F01952"/>
    <w:rsid w:val="00F05863"/>
    <w:rsid w:val="00F1056D"/>
    <w:rsid w:val="00F1387F"/>
    <w:rsid w:val="00F15AF8"/>
    <w:rsid w:val="00F1704D"/>
    <w:rsid w:val="00F20500"/>
    <w:rsid w:val="00F215FB"/>
    <w:rsid w:val="00F23CFF"/>
    <w:rsid w:val="00F252B9"/>
    <w:rsid w:val="00F26C4B"/>
    <w:rsid w:val="00F36080"/>
    <w:rsid w:val="00F43455"/>
    <w:rsid w:val="00F4484B"/>
    <w:rsid w:val="00F47440"/>
    <w:rsid w:val="00F47562"/>
    <w:rsid w:val="00F547C6"/>
    <w:rsid w:val="00F64199"/>
    <w:rsid w:val="00F6461A"/>
    <w:rsid w:val="00F66A19"/>
    <w:rsid w:val="00F757D8"/>
    <w:rsid w:val="00F80F45"/>
    <w:rsid w:val="00F84329"/>
    <w:rsid w:val="00F8450B"/>
    <w:rsid w:val="00F93081"/>
    <w:rsid w:val="00F952CB"/>
    <w:rsid w:val="00FA03F2"/>
    <w:rsid w:val="00FA1CE6"/>
    <w:rsid w:val="00FA33D9"/>
    <w:rsid w:val="00FA5311"/>
    <w:rsid w:val="00FB4761"/>
    <w:rsid w:val="00FB66F6"/>
    <w:rsid w:val="00FC356E"/>
    <w:rsid w:val="00FC3843"/>
    <w:rsid w:val="00FD1B9B"/>
    <w:rsid w:val="00FD38F3"/>
    <w:rsid w:val="00FD6D31"/>
    <w:rsid w:val="00FE0065"/>
    <w:rsid w:val="00FE0F27"/>
    <w:rsid w:val="00FE0F5C"/>
    <w:rsid w:val="00FE3316"/>
    <w:rsid w:val="00FE453A"/>
    <w:rsid w:val="00FF2FF6"/>
    <w:rsid w:val="00FF6A79"/>
    <w:rsid w:val="0182D171"/>
    <w:rsid w:val="0AA94E91"/>
    <w:rsid w:val="0C868176"/>
    <w:rsid w:val="18525CCA"/>
    <w:rsid w:val="18D4F49A"/>
    <w:rsid w:val="26D870F0"/>
    <w:rsid w:val="3C6B16C7"/>
    <w:rsid w:val="3C8E7781"/>
    <w:rsid w:val="461B1FD8"/>
    <w:rsid w:val="515B57F9"/>
    <w:rsid w:val="53BA3A19"/>
    <w:rsid w:val="61950417"/>
    <w:rsid w:val="640E731B"/>
    <w:rsid w:val="6A49190E"/>
    <w:rsid w:val="713017F5"/>
    <w:rsid w:val="757A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333,#4d4d4d,#5f5f5f,#777"/>
    </o:shapedefaults>
    <o:shapelayout v:ext="edit">
      <o:idmap v:ext="edit" data="1"/>
    </o:shapelayout>
  </w:shapeDefaults>
  <w:decimalSymbol w:val="."/>
  <w:listSeparator w:val=";"/>
  <w14:docId w14:val="5CFC370C"/>
  <w15:docId w15:val="{ED809FE4-3AC1-4CD3-A9F1-788B5DEAB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E8D"/>
    <w:pPr>
      <w:suppressAutoHyphens/>
      <w:spacing w:after="180" w:line="280" w:lineRule="exact"/>
      <w:ind w:firstLine="709"/>
    </w:pPr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EC4A42"/>
    <w:pPr>
      <w:keepNext/>
      <w:numPr>
        <w:numId w:val="3"/>
      </w:numPr>
      <w:spacing w:before="240" w:after="360"/>
      <w:outlineLvl w:val="0"/>
    </w:pPr>
    <w:rPr>
      <w:b/>
      <w:bCs/>
      <w:smallCaps/>
      <w:kern w:val="32"/>
      <w:sz w:val="32"/>
      <w:szCs w:val="32"/>
    </w:rPr>
  </w:style>
  <w:style w:type="paragraph" w:styleId="Titre2">
    <w:name w:val="heading 2"/>
    <w:basedOn w:val="Normal"/>
    <w:next w:val="Normal"/>
    <w:link w:val="Titre2Car"/>
    <w:rsid w:val="00EC4A42"/>
    <w:pPr>
      <w:keepNext/>
      <w:numPr>
        <w:ilvl w:val="1"/>
        <w:numId w:val="3"/>
      </w:numPr>
      <w:spacing w:before="240" w:after="300"/>
      <w:outlineLvl w:val="1"/>
    </w:pPr>
    <w:rPr>
      <w:b/>
      <w:bCs/>
      <w:sz w:val="28"/>
      <w:szCs w:val="28"/>
    </w:rPr>
  </w:style>
  <w:style w:type="paragraph" w:styleId="Titre3">
    <w:name w:val="heading 3"/>
    <w:basedOn w:val="Normal"/>
    <w:next w:val="Normal"/>
    <w:qFormat/>
    <w:rsid w:val="00EC4A42"/>
    <w:pPr>
      <w:keepNext/>
      <w:numPr>
        <w:ilvl w:val="2"/>
        <w:numId w:val="3"/>
      </w:numPr>
      <w:spacing w:before="240" w:after="240"/>
      <w:outlineLvl w:val="2"/>
    </w:pPr>
    <w:rPr>
      <w:rFonts w:cs="Arial"/>
      <w:b/>
      <w:bCs/>
      <w:sz w:val="26"/>
      <w:szCs w:val="26"/>
    </w:rPr>
  </w:style>
  <w:style w:type="paragraph" w:styleId="Titre4">
    <w:name w:val="heading 4"/>
    <w:basedOn w:val="Normal"/>
    <w:next w:val="Normal"/>
    <w:qFormat/>
    <w:rsid w:val="00EC4A42"/>
    <w:pPr>
      <w:keepNext/>
      <w:numPr>
        <w:ilvl w:val="3"/>
        <w:numId w:val="3"/>
      </w:numPr>
      <w:spacing w:before="24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qFormat/>
    <w:rsid w:val="00EC4A42"/>
    <w:pPr>
      <w:numPr>
        <w:ilvl w:val="4"/>
        <w:numId w:val="3"/>
      </w:numPr>
      <w:spacing w:before="240" w:after="60"/>
      <w:outlineLvl w:val="4"/>
    </w:pPr>
    <w:rPr>
      <w:b/>
      <w:bCs/>
      <w:szCs w:val="26"/>
    </w:rPr>
  </w:style>
  <w:style w:type="paragraph" w:styleId="Titre6">
    <w:name w:val="heading 6"/>
    <w:basedOn w:val="Normal"/>
    <w:next w:val="Normal"/>
    <w:qFormat/>
    <w:rsid w:val="00EC4A42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EC4A42"/>
    <w:pPr>
      <w:numPr>
        <w:ilvl w:val="6"/>
        <w:numId w:val="3"/>
      </w:numPr>
      <w:spacing w:before="240" w:after="60"/>
      <w:outlineLvl w:val="6"/>
    </w:pPr>
  </w:style>
  <w:style w:type="paragraph" w:styleId="Titre8">
    <w:name w:val="heading 8"/>
    <w:basedOn w:val="Normal"/>
    <w:next w:val="Normal"/>
    <w:qFormat/>
    <w:rsid w:val="00EC4A42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Titre9">
    <w:name w:val="heading 9"/>
    <w:basedOn w:val="Normal"/>
    <w:next w:val="Normal"/>
    <w:qFormat/>
    <w:rsid w:val="00EC4A42"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dnomdefamille">
    <w:name w:val="Méd nom de famille"/>
    <w:basedOn w:val="Normal"/>
    <w:rsid w:val="00EC4A42"/>
  </w:style>
  <w:style w:type="paragraph" w:customStyle="1" w:styleId="Mdnomfamille">
    <w:name w:val="Méd nom famille"/>
    <w:basedOn w:val="Normal"/>
    <w:rsid w:val="00EC4A42"/>
  </w:style>
  <w:style w:type="paragraph" w:customStyle="1" w:styleId="MdTitre">
    <w:name w:val="Méd Titre"/>
    <w:basedOn w:val="Normal"/>
    <w:rsid w:val="00EC4A42"/>
    <w:rPr>
      <w:i/>
      <w:iCs/>
    </w:rPr>
  </w:style>
  <w:style w:type="character" w:styleId="Lienhypertexte">
    <w:name w:val="Hyperlink"/>
    <w:uiPriority w:val="99"/>
    <w:rsid w:val="00EC4A42"/>
    <w:rPr>
      <w:color w:val="0000FF"/>
      <w:u w:val="single"/>
    </w:rPr>
  </w:style>
  <w:style w:type="paragraph" w:styleId="Corpsdetexte">
    <w:name w:val="Body Text"/>
    <w:basedOn w:val="Normal"/>
    <w:semiHidden/>
    <w:rsid w:val="00EC4A42"/>
    <w:pPr>
      <w:spacing w:after="60" w:line="200" w:lineRule="exact"/>
      <w:ind w:firstLine="0"/>
      <w:jc w:val="both"/>
    </w:pPr>
    <w:rPr>
      <w:sz w:val="20"/>
      <w:lang w:eastAsia="fr-CA"/>
    </w:rPr>
  </w:style>
  <w:style w:type="paragraph" w:styleId="Corpsdetexte3">
    <w:name w:val="Body Text 3"/>
    <w:basedOn w:val="Normal"/>
    <w:semiHidden/>
    <w:rsid w:val="00EC4A42"/>
    <w:rPr>
      <w:rFonts w:ascii="Comic Sans MS" w:hAnsi="Comic Sans MS"/>
      <w:sz w:val="22"/>
      <w:szCs w:val="20"/>
      <w:lang w:eastAsia="fr-CA"/>
    </w:rPr>
  </w:style>
  <w:style w:type="paragraph" w:styleId="En-tte">
    <w:name w:val="header"/>
    <w:basedOn w:val="Normal"/>
    <w:semiHidden/>
    <w:rsid w:val="00EC4A42"/>
    <w:pPr>
      <w:tabs>
        <w:tab w:val="center" w:pos="4320"/>
        <w:tab w:val="right" w:pos="8640"/>
      </w:tabs>
      <w:spacing w:after="0"/>
    </w:pPr>
    <w:rPr>
      <w:rFonts w:ascii="Arial Narrow" w:hAnsi="Arial Narrow"/>
      <w:b/>
      <w:bCs/>
      <w:caps/>
      <w:color w:val="777777"/>
      <w:sz w:val="20"/>
    </w:rPr>
  </w:style>
  <w:style w:type="paragraph" w:styleId="Pieddepage">
    <w:name w:val="footer"/>
    <w:basedOn w:val="Normal"/>
    <w:link w:val="PieddepageCar"/>
    <w:rsid w:val="00EC4A42"/>
    <w:pPr>
      <w:tabs>
        <w:tab w:val="center" w:pos="4320"/>
        <w:tab w:val="right" w:pos="8640"/>
      </w:tabs>
    </w:pPr>
  </w:style>
  <w:style w:type="paragraph" w:customStyle="1" w:styleId="Titrevuesynoptique">
    <w:name w:val="Titre vue synoptique"/>
    <w:basedOn w:val="Normal"/>
    <w:rsid w:val="00EC4A42"/>
    <w:pPr>
      <w:spacing w:after="60"/>
      <w:ind w:firstLine="0"/>
      <w:jc w:val="center"/>
    </w:pPr>
    <w:rPr>
      <w:rFonts w:ascii="Arial Narrow" w:hAnsi="Arial Narrow"/>
      <w:b/>
      <w:bCs/>
      <w:sz w:val="20"/>
    </w:rPr>
  </w:style>
  <w:style w:type="paragraph" w:customStyle="1" w:styleId="Titretableaucomp">
    <w:name w:val="Titre tableau comp"/>
    <w:basedOn w:val="Normal"/>
    <w:rsid w:val="00EC4A42"/>
    <w:pPr>
      <w:spacing w:before="80"/>
    </w:pPr>
    <w:rPr>
      <w:rFonts w:cs="Arial"/>
      <w:b/>
      <w:bCs/>
      <w:smallCaps/>
    </w:rPr>
  </w:style>
  <w:style w:type="paragraph" w:customStyle="1" w:styleId="En-tte1">
    <w:name w:val="En-tête 1"/>
    <w:basedOn w:val="En-tte"/>
    <w:rsid w:val="00EC4A42"/>
    <w:rPr>
      <w:b w:val="0"/>
      <w:bCs w:val="0"/>
      <w:color w:val="4D4D4D"/>
    </w:rPr>
  </w:style>
  <w:style w:type="character" w:styleId="Numrodepage">
    <w:name w:val="page number"/>
    <w:basedOn w:val="Policepardfaut"/>
    <w:semiHidden/>
    <w:rsid w:val="00EC4A42"/>
  </w:style>
  <w:style w:type="paragraph" w:customStyle="1" w:styleId="textetableau">
    <w:name w:val="texte tableau"/>
    <w:basedOn w:val="Normal"/>
    <w:rsid w:val="00EC4A42"/>
    <w:pPr>
      <w:ind w:firstLine="290"/>
    </w:pPr>
  </w:style>
  <w:style w:type="paragraph" w:customStyle="1" w:styleId="mediagraphie">
    <w:name w:val="mediagraphie"/>
    <w:basedOn w:val="Normal"/>
    <w:rsid w:val="00EC4A42"/>
    <w:pPr>
      <w:ind w:firstLine="0"/>
    </w:pPr>
  </w:style>
  <w:style w:type="paragraph" w:customStyle="1" w:styleId="Titretableau2">
    <w:name w:val="Titre tableau 2"/>
    <w:basedOn w:val="Normal"/>
    <w:rsid w:val="00EC4A42"/>
    <w:pPr>
      <w:spacing w:before="60" w:after="120"/>
      <w:ind w:firstLine="0"/>
      <w:jc w:val="center"/>
    </w:pPr>
    <w:rPr>
      <w:rFonts w:ascii="Arial (W1)" w:hAnsi="Arial (W1)"/>
      <w:b/>
      <w:smallCaps/>
    </w:rPr>
  </w:style>
  <w:style w:type="paragraph" w:customStyle="1" w:styleId="Textetableau2">
    <w:name w:val="Texte tableau 2"/>
    <w:basedOn w:val="Corpsdetexte"/>
    <w:rsid w:val="00EC4A42"/>
    <w:pPr>
      <w:spacing w:before="80" w:after="120" w:line="220" w:lineRule="exact"/>
      <w:ind w:firstLine="85"/>
      <w:jc w:val="left"/>
    </w:pPr>
  </w:style>
  <w:style w:type="paragraph" w:customStyle="1" w:styleId="Listepucestableau">
    <w:name w:val="Liste à puces tableau"/>
    <w:basedOn w:val="Textetableau2"/>
    <w:rsid w:val="00EC4A42"/>
    <w:pPr>
      <w:numPr>
        <w:numId w:val="1"/>
      </w:numPr>
      <w:tabs>
        <w:tab w:val="clear" w:pos="805"/>
        <w:tab w:val="num" w:pos="470"/>
      </w:tabs>
      <w:ind w:left="470" w:hanging="180"/>
    </w:pPr>
  </w:style>
  <w:style w:type="paragraph" w:customStyle="1" w:styleId="Corpsdetexteprincipal">
    <w:name w:val="Corps de texte principal"/>
    <w:basedOn w:val="Mdnomdefamille"/>
    <w:rsid w:val="00EC4A42"/>
  </w:style>
  <w:style w:type="paragraph" w:styleId="Notedebasdepage">
    <w:name w:val="footnote text"/>
    <w:basedOn w:val="Normal"/>
    <w:semiHidden/>
    <w:rsid w:val="00EC4A42"/>
    <w:pPr>
      <w:ind w:firstLine="0"/>
    </w:pPr>
    <w:rPr>
      <w:sz w:val="20"/>
      <w:szCs w:val="20"/>
    </w:rPr>
  </w:style>
  <w:style w:type="character" w:styleId="Appelnotedebasdep">
    <w:name w:val="footnote reference"/>
    <w:semiHidden/>
    <w:rsid w:val="00EC4A42"/>
    <w:rPr>
      <w:vertAlign w:val="superscript"/>
    </w:rPr>
  </w:style>
  <w:style w:type="paragraph" w:customStyle="1" w:styleId="Listepuces1">
    <w:name w:val="Liste à puces 1"/>
    <w:basedOn w:val="Normal"/>
    <w:rsid w:val="00EC4A42"/>
    <w:pPr>
      <w:numPr>
        <w:numId w:val="2"/>
      </w:numPr>
    </w:pPr>
    <w:rPr>
      <w:b/>
      <w:bCs/>
    </w:rPr>
  </w:style>
  <w:style w:type="paragraph" w:styleId="Listepuces2">
    <w:name w:val="List Bullet 2"/>
    <w:basedOn w:val="Normal"/>
    <w:autoRedefine/>
    <w:semiHidden/>
    <w:rsid w:val="00EC4A42"/>
    <w:pPr>
      <w:numPr>
        <w:numId w:val="4"/>
      </w:numPr>
    </w:pPr>
  </w:style>
  <w:style w:type="paragraph" w:customStyle="1" w:styleId="Dtailvaluations">
    <w:name w:val="Détail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dtailsvaluations">
    <w:name w:val="détails évaluations"/>
    <w:basedOn w:val="Normal"/>
    <w:rsid w:val="00EC4A42"/>
    <w:pPr>
      <w:ind w:firstLine="0"/>
    </w:pPr>
    <w:rPr>
      <w:b/>
      <w:bCs/>
      <w:sz w:val="26"/>
    </w:rPr>
  </w:style>
  <w:style w:type="paragraph" w:customStyle="1" w:styleId="Titre2mod">
    <w:name w:val="Titre 2 mod"/>
    <w:basedOn w:val="Titre2"/>
    <w:rsid w:val="00EC4A42"/>
    <w:pPr>
      <w:numPr>
        <w:ilvl w:val="0"/>
        <w:numId w:val="0"/>
      </w:numPr>
      <w:jc w:val="center"/>
    </w:pPr>
  </w:style>
  <w:style w:type="paragraph" w:customStyle="1" w:styleId="Titre1mod">
    <w:name w:val="Titre 1 mod"/>
    <w:basedOn w:val="Titre1"/>
    <w:rsid w:val="00EC4A42"/>
    <w:pPr>
      <w:numPr>
        <w:numId w:val="0"/>
      </w:numPr>
      <w:spacing w:line="240" w:lineRule="auto"/>
      <w:jc w:val="center"/>
    </w:pPr>
    <w:rPr>
      <w:sz w:val="44"/>
    </w:rPr>
  </w:style>
  <w:style w:type="paragraph" w:customStyle="1" w:styleId="Titre1mod2">
    <w:name w:val="Titre 1 mod2"/>
    <w:basedOn w:val="Titre1mod"/>
    <w:rsid w:val="00EC4A42"/>
    <w:rPr>
      <w:sz w:val="32"/>
    </w:rPr>
  </w:style>
  <w:style w:type="paragraph" w:customStyle="1" w:styleId="Criteresevaluation">
    <w:name w:val="Criteres evaluation"/>
    <w:basedOn w:val="Normal"/>
    <w:rsid w:val="00EC4A42"/>
    <w:pPr>
      <w:ind w:left="576" w:firstLine="0"/>
    </w:pPr>
    <w:rPr>
      <w:b/>
      <w:bCs/>
    </w:rPr>
  </w:style>
  <w:style w:type="paragraph" w:customStyle="1" w:styleId="Descriptiontypeevaluation">
    <w:name w:val="Description type evaluation"/>
    <w:basedOn w:val="Normal"/>
    <w:rsid w:val="00EC4A42"/>
    <w:pPr>
      <w:ind w:left="360" w:firstLine="0"/>
    </w:pPr>
  </w:style>
  <w:style w:type="paragraph" w:customStyle="1" w:styleId="Elementsevaluation">
    <w:name w:val="Elements evaluation"/>
    <w:basedOn w:val="Normal"/>
    <w:rsid w:val="00EC4A42"/>
    <w:pPr>
      <w:ind w:firstLine="0"/>
    </w:pPr>
    <w:rPr>
      <w:b/>
      <w:bCs/>
      <w:sz w:val="26"/>
    </w:rPr>
  </w:style>
  <w:style w:type="paragraph" w:customStyle="1" w:styleId="Corpsdetexte4">
    <w:name w:val="Corps de texte 4"/>
    <w:basedOn w:val="Corpsdetexte"/>
    <w:rsid w:val="00EC4A42"/>
    <w:pPr>
      <w:spacing w:after="80" w:line="240" w:lineRule="auto"/>
      <w:jc w:val="center"/>
    </w:pPr>
    <w:rPr>
      <w:sz w:val="24"/>
    </w:rPr>
  </w:style>
  <w:style w:type="paragraph" w:customStyle="1" w:styleId="Normalmodsim">
    <w:name w:val="Normal mod sim"/>
    <w:basedOn w:val="Normal"/>
    <w:rsid w:val="00EC4A42"/>
    <w:pPr>
      <w:spacing w:after="0" w:line="240" w:lineRule="auto"/>
    </w:pPr>
  </w:style>
  <w:style w:type="paragraph" w:styleId="Retraitcorpsdetexte">
    <w:name w:val="Body Text Indent"/>
    <w:basedOn w:val="Normal"/>
    <w:link w:val="RetraitcorpsdetexteCar"/>
    <w:uiPriority w:val="99"/>
    <w:unhideWhenUsed/>
    <w:rsid w:val="000160EE"/>
    <w:pPr>
      <w:spacing w:after="120"/>
      <w:ind w:left="283"/>
    </w:pPr>
  </w:style>
  <w:style w:type="character" w:customStyle="1" w:styleId="RetraitcorpsdetexteCar">
    <w:name w:val="Retrait corps de texte Car"/>
    <w:link w:val="Retraitcorpsdetexte"/>
    <w:uiPriority w:val="99"/>
    <w:rsid w:val="000160EE"/>
    <w:rPr>
      <w:sz w:val="24"/>
      <w:szCs w:val="24"/>
      <w:lang w:val="fr-CA" w:eastAsia="fr-FR"/>
    </w:rPr>
  </w:style>
  <w:style w:type="table" w:styleId="Grilledutableau">
    <w:name w:val="Table Grid"/>
    <w:basedOn w:val="TableauNormal"/>
    <w:uiPriority w:val="59"/>
    <w:rsid w:val="007405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fin">
    <w:name w:val="endnote text"/>
    <w:basedOn w:val="Normal"/>
    <w:link w:val="NotedefinCar"/>
    <w:semiHidden/>
    <w:rsid w:val="00664960"/>
    <w:pPr>
      <w:suppressAutoHyphens w:val="0"/>
      <w:autoSpaceDE w:val="0"/>
      <w:autoSpaceDN w:val="0"/>
      <w:adjustRightInd w:val="0"/>
      <w:spacing w:after="120" w:line="240" w:lineRule="auto"/>
      <w:ind w:firstLine="0"/>
    </w:pPr>
    <w:rPr>
      <w:rFonts w:ascii="Arial Narrow" w:hAnsi="Arial Narrow"/>
    </w:rPr>
  </w:style>
  <w:style w:type="character" w:customStyle="1" w:styleId="NotedefinCar">
    <w:name w:val="Note de fin Car"/>
    <w:link w:val="Notedefin"/>
    <w:semiHidden/>
    <w:rsid w:val="00664960"/>
    <w:rPr>
      <w:rFonts w:ascii="Arial Narrow" w:hAnsi="Arial Narrow"/>
      <w:sz w:val="24"/>
      <w:szCs w:val="24"/>
      <w:lang w:eastAsia="fr-FR"/>
    </w:rPr>
  </w:style>
  <w:style w:type="character" w:customStyle="1" w:styleId="f01">
    <w:name w:val="f01"/>
    <w:rsid w:val="00664960"/>
    <w:rPr>
      <w:rFonts w:ascii="Times" w:hAnsi="Times" w:hint="default"/>
      <w:sz w:val="24"/>
      <w:szCs w:val="24"/>
    </w:rPr>
  </w:style>
  <w:style w:type="paragraph" w:styleId="Corpsdetexte2">
    <w:name w:val="Body Text 2"/>
    <w:basedOn w:val="Normal"/>
    <w:link w:val="Corpsdetexte2Car"/>
    <w:rsid w:val="00FF6A79"/>
    <w:pPr>
      <w:suppressAutoHyphens w:val="0"/>
      <w:spacing w:after="120" w:line="480" w:lineRule="auto"/>
      <w:ind w:firstLine="0"/>
    </w:pPr>
    <w:rPr>
      <w:sz w:val="20"/>
      <w:szCs w:val="20"/>
    </w:rPr>
  </w:style>
  <w:style w:type="character" w:customStyle="1" w:styleId="Corpsdetexte2Car">
    <w:name w:val="Corps de texte 2 Car"/>
    <w:link w:val="Corpsdetexte2"/>
    <w:rsid w:val="00FF6A79"/>
    <w:rPr>
      <w:lang w:val="fr-CA" w:eastAsia="fr-FR"/>
    </w:rPr>
  </w:style>
  <w:style w:type="character" w:customStyle="1" w:styleId="Titre1Car">
    <w:name w:val="Titre 1 Car"/>
    <w:link w:val="Titre1"/>
    <w:rsid w:val="00637100"/>
    <w:rPr>
      <w:b/>
      <w:bCs/>
      <w:smallCaps/>
      <w:kern w:val="32"/>
      <w:sz w:val="32"/>
      <w:szCs w:val="32"/>
      <w:lang w:eastAsia="fr-FR"/>
    </w:rPr>
  </w:style>
  <w:style w:type="character" w:customStyle="1" w:styleId="Titre2Car">
    <w:name w:val="Titre 2 Car"/>
    <w:link w:val="Titre2"/>
    <w:rsid w:val="00637100"/>
    <w:rPr>
      <w:b/>
      <w:bCs/>
      <w:sz w:val="28"/>
      <w:szCs w:val="28"/>
      <w:lang w:eastAsia="fr-FR"/>
    </w:rPr>
  </w:style>
  <w:style w:type="character" w:customStyle="1" w:styleId="PieddepageCar">
    <w:name w:val="Pied de page Car"/>
    <w:link w:val="Pieddepage"/>
    <w:rsid w:val="0097196E"/>
    <w:rPr>
      <w:sz w:val="24"/>
      <w:szCs w:val="24"/>
      <w:lang w:val="fr-CA" w:eastAsia="fr-FR"/>
    </w:rPr>
  </w:style>
  <w:style w:type="paragraph" w:customStyle="1" w:styleId="criteresfg">
    <w:name w:val="criteres fg"/>
    <w:basedOn w:val="Normal"/>
    <w:rsid w:val="00117CD7"/>
    <w:pPr>
      <w:tabs>
        <w:tab w:val="left" w:pos="447"/>
      </w:tabs>
      <w:suppressAutoHyphens w:val="0"/>
      <w:spacing w:after="80" w:line="240" w:lineRule="auto"/>
      <w:ind w:left="446" w:hanging="446"/>
    </w:pPr>
    <w:rPr>
      <w:sz w:val="22"/>
      <w:szCs w:val="20"/>
    </w:rPr>
  </w:style>
  <w:style w:type="paragraph" w:customStyle="1" w:styleId="Style1">
    <w:name w:val="Style1"/>
    <w:basedOn w:val="Normal"/>
    <w:rsid w:val="00E0400F"/>
    <w:pPr>
      <w:suppressAutoHyphens w:val="0"/>
      <w:spacing w:after="0" w:line="240" w:lineRule="auto"/>
      <w:ind w:firstLine="0"/>
    </w:pPr>
    <w:rPr>
      <w:rFonts w:ascii="Arial" w:hAnsi="Arial"/>
      <w:szCs w:val="20"/>
    </w:rPr>
  </w:style>
  <w:style w:type="paragraph" w:styleId="Commentaire">
    <w:name w:val="annotation text"/>
    <w:basedOn w:val="Normal"/>
    <w:link w:val="CommentaireCar"/>
    <w:semiHidden/>
    <w:rsid w:val="00E0400F"/>
    <w:pPr>
      <w:suppressAutoHyphens w:val="0"/>
      <w:spacing w:after="0" w:line="240" w:lineRule="auto"/>
      <w:ind w:firstLine="0"/>
    </w:pPr>
    <w:rPr>
      <w:rFonts w:ascii="Arial" w:hAnsi="Arial"/>
      <w:sz w:val="20"/>
      <w:szCs w:val="20"/>
    </w:rPr>
  </w:style>
  <w:style w:type="character" w:customStyle="1" w:styleId="CommentaireCar">
    <w:name w:val="Commentaire Car"/>
    <w:link w:val="Commentaire"/>
    <w:semiHidden/>
    <w:rsid w:val="00E0400F"/>
    <w:rPr>
      <w:rFonts w:ascii="Arial" w:hAnsi="Arial"/>
      <w:lang w:val="fr-CA" w:eastAsia="fr-FR"/>
    </w:rPr>
  </w:style>
  <w:style w:type="paragraph" w:styleId="Retraitcorpset1relig">
    <w:name w:val="Body Text First Indent 2"/>
    <w:basedOn w:val="Retraitcorpsdetexte"/>
    <w:link w:val="Retraitcorpset1religCar"/>
    <w:uiPriority w:val="99"/>
    <w:unhideWhenUsed/>
    <w:rsid w:val="00FC3843"/>
    <w:pPr>
      <w:ind w:firstLine="210"/>
    </w:pPr>
  </w:style>
  <w:style w:type="character" w:customStyle="1" w:styleId="Retraitcorpset1religCar">
    <w:name w:val="Retrait corps et 1re lig. Car"/>
    <w:link w:val="Retraitcorpset1relig"/>
    <w:uiPriority w:val="99"/>
    <w:rsid w:val="00FC3843"/>
    <w:rPr>
      <w:sz w:val="24"/>
      <w:szCs w:val="24"/>
      <w:lang w:val="fr-CA" w:eastAsia="fr-FR"/>
    </w:rPr>
  </w:style>
  <w:style w:type="paragraph" w:customStyle="1" w:styleId="Default">
    <w:name w:val="Default"/>
    <w:rsid w:val="00054D0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lment">
    <w:name w:val="Élément"/>
    <w:basedOn w:val="Normal"/>
    <w:rsid w:val="00930462"/>
    <w:pPr>
      <w:suppressAutoHyphens w:val="0"/>
      <w:spacing w:before="120" w:after="120" w:line="240" w:lineRule="auto"/>
      <w:ind w:firstLine="0"/>
    </w:pPr>
    <w:rPr>
      <w:rFonts w:ascii="Palatino" w:hAnsi="Palatino" w:cs="Arial"/>
      <w:b/>
      <w:bCs/>
      <w:color w:val="000000"/>
      <w:sz w:val="20"/>
      <w:szCs w:val="20"/>
      <w:lang w:val="en-US" w:eastAsia="en-US"/>
    </w:rPr>
  </w:style>
  <w:style w:type="paragraph" w:customStyle="1" w:styleId="OA">
    <w:name w:val="OA"/>
    <w:basedOn w:val="Normal"/>
    <w:rsid w:val="00930462"/>
    <w:pPr>
      <w:suppressAutoHyphens w:val="0"/>
      <w:spacing w:before="60" w:after="60" w:line="240" w:lineRule="auto"/>
      <w:ind w:firstLine="0"/>
    </w:pPr>
    <w:rPr>
      <w:rFonts w:ascii="Palatino" w:hAnsi="Palatino" w:cs="Arial"/>
      <w:color w:val="0000FF"/>
      <w:sz w:val="20"/>
      <w:szCs w:val="20"/>
      <w:lang w:val="en-US" w:eastAsia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C4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8C4229"/>
    <w:rPr>
      <w:rFonts w:ascii="Tahoma" w:hAnsi="Tahoma" w:cs="Tahoma"/>
      <w:sz w:val="16"/>
      <w:szCs w:val="16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C4229"/>
    <w:pPr>
      <w:keepLines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smallCaps w:val="0"/>
      <w:color w:val="365F91"/>
      <w:kern w:val="0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8C422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C4229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8C4229"/>
    <w:pPr>
      <w:spacing w:after="100"/>
      <w:ind w:left="480"/>
    </w:pPr>
  </w:style>
  <w:style w:type="paragraph" w:styleId="Paragraphedeliste">
    <w:name w:val="List Paragraph"/>
    <w:basedOn w:val="Normal"/>
    <w:uiPriority w:val="34"/>
    <w:qFormat/>
    <w:rsid w:val="00B33769"/>
    <w:pPr>
      <w:suppressAutoHyphens w:val="0"/>
      <w:spacing w:after="0" w:line="240" w:lineRule="auto"/>
      <w:ind w:left="720" w:firstLine="0"/>
      <w:contextualSpacing/>
    </w:pPr>
    <w:rPr>
      <w:sz w:val="20"/>
      <w:szCs w:val="20"/>
    </w:rPr>
  </w:style>
  <w:style w:type="paragraph" w:customStyle="1" w:styleId="Stylerapi013">
    <w:name w:val="Style rapi013"/>
    <w:basedOn w:val="Normal"/>
    <w:rsid w:val="00B33769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Stylerapi02">
    <w:name w:val="Style rapi02"/>
    <w:basedOn w:val="Normal"/>
    <w:rsid w:val="00AB2A77"/>
    <w:pPr>
      <w:widowControl w:val="0"/>
      <w:suppressAutoHyphens w:val="0"/>
      <w:spacing w:after="0" w:line="240" w:lineRule="auto"/>
      <w:ind w:left="720" w:hanging="720"/>
    </w:pPr>
    <w:rPr>
      <w:snapToGrid w:val="0"/>
      <w:szCs w:val="20"/>
      <w:lang w:val="en-US"/>
    </w:rPr>
  </w:style>
  <w:style w:type="paragraph" w:customStyle="1" w:styleId="Puce">
    <w:name w:val="Puce"/>
    <w:basedOn w:val="Normal"/>
    <w:rsid w:val="00451BCC"/>
    <w:pPr>
      <w:numPr>
        <w:numId w:val="6"/>
      </w:numPr>
      <w:tabs>
        <w:tab w:val="left" w:pos="447"/>
      </w:tabs>
      <w:suppressAutoHyphens w:val="0"/>
      <w:spacing w:after="0" w:line="240" w:lineRule="auto"/>
    </w:pPr>
    <w:rPr>
      <w:rFonts w:ascii="Arial" w:hAnsi="Arial" w:cs="Arial"/>
      <w:sz w:val="20"/>
    </w:rPr>
  </w:style>
  <w:style w:type="character" w:styleId="Marquedecommentaire">
    <w:name w:val="annotation reference"/>
    <w:basedOn w:val="Policepardfaut"/>
    <w:uiPriority w:val="99"/>
    <w:semiHidden/>
    <w:unhideWhenUsed/>
    <w:rsid w:val="00E97264"/>
    <w:rPr>
      <w:sz w:val="16"/>
      <w:szCs w:val="16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E97264"/>
    <w:pPr>
      <w:suppressAutoHyphens/>
      <w:spacing w:after="180"/>
      <w:ind w:firstLine="709"/>
    </w:pPr>
    <w:rPr>
      <w:rFonts w:ascii="Times New Roman" w:hAnsi="Times New Roman"/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E97264"/>
    <w:rPr>
      <w:rFonts w:ascii="Arial" w:hAnsi="Arial"/>
      <w:b/>
      <w:bCs/>
      <w:lang w:val="fr-CA" w:eastAsia="fr-FR"/>
    </w:rPr>
  </w:style>
  <w:style w:type="paragraph" w:styleId="Sansinterligne">
    <w:name w:val="No Spacing"/>
    <w:link w:val="SansinterligneCar"/>
    <w:uiPriority w:val="1"/>
    <w:qFormat/>
    <w:rsid w:val="00050AA4"/>
    <w:pPr>
      <w:suppressAutoHyphens/>
      <w:ind w:firstLine="709"/>
    </w:pPr>
    <w:rPr>
      <w:sz w:val="24"/>
      <w:szCs w:val="24"/>
      <w:lang w:eastAsia="fr-FR"/>
    </w:rPr>
  </w:style>
  <w:style w:type="character" w:customStyle="1" w:styleId="SansinterligneCar">
    <w:name w:val="Sans interligne Car"/>
    <w:link w:val="Sansinterligne"/>
    <w:uiPriority w:val="1"/>
    <w:rsid w:val="00303CEB"/>
    <w:rPr>
      <w:sz w:val="24"/>
      <w:szCs w:val="24"/>
      <w:lang w:eastAsia="fr-FR"/>
    </w:rPr>
  </w:style>
  <w:style w:type="paragraph" w:styleId="NormalWeb">
    <w:name w:val="Normal (Web)"/>
    <w:basedOn w:val="Normal"/>
    <w:uiPriority w:val="99"/>
    <w:unhideWhenUsed/>
    <w:rsid w:val="00A060F4"/>
    <w:pPr>
      <w:suppressAutoHyphens w:val="0"/>
      <w:spacing w:before="100" w:beforeAutospacing="1" w:after="100" w:afterAutospacing="1" w:line="240" w:lineRule="auto"/>
      <w:ind w:firstLine="0"/>
    </w:pPr>
    <w:rPr>
      <w:lang w:eastAsia="fr-CA"/>
    </w:rPr>
  </w:style>
  <w:style w:type="paragraph" w:customStyle="1" w:styleId="Tableau-texte">
    <w:name w:val="Tableau-texte"/>
    <w:basedOn w:val="Normal"/>
    <w:qFormat/>
    <w:rsid w:val="00E34404"/>
    <w:pPr>
      <w:suppressAutoHyphens w:val="0"/>
      <w:spacing w:before="80" w:after="0" w:line="240" w:lineRule="exact"/>
      <w:ind w:firstLine="0"/>
    </w:pPr>
    <w:rPr>
      <w:rFonts w:ascii="Arial Narrow" w:eastAsiaTheme="minorHAnsi" w:hAnsi="Arial Narrow" w:cstheme="minorBidi"/>
      <w:sz w:val="20"/>
      <w:szCs w:val="20"/>
      <w:lang w:eastAsia="en-US"/>
    </w:rPr>
  </w:style>
  <w:style w:type="paragraph" w:customStyle="1" w:styleId="Tableau-puce">
    <w:name w:val="Tableau-puce"/>
    <w:basedOn w:val="Tableau-texte"/>
    <w:qFormat/>
    <w:rsid w:val="00E34404"/>
    <w:pPr>
      <w:numPr>
        <w:numId w:val="7"/>
      </w:numPr>
      <w:ind w:left="227" w:hanging="227"/>
    </w:pPr>
  </w:style>
  <w:style w:type="paragraph" w:styleId="Rvision">
    <w:name w:val="Revision"/>
    <w:hidden/>
    <w:uiPriority w:val="99"/>
    <w:semiHidden/>
    <w:rsid w:val="00BC0503"/>
    <w:rPr>
      <w:sz w:val="24"/>
      <w:szCs w:val="24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D17B20"/>
    <w:rPr>
      <w:color w:val="800080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C72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5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0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9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8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05730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338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144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9072">
          <w:marLeft w:val="80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78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6211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2189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6935">
          <w:marLeft w:val="8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7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1386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948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535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3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8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3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18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2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5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3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7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0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6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1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2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6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4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77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50517414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single" w:sz="36" w:space="5" w:color="F3F3F3"/>
            <w:right w:val="none" w:sz="0" w:space="0" w:color="auto"/>
          </w:divBdr>
        </w:div>
        <w:div w:id="57312789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039933672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1682008658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  <w:div w:id="208784608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F3F3F3"/>
            <w:bottom w:val="none" w:sz="0" w:space="0" w:color="auto"/>
            <w:right w:val="none" w:sz="0" w:space="0" w:color="auto"/>
          </w:divBdr>
        </w:div>
      </w:divsChild>
    </w:div>
    <w:div w:id="14722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074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51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5344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43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3003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00390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013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3559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8338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432">
          <w:marLeft w:val="2520"/>
          <w:marRight w:val="0"/>
          <w:marTop w:val="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857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82121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6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6755">
          <w:marLeft w:val="1800"/>
          <w:marRight w:val="0"/>
          <w:marTop w:val="4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36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283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723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6691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5925">
          <w:marLeft w:val="80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9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9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75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5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1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3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995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9606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1001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717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827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30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B\OneDrive\Bureau\Projet%20Systeme\Gabari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F28C4C8-F523-4078-BEFF-6D8276D57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Gabarit.dotx</Template>
  <TotalTime>42</TotalTime>
  <Pages>1</Pages>
  <Words>103</Words>
  <Characters>572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Présentation générale du cours</vt:lpstr>
      <vt:lpstr>Présentation générale du cours</vt:lpstr>
    </vt:vector>
  </TitlesOfParts>
  <Company>Toshiba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générale du cours</dc:title>
  <dc:subject/>
  <dc:creator>Axel Michaud</dc:creator>
  <cp:keywords/>
  <dc:description/>
  <cp:lastModifiedBy>Axel Michaud</cp:lastModifiedBy>
  <cp:revision>5</cp:revision>
  <cp:lastPrinted>2018-04-18T11:56:00Z</cp:lastPrinted>
  <dcterms:created xsi:type="dcterms:W3CDTF">2019-01-16T18:57:00Z</dcterms:created>
  <dcterms:modified xsi:type="dcterms:W3CDTF">2019-01-16T19:45:00Z</dcterms:modified>
</cp:coreProperties>
</file>