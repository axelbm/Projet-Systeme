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C4B" w:rsidRDefault="00A160CD" w:rsidP="00F26C4B">
      <w:pPr>
        <w:pStyle w:val="Titre1"/>
        <w:numPr>
          <w:ilvl w:val="0"/>
          <w:numId w:val="0"/>
        </w:numPr>
        <w:tabs>
          <w:tab w:val="left" w:pos="148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 narrative – Cas d’utilisation</w:t>
      </w:r>
    </w:p>
    <w:tbl>
      <w:tblPr>
        <w:tblStyle w:val="Grilledutableau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417"/>
        <w:gridCol w:w="1418"/>
        <w:gridCol w:w="1701"/>
        <w:gridCol w:w="1701"/>
      </w:tblGrid>
      <w:tr w:rsidR="00F26C4B" w:rsidRPr="00443328" w:rsidTr="006D3C0A">
        <w:trPr>
          <w:trHeight w:val="103"/>
        </w:trPr>
        <w:tc>
          <w:tcPr>
            <w:tcW w:w="1701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N#</w:t>
            </w:r>
          </w:p>
        </w:tc>
        <w:tc>
          <w:tcPr>
            <w:tcW w:w="1985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Auteur</w:t>
            </w:r>
          </w:p>
        </w:tc>
        <w:tc>
          <w:tcPr>
            <w:tcW w:w="1417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Cree le</w:t>
            </w:r>
          </w:p>
        </w:tc>
        <w:tc>
          <w:tcPr>
            <w:tcW w:w="1418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Modifié le</w:t>
            </w:r>
          </w:p>
        </w:tc>
        <w:tc>
          <w:tcPr>
            <w:tcW w:w="1701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principal</w:t>
            </w:r>
          </w:p>
        </w:tc>
        <w:tc>
          <w:tcPr>
            <w:tcW w:w="1701" w:type="dxa"/>
            <w:vAlign w:val="center"/>
          </w:tcPr>
          <w:p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secondaire</w:t>
            </w:r>
          </w:p>
        </w:tc>
      </w:tr>
      <w:tr w:rsidR="00543883" w:rsidRPr="00443328" w:rsidTr="006D3C0A">
        <w:trPr>
          <w:trHeight w:val="554"/>
        </w:trPr>
        <w:tc>
          <w:tcPr>
            <w:tcW w:w="1701" w:type="dxa"/>
            <w:vAlign w:val="center"/>
          </w:tcPr>
          <w:p w:rsidR="00543883" w:rsidRPr="00443328" w:rsidRDefault="00543883" w:rsidP="00543883">
            <w:pPr>
              <w:ind w:firstLine="37"/>
              <w:jc w:val="center"/>
            </w:pPr>
            <w:r>
              <w:t>PF_CU_</w:t>
            </w:r>
            <w:r w:rsidR="00B2680F">
              <w:t>0</w:t>
            </w:r>
            <w:r w:rsidR="004E2639">
              <w:t>2</w:t>
            </w:r>
            <w:bookmarkStart w:id="0" w:name="_GoBack"/>
            <w:bookmarkEnd w:id="0"/>
          </w:p>
        </w:tc>
        <w:tc>
          <w:tcPr>
            <w:tcW w:w="1985" w:type="dxa"/>
            <w:vAlign w:val="center"/>
          </w:tcPr>
          <w:p w:rsidR="00543883" w:rsidRPr="00443328" w:rsidRDefault="00543883" w:rsidP="00543883">
            <w:pPr>
              <w:ind w:firstLine="37"/>
              <w:jc w:val="center"/>
            </w:pPr>
            <w:r>
              <w:t>Axel, Hugues, François</w:t>
            </w:r>
          </w:p>
        </w:tc>
        <w:tc>
          <w:tcPr>
            <w:tcW w:w="1417" w:type="dxa"/>
            <w:vAlign w:val="center"/>
          </w:tcPr>
          <w:p w:rsidR="00543883" w:rsidRPr="00443328" w:rsidRDefault="00C0263B" w:rsidP="00543883">
            <w:pPr>
              <w:ind w:firstLine="37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DATE   \* MERGEFORMAT </w:instrText>
            </w:r>
            <w:r>
              <w:rPr>
                <w:noProof/>
              </w:rPr>
              <w:fldChar w:fldCharType="separate"/>
            </w:r>
            <w:r w:rsidR="00C4528C">
              <w:rPr>
                <w:noProof/>
              </w:rPr>
              <w:t>2019-01-16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  <w:vAlign w:val="center"/>
          </w:tcPr>
          <w:p w:rsidR="00543883" w:rsidRPr="00443328" w:rsidRDefault="00AA6640" w:rsidP="00543883">
            <w:pPr>
              <w:ind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DATE   \* MERGEFORMAT </w:instrText>
            </w:r>
            <w:r>
              <w:rPr>
                <w:noProof/>
              </w:rPr>
              <w:fldChar w:fldCharType="separate"/>
            </w:r>
            <w:r w:rsidR="00C4528C">
              <w:rPr>
                <w:noProof/>
              </w:rPr>
              <w:t>2019-01-16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  <w:vAlign w:val="center"/>
          </w:tcPr>
          <w:p w:rsidR="00543883" w:rsidRPr="00443328" w:rsidRDefault="00C4528C" w:rsidP="00543883">
            <w:pPr>
              <w:ind w:firstLine="37"/>
              <w:jc w:val="center"/>
            </w:pPr>
            <w:r w:rsidRPr="00C4528C">
              <w:t>Responsable des formations</w:t>
            </w:r>
          </w:p>
        </w:tc>
        <w:tc>
          <w:tcPr>
            <w:tcW w:w="1701" w:type="dxa"/>
            <w:vAlign w:val="center"/>
          </w:tcPr>
          <w:p w:rsidR="00543883" w:rsidRPr="00AC7906" w:rsidRDefault="00C4528C" w:rsidP="00543883">
            <w:pPr>
              <w:ind w:firstLine="37"/>
              <w:jc w:val="center"/>
            </w:pPr>
            <w:r w:rsidRPr="00C4528C">
              <w:t>Organisme de formation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Titre</w:t>
            </w:r>
          </w:p>
        </w:tc>
        <w:tc>
          <w:tcPr>
            <w:tcW w:w="8222" w:type="dxa"/>
            <w:gridSpan w:val="5"/>
          </w:tcPr>
          <w:p w:rsidR="00543883" w:rsidRPr="00443328" w:rsidRDefault="00C4528C" w:rsidP="00543883">
            <w:pPr>
              <w:ind w:firstLine="0"/>
            </w:pPr>
            <w:r w:rsidRPr="00C4528C">
              <w:t>Maintien du catalogue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>
              <w:t>Résumé</w:t>
            </w:r>
          </w:p>
        </w:tc>
        <w:tc>
          <w:tcPr>
            <w:tcW w:w="8222" w:type="dxa"/>
            <w:gridSpan w:val="5"/>
          </w:tcPr>
          <w:p w:rsidR="00543883" w:rsidRPr="00C4528C" w:rsidRDefault="00C4528C" w:rsidP="00C4528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alibri" w:hAnsi="Calibri" w:cs="Calibri"/>
                <w:color w:val="000000"/>
                <w:sz w:val="26"/>
                <w:szCs w:val="26"/>
                <w:lang w:val="fr-FR" w:eastAsia="fr-CA"/>
              </w:rPr>
            </w:pPr>
            <w:r w:rsidRPr="00C4528C">
              <w:rPr>
                <w:rFonts w:ascii="Calibri" w:hAnsi="Calibri" w:cs="Calibri"/>
                <w:color w:val="000000"/>
                <w:sz w:val="26"/>
                <w:szCs w:val="26"/>
                <w:lang w:val="fr-FR" w:eastAsia="fr-CA"/>
              </w:rPr>
              <w:t xml:space="preserve">Le responsable des formations à pour charge de maintenir le catalogue des formations, les organismes qui les dispensent, les prix, et le calendrier des sessions de formation </w:t>
            </w:r>
            <w:r w:rsidRPr="00C4528C">
              <w:rPr>
                <w:rFonts w:ascii="Calibri" w:hAnsi="Calibri" w:cs="Calibri"/>
                <w:color w:val="000000"/>
                <w:sz w:val="26"/>
                <w:szCs w:val="26"/>
                <w:lang w:val="fr-FR" w:eastAsia="fr-CA"/>
              </w:rPr>
              <w:t>(envoyé</w:t>
            </w:r>
            <w:r w:rsidRPr="00C4528C">
              <w:rPr>
                <w:rFonts w:ascii="Calibri" w:hAnsi="Calibri" w:cs="Calibri"/>
                <w:color w:val="000000"/>
                <w:sz w:val="26"/>
                <w:szCs w:val="26"/>
                <w:lang w:val="fr-FR" w:eastAsia="fr-CA"/>
              </w:rPr>
              <w:t xml:space="preserve"> périodiquement par les organismes de formation) 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Préconditions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:rsidR="00543883" w:rsidRPr="00443328" w:rsidRDefault="00C4528C" w:rsidP="00543883">
            <w:pPr>
              <w:tabs>
                <w:tab w:val="left" w:pos="2955"/>
              </w:tabs>
              <w:ind w:firstLine="0"/>
            </w:pPr>
            <w:r>
              <w:t>L’o</w:t>
            </w:r>
            <w:r w:rsidRPr="00C4528C">
              <w:t>rganisme de formation</w:t>
            </w:r>
            <w:r>
              <w:t xml:space="preserve"> envoi les informations</w:t>
            </w:r>
          </w:p>
        </w:tc>
      </w:tr>
      <w:tr w:rsidR="00543883" w:rsidRPr="00760387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Scenario nominal</w:t>
            </w:r>
          </w:p>
        </w:tc>
        <w:tc>
          <w:tcPr>
            <w:tcW w:w="8222" w:type="dxa"/>
            <w:gridSpan w:val="5"/>
          </w:tcPr>
          <w:p w:rsidR="00CC16CF" w:rsidRDefault="00CC16CF" w:rsidP="00434EE8">
            <w:pPr>
              <w:pStyle w:val="Paragraphedeliste"/>
              <w:numPr>
                <w:ilvl w:val="0"/>
                <w:numId w:val="46"/>
              </w:num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>L’organisme envoi les informations</w:t>
            </w:r>
          </w:p>
          <w:p w:rsidR="00543883" w:rsidRDefault="00CC16CF" w:rsidP="00434EE8">
            <w:pPr>
              <w:pStyle w:val="Paragraphedeliste"/>
              <w:numPr>
                <w:ilvl w:val="0"/>
                <w:numId w:val="46"/>
              </w:num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 xml:space="preserve">L’entreprise reçois </w:t>
            </w:r>
            <w:r w:rsidR="006433CF">
              <w:rPr>
                <w:lang w:val="fr-FR"/>
              </w:rPr>
              <w:t>les informations</w:t>
            </w:r>
          </w:p>
          <w:p w:rsidR="006433CF" w:rsidRDefault="006433CF" w:rsidP="00434EE8">
            <w:pPr>
              <w:pStyle w:val="Paragraphedeliste"/>
              <w:numPr>
                <w:ilvl w:val="0"/>
                <w:numId w:val="46"/>
              </w:num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>Les information</w:t>
            </w:r>
            <w:r w:rsidR="009E2E8F">
              <w:rPr>
                <w:lang w:val="fr-FR"/>
              </w:rPr>
              <w:t>s</w:t>
            </w:r>
            <w:r>
              <w:rPr>
                <w:lang w:val="fr-FR"/>
              </w:rPr>
              <w:t xml:space="preserve"> son acheminé </w:t>
            </w:r>
            <w:r w:rsidR="009E2E8F">
              <w:rPr>
                <w:lang w:val="fr-FR"/>
              </w:rPr>
              <w:t>au responsable des formation</w:t>
            </w:r>
          </w:p>
          <w:p w:rsidR="00C4528C" w:rsidRPr="00533D87" w:rsidRDefault="00C4528C" w:rsidP="00434EE8">
            <w:pPr>
              <w:pStyle w:val="Paragraphedeliste"/>
              <w:numPr>
                <w:ilvl w:val="0"/>
                <w:numId w:val="46"/>
              </w:num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r>
              <w:rPr>
                <w:lang w:val="fr-FR"/>
              </w:rPr>
              <w:t>responsable des formation</w:t>
            </w:r>
            <w:r>
              <w:rPr>
                <w:lang w:val="fr-FR"/>
              </w:rPr>
              <w:t xml:space="preserve">s met à jour le catalogue de formation, les prix des formations et le </w:t>
            </w:r>
            <w:r w:rsidR="00434EE8">
              <w:rPr>
                <w:lang w:val="fr-FR"/>
              </w:rPr>
              <w:t>calendrier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>
              <w:t>Scénarios alternatifs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:rsidR="00543883" w:rsidRPr="006B4EF2" w:rsidRDefault="009E2E8F" w:rsidP="00543883">
            <w:pPr>
              <w:ind w:firstLine="0"/>
            </w:pPr>
            <w:r>
              <w:t>Aucun</w:t>
            </w:r>
          </w:p>
        </w:tc>
      </w:tr>
      <w:tr w:rsidR="00543883" w:rsidRPr="00443328" w:rsidTr="006B4EF2">
        <w:trPr>
          <w:trHeight w:val="64"/>
        </w:trPr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Exceptions ou erreurs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:rsidR="00543883" w:rsidRPr="006B4EF2" w:rsidRDefault="009E2E8F" w:rsidP="00543883">
            <w:pPr>
              <w:ind w:firstLine="0"/>
            </w:pPr>
            <w:r>
              <w:t>Aucun</w:t>
            </w:r>
          </w:p>
        </w:tc>
      </w:tr>
      <w:tr w:rsidR="00543883" w:rsidRPr="00443328" w:rsidTr="009D6609">
        <w:tc>
          <w:tcPr>
            <w:tcW w:w="1701" w:type="dxa"/>
          </w:tcPr>
          <w:p w:rsidR="00543883" w:rsidRPr="00443328" w:rsidRDefault="00543883" w:rsidP="00543883">
            <w:pPr>
              <w:ind w:firstLine="0"/>
            </w:pPr>
            <w:r w:rsidRPr="00443328">
              <w:t>Postconditions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:rsidR="00543883" w:rsidRPr="00F26C4B" w:rsidRDefault="00C4528C" w:rsidP="00543883">
            <w:pPr>
              <w:ind w:firstLine="0"/>
            </w:pPr>
            <w:r>
              <w:t>Le catalogue, les prix et le calendrier sont mis à jour</w:t>
            </w:r>
          </w:p>
        </w:tc>
      </w:tr>
    </w:tbl>
    <w:p w:rsidR="00F26C4B" w:rsidRPr="00CC515C" w:rsidRDefault="00F26C4B" w:rsidP="00CC515C">
      <w:pPr>
        <w:rPr>
          <w:rFonts w:eastAsia="Arial"/>
        </w:rPr>
      </w:pPr>
    </w:p>
    <w:sectPr w:rsidR="00F26C4B" w:rsidRPr="00CC515C" w:rsidSect="00C7734C">
      <w:footerReference w:type="default" r:id="rId9"/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640" w:rsidRDefault="00AA6640">
      <w:pPr>
        <w:spacing w:after="0" w:line="240" w:lineRule="auto"/>
      </w:pPr>
      <w:r>
        <w:separator/>
      </w:r>
    </w:p>
  </w:endnote>
  <w:endnote w:type="continuationSeparator" w:id="0">
    <w:p w:rsidR="00AA6640" w:rsidRDefault="00AA6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A28" w:rsidRDefault="00034A28">
    <w:pPr>
      <w:pStyle w:val="En-tte"/>
      <w:tabs>
        <w:tab w:val="clear" w:pos="8640"/>
        <w:tab w:val="right" w:pos="9360"/>
      </w:tabs>
      <w:ind w:firstLine="0"/>
    </w:pPr>
    <w:r>
      <w:tab/>
    </w:r>
    <w:r>
      <w:tab/>
      <w:t xml:space="preserve">PAGE </w:t>
    </w:r>
    <w:r w:rsidRPr="00C7734C">
      <w:rPr>
        <w:rStyle w:val="Numrodepage"/>
        <w:noProof/>
        <w:color w:val="4D4D4D"/>
      </w:rPr>
      <w:fldChar w:fldCharType="begin"/>
    </w:r>
    <w:r>
      <w:rPr>
        <w:rStyle w:val="Numrodepage"/>
        <w:color w:val="4D4D4D"/>
      </w:rPr>
      <w:instrText xml:space="preserve"> PAGE </w:instrText>
    </w:r>
    <w:r w:rsidRPr="00C7734C">
      <w:rPr>
        <w:rStyle w:val="Numrodepage"/>
        <w:color w:val="4D4D4D"/>
      </w:rPr>
      <w:fldChar w:fldCharType="separate"/>
    </w:r>
    <w:r w:rsidR="00085760">
      <w:rPr>
        <w:rStyle w:val="Numrodepage"/>
        <w:noProof/>
        <w:color w:val="4D4D4D"/>
      </w:rPr>
      <w:t>5</w:t>
    </w:r>
    <w:r w:rsidRPr="00C7734C">
      <w:rPr>
        <w:rStyle w:val="Numrodepage"/>
        <w:noProof/>
        <w:color w:val="4D4D4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640" w:rsidRDefault="00AA6640">
      <w:pPr>
        <w:spacing w:after="0" w:line="240" w:lineRule="auto"/>
      </w:pPr>
      <w:r>
        <w:separator/>
      </w:r>
    </w:p>
  </w:footnote>
  <w:footnote w:type="continuationSeparator" w:id="0">
    <w:p w:rsidR="00AA6640" w:rsidRDefault="00AA6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D8A765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561AF"/>
    <w:multiLevelType w:val="hybridMultilevel"/>
    <w:tmpl w:val="9EFA8D1A"/>
    <w:lvl w:ilvl="0" w:tplc="A7724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6F7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38D3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C2A0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D2E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C82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BE99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82A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860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167DAC"/>
    <w:multiLevelType w:val="hybridMultilevel"/>
    <w:tmpl w:val="F3E09996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365D8F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6454A"/>
    <w:multiLevelType w:val="hybridMultilevel"/>
    <w:tmpl w:val="A776E6E8"/>
    <w:lvl w:ilvl="0" w:tplc="135E4550">
      <w:start w:val="1"/>
      <w:numFmt w:val="bullet"/>
      <w:pStyle w:val="Listepuces1"/>
      <w:lvlText w:val="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075B6B48"/>
    <w:multiLevelType w:val="hybridMultilevel"/>
    <w:tmpl w:val="66C2C17A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BB318C"/>
    <w:multiLevelType w:val="hybridMultilevel"/>
    <w:tmpl w:val="E474CA1E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C76C74"/>
    <w:multiLevelType w:val="hybridMultilevel"/>
    <w:tmpl w:val="F944420A"/>
    <w:lvl w:ilvl="0" w:tplc="E004A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A07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FA1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088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6697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608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8C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63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50FD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6C1C2C"/>
    <w:multiLevelType w:val="hybridMultilevel"/>
    <w:tmpl w:val="8684E8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65DA8"/>
    <w:multiLevelType w:val="hybridMultilevel"/>
    <w:tmpl w:val="9028C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30D595F"/>
    <w:multiLevelType w:val="hybridMultilevel"/>
    <w:tmpl w:val="BF52273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37F7528"/>
    <w:multiLevelType w:val="hybridMultilevel"/>
    <w:tmpl w:val="BC6898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4DA0B2B"/>
    <w:multiLevelType w:val="hybridMultilevel"/>
    <w:tmpl w:val="1E364E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363D6"/>
    <w:multiLevelType w:val="hybridMultilevel"/>
    <w:tmpl w:val="DE480BA6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677BE8"/>
    <w:multiLevelType w:val="hybridMultilevel"/>
    <w:tmpl w:val="A70A9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C14D4"/>
    <w:multiLevelType w:val="hybridMultilevel"/>
    <w:tmpl w:val="9C4C90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63318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C7228"/>
    <w:multiLevelType w:val="hybridMultilevel"/>
    <w:tmpl w:val="E5267322"/>
    <w:lvl w:ilvl="0" w:tplc="0C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441FE1"/>
    <w:multiLevelType w:val="multilevel"/>
    <w:tmpl w:val="8FC87BE4"/>
    <w:lvl w:ilvl="0">
      <w:start w:val="1"/>
      <w:numFmt w:val="bullet"/>
      <w:pStyle w:val="Titre1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568"/>
        </w:tabs>
        <w:ind w:left="1568" w:hanging="576"/>
      </w:pPr>
      <w:rPr>
        <w:rFonts w:hint="default"/>
      </w:rPr>
    </w:lvl>
    <w:lvl w:ilvl="2">
      <w:start w:val="1"/>
      <w:numFmt w:val="lowerRoman"/>
      <w:pStyle w:val="Titre3"/>
      <w:lvlText w:val="%3.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364B14BF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73E1A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D3A35"/>
    <w:multiLevelType w:val="hybridMultilevel"/>
    <w:tmpl w:val="8ADCA1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9B10366"/>
    <w:multiLevelType w:val="hybridMultilevel"/>
    <w:tmpl w:val="97CA97E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B003921"/>
    <w:multiLevelType w:val="hybridMultilevel"/>
    <w:tmpl w:val="DED8A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311D64"/>
    <w:multiLevelType w:val="hybridMultilevel"/>
    <w:tmpl w:val="9490B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6A59C8"/>
    <w:multiLevelType w:val="hybridMultilevel"/>
    <w:tmpl w:val="1846A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393534"/>
    <w:multiLevelType w:val="hybridMultilevel"/>
    <w:tmpl w:val="D8DE6600"/>
    <w:lvl w:ilvl="0" w:tplc="A8E49F9E">
      <w:start w:val="1"/>
      <w:numFmt w:val="bullet"/>
      <w:pStyle w:val="Puce"/>
      <w:lvlText w:val=""/>
      <w:lvlJc w:val="left"/>
      <w:pPr>
        <w:tabs>
          <w:tab w:val="num" w:pos="504"/>
        </w:tabs>
        <w:ind w:left="360" w:hanging="216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87B1E"/>
    <w:multiLevelType w:val="hybridMultilevel"/>
    <w:tmpl w:val="492439C2"/>
    <w:lvl w:ilvl="0" w:tplc="4FBEB6F4">
      <w:start w:val="1"/>
      <w:numFmt w:val="bullet"/>
      <w:pStyle w:val="Tableau-puce"/>
      <w:lvlText w:val=""/>
      <w:lvlJc w:val="left"/>
      <w:pPr>
        <w:ind w:left="720" w:hanging="360"/>
      </w:pPr>
      <w:rPr>
        <w:rFonts w:ascii="Wingdings" w:hAnsi="Wingdings" w:hint="default"/>
        <w:color w:val="628A9C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A5FD2"/>
    <w:multiLevelType w:val="hybridMultilevel"/>
    <w:tmpl w:val="66C2C17A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8A734D"/>
    <w:multiLevelType w:val="hybridMultilevel"/>
    <w:tmpl w:val="67AC8E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B320DF"/>
    <w:multiLevelType w:val="hybridMultilevel"/>
    <w:tmpl w:val="86A877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A4D76A5"/>
    <w:multiLevelType w:val="hybridMultilevel"/>
    <w:tmpl w:val="CE9482F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9575D0"/>
    <w:multiLevelType w:val="hybridMultilevel"/>
    <w:tmpl w:val="28BAAC4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3628E6"/>
    <w:multiLevelType w:val="hybridMultilevel"/>
    <w:tmpl w:val="622A5864"/>
    <w:lvl w:ilvl="0" w:tplc="F81E3074">
      <w:start w:val="1"/>
      <w:numFmt w:val="decimal"/>
      <w:lvlText w:val="%1-"/>
      <w:lvlJc w:val="left"/>
      <w:pPr>
        <w:tabs>
          <w:tab w:val="num" w:pos="1776"/>
        </w:tabs>
        <w:ind w:left="1776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56515CA"/>
    <w:multiLevelType w:val="hybridMultilevel"/>
    <w:tmpl w:val="1B167632"/>
    <w:lvl w:ilvl="0" w:tplc="0C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755D7"/>
    <w:multiLevelType w:val="hybridMultilevel"/>
    <w:tmpl w:val="A0C6345A"/>
    <w:lvl w:ilvl="0" w:tplc="C3E00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BE16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94C4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D0F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460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4CA7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2C0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7A0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8E47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D328CA"/>
    <w:multiLevelType w:val="hybridMultilevel"/>
    <w:tmpl w:val="AF1EB50A"/>
    <w:lvl w:ilvl="0" w:tplc="E7FC7276">
      <w:start w:val="1"/>
      <w:numFmt w:val="bullet"/>
      <w:pStyle w:val="Listepucestableau"/>
      <w:lvlText w:val=""/>
      <w:lvlJc w:val="left"/>
      <w:pPr>
        <w:tabs>
          <w:tab w:val="num" w:pos="805"/>
        </w:tabs>
        <w:ind w:left="8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25"/>
        </w:tabs>
        <w:ind w:left="152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45"/>
        </w:tabs>
        <w:ind w:left="22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65"/>
        </w:tabs>
        <w:ind w:left="29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85"/>
        </w:tabs>
        <w:ind w:left="368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05"/>
        </w:tabs>
        <w:ind w:left="44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25"/>
        </w:tabs>
        <w:ind w:left="51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45"/>
        </w:tabs>
        <w:ind w:left="584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65"/>
        </w:tabs>
        <w:ind w:left="6565" w:hanging="360"/>
      </w:pPr>
      <w:rPr>
        <w:rFonts w:ascii="Wingdings" w:hAnsi="Wingdings" w:hint="default"/>
      </w:rPr>
    </w:lvl>
  </w:abstractNum>
  <w:abstractNum w:abstractNumId="37" w15:restartNumberingAfterBreak="0">
    <w:nsid w:val="69965ED0"/>
    <w:multiLevelType w:val="hybridMultilevel"/>
    <w:tmpl w:val="4DF072A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9FD51B8"/>
    <w:multiLevelType w:val="hybridMultilevel"/>
    <w:tmpl w:val="31FA99A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4A7BD5"/>
    <w:multiLevelType w:val="hybridMultilevel"/>
    <w:tmpl w:val="BA783B98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F90FE2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C839E5"/>
    <w:multiLevelType w:val="hybridMultilevel"/>
    <w:tmpl w:val="A5FEA004"/>
    <w:lvl w:ilvl="0" w:tplc="4FF28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744D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9E1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F453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602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88DE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F0A3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44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A44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627FB6"/>
    <w:multiLevelType w:val="hybridMultilevel"/>
    <w:tmpl w:val="992A53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"/>
  </w:num>
  <w:num w:numId="3">
    <w:abstractNumId w:val="18"/>
  </w:num>
  <w:num w:numId="4">
    <w:abstractNumId w:val="0"/>
  </w:num>
  <w:num w:numId="5">
    <w:abstractNumId w:val="17"/>
  </w:num>
  <w:num w:numId="6">
    <w:abstractNumId w:val="26"/>
  </w:num>
  <w:num w:numId="7">
    <w:abstractNumId w:val="27"/>
  </w:num>
  <w:num w:numId="8">
    <w:abstractNumId w:val="28"/>
  </w:num>
  <w:num w:numId="9">
    <w:abstractNumId w:val="37"/>
  </w:num>
  <w:num w:numId="10">
    <w:abstractNumId w:val="22"/>
  </w:num>
  <w:num w:numId="11">
    <w:abstractNumId w:val="2"/>
  </w:num>
  <w:num w:numId="12">
    <w:abstractNumId w:val="33"/>
  </w:num>
  <w:num w:numId="13">
    <w:abstractNumId w:val="30"/>
  </w:num>
  <w:num w:numId="14">
    <w:abstractNumId w:val="13"/>
  </w:num>
  <w:num w:numId="15">
    <w:abstractNumId w:val="34"/>
  </w:num>
  <w:num w:numId="16">
    <w:abstractNumId w:val="25"/>
  </w:num>
  <w:num w:numId="17">
    <w:abstractNumId w:val="29"/>
  </w:num>
  <w:num w:numId="18">
    <w:abstractNumId w:val="9"/>
  </w:num>
  <w:num w:numId="19">
    <w:abstractNumId w:val="11"/>
  </w:num>
  <w:num w:numId="20">
    <w:abstractNumId w:val="5"/>
  </w:num>
  <w:num w:numId="21">
    <w:abstractNumId w:val="21"/>
  </w:num>
  <w:num w:numId="22">
    <w:abstractNumId w:val="14"/>
  </w:num>
  <w:num w:numId="23">
    <w:abstractNumId w:val="20"/>
  </w:num>
  <w:num w:numId="24">
    <w:abstractNumId w:val="12"/>
  </w:num>
  <w:num w:numId="25">
    <w:abstractNumId w:val="18"/>
  </w:num>
  <w:num w:numId="26">
    <w:abstractNumId w:val="3"/>
  </w:num>
  <w:num w:numId="27">
    <w:abstractNumId w:val="40"/>
  </w:num>
  <w:num w:numId="28">
    <w:abstractNumId w:val="19"/>
  </w:num>
  <w:num w:numId="29">
    <w:abstractNumId w:val="16"/>
  </w:num>
  <w:num w:numId="30">
    <w:abstractNumId w:val="10"/>
  </w:num>
  <w:num w:numId="31">
    <w:abstractNumId w:val="7"/>
  </w:num>
  <w:num w:numId="32">
    <w:abstractNumId w:val="41"/>
  </w:num>
  <w:num w:numId="33">
    <w:abstractNumId w:val="1"/>
  </w:num>
  <w:num w:numId="34">
    <w:abstractNumId w:val="35"/>
  </w:num>
  <w:num w:numId="35">
    <w:abstractNumId w:val="18"/>
  </w:num>
  <w:num w:numId="36">
    <w:abstractNumId w:val="8"/>
  </w:num>
  <w:num w:numId="37">
    <w:abstractNumId w:val="32"/>
  </w:num>
  <w:num w:numId="38">
    <w:abstractNumId w:val="38"/>
  </w:num>
  <w:num w:numId="39">
    <w:abstractNumId w:val="6"/>
  </w:num>
  <w:num w:numId="40">
    <w:abstractNumId w:val="39"/>
  </w:num>
  <w:num w:numId="41">
    <w:abstractNumId w:val="18"/>
  </w:num>
  <w:num w:numId="42">
    <w:abstractNumId w:val="31"/>
  </w:num>
  <w:num w:numId="43">
    <w:abstractNumId w:val="42"/>
  </w:num>
  <w:num w:numId="44">
    <w:abstractNumId w:val="23"/>
  </w:num>
  <w:num w:numId="45">
    <w:abstractNumId w:val="24"/>
  </w:num>
  <w:num w:numId="46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333,#4d4d4d,#5f5f5f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80F"/>
    <w:rsid w:val="00001B49"/>
    <w:rsid w:val="0000511C"/>
    <w:rsid w:val="00005599"/>
    <w:rsid w:val="00007475"/>
    <w:rsid w:val="00010B96"/>
    <w:rsid w:val="000160EE"/>
    <w:rsid w:val="00020FB0"/>
    <w:rsid w:val="00022793"/>
    <w:rsid w:val="00026347"/>
    <w:rsid w:val="00034A28"/>
    <w:rsid w:val="00034A6A"/>
    <w:rsid w:val="00034D4C"/>
    <w:rsid w:val="0003723D"/>
    <w:rsid w:val="000407D3"/>
    <w:rsid w:val="00041A00"/>
    <w:rsid w:val="00046E9A"/>
    <w:rsid w:val="00050AA4"/>
    <w:rsid w:val="00054D00"/>
    <w:rsid w:val="0005511B"/>
    <w:rsid w:val="000607CD"/>
    <w:rsid w:val="00064808"/>
    <w:rsid w:val="000726CE"/>
    <w:rsid w:val="00075EDD"/>
    <w:rsid w:val="00077028"/>
    <w:rsid w:val="00077513"/>
    <w:rsid w:val="0007790E"/>
    <w:rsid w:val="0008041F"/>
    <w:rsid w:val="00084D60"/>
    <w:rsid w:val="00085760"/>
    <w:rsid w:val="000900B9"/>
    <w:rsid w:val="00090C95"/>
    <w:rsid w:val="000922F3"/>
    <w:rsid w:val="000950D9"/>
    <w:rsid w:val="00096516"/>
    <w:rsid w:val="000A728A"/>
    <w:rsid w:val="000B4195"/>
    <w:rsid w:val="000B59F1"/>
    <w:rsid w:val="000C430A"/>
    <w:rsid w:val="000C68DD"/>
    <w:rsid w:val="000C7BE1"/>
    <w:rsid w:val="000D091B"/>
    <w:rsid w:val="000D6A1D"/>
    <w:rsid w:val="000E4317"/>
    <w:rsid w:val="000E46D6"/>
    <w:rsid w:val="000F009C"/>
    <w:rsid w:val="000F418B"/>
    <w:rsid w:val="000F4FD7"/>
    <w:rsid w:val="001003F6"/>
    <w:rsid w:val="00100458"/>
    <w:rsid w:val="001025FE"/>
    <w:rsid w:val="00103F71"/>
    <w:rsid w:val="00104033"/>
    <w:rsid w:val="00105203"/>
    <w:rsid w:val="00107F9D"/>
    <w:rsid w:val="00117CD7"/>
    <w:rsid w:val="001201AE"/>
    <w:rsid w:val="00120D4F"/>
    <w:rsid w:val="0012163B"/>
    <w:rsid w:val="00123F8A"/>
    <w:rsid w:val="00125EB1"/>
    <w:rsid w:val="00131072"/>
    <w:rsid w:val="00133D9D"/>
    <w:rsid w:val="00136DB2"/>
    <w:rsid w:val="00140E04"/>
    <w:rsid w:val="001420D9"/>
    <w:rsid w:val="001421A5"/>
    <w:rsid w:val="00143FBF"/>
    <w:rsid w:val="001448DD"/>
    <w:rsid w:val="00144986"/>
    <w:rsid w:val="00145C0B"/>
    <w:rsid w:val="00150EAB"/>
    <w:rsid w:val="0015130B"/>
    <w:rsid w:val="0015197A"/>
    <w:rsid w:val="0015707E"/>
    <w:rsid w:val="00162D7A"/>
    <w:rsid w:val="00162E96"/>
    <w:rsid w:val="00165179"/>
    <w:rsid w:val="00167336"/>
    <w:rsid w:val="0017556C"/>
    <w:rsid w:val="00175607"/>
    <w:rsid w:val="0017725C"/>
    <w:rsid w:val="001806A9"/>
    <w:rsid w:val="00184500"/>
    <w:rsid w:val="00186402"/>
    <w:rsid w:val="001873C8"/>
    <w:rsid w:val="001878B3"/>
    <w:rsid w:val="0019505E"/>
    <w:rsid w:val="0019557B"/>
    <w:rsid w:val="00196C15"/>
    <w:rsid w:val="001A025E"/>
    <w:rsid w:val="001A28C0"/>
    <w:rsid w:val="001A3F29"/>
    <w:rsid w:val="001A64AD"/>
    <w:rsid w:val="001A7180"/>
    <w:rsid w:val="001B1508"/>
    <w:rsid w:val="001B4C84"/>
    <w:rsid w:val="001C18C4"/>
    <w:rsid w:val="001D094B"/>
    <w:rsid w:val="001D5504"/>
    <w:rsid w:val="001D5C41"/>
    <w:rsid w:val="001D64CC"/>
    <w:rsid w:val="001E1531"/>
    <w:rsid w:val="001E4736"/>
    <w:rsid w:val="001F46D2"/>
    <w:rsid w:val="001F52BB"/>
    <w:rsid w:val="00210886"/>
    <w:rsid w:val="002132CA"/>
    <w:rsid w:val="002133BD"/>
    <w:rsid w:val="00221D92"/>
    <w:rsid w:val="0022248D"/>
    <w:rsid w:val="002311D2"/>
    <w:rsid w:val="0023698D"/>
    <w:rsid w:val="00246360"/>
    <w:rsid w:val="00250AFE"/>
    <w:rsid w:val="00253E67"/>
    <w:rsid w:val="00254C81"/>
    <w:rsid w:val="002640E0"/>
    <w:rsid w:val="00280710"/>
    <w:rsid w:val="0028176C"/>
    <w:rsid w:val="00281C14"/>
    <w:rsid w:val="00281DC0"/>
    <w:rsid w:val="002871AB"/>
    <w:rsid w:val="00290C90"/>
    <w:rsid w:val="00294A47"/>
    <w:rsid w:val="002A35FD"/>
    <w:rsid w:val="002A4D66"/>
    <w:rsid w:val="002B1132"/>
    <w:rsid w:val="002B2D15"/>
    <w:rsid w:val="002B6201"/>
    <w:rsid w:val="002B7E7D"/>
    <w:rsid w:val="002C3165"/>
    <w:rsid w:val="002C699D"/>
    <w:rsid w:val="002D7066"/>
    <w:rsid w:val="002D78EC"/>
    <w:rsid w:val="002D7A79"/>
    <w:rsid w:val="002E0CA6"/>
    <w:rsid w:val="002E4543"/>
    <w:rsid w:val="002E5BE3"/>
    <w:rsid w:val="002E6AD9"/>
    <w:rsid w:val="002F7C91"/>
    <w:rsid w:val="002F7FD5"/>
    <w:rsid w:val="003019B9"/>
    <w:rsid w:val="0030209C"/>
    <w:rsid w:val="00303CEB"/>
    <w:rsid w:val="0030623A"/>
    <w:rsid w:val="00306F18"/>
    <w:rsid w:val="00307D6A"/>
    <w:rsid w:val="003107A4"/>
    <w:rsid w:val="0031118D"/>
    <w:rsid w:val="00311E01"/>
    <w:rsid w:val="00317AA6"/>
    <w:rsid w:val="00321D18"/>
    <w:rsid w:val="00323AEA"/>
    <w:rsid w:val="00330F08"/>
    <w:rsid w:val="0033138E"/>
    <w:rsid w:val="0033382B"/>
    <w:rsid w:val="00335B66"/>
    <w:rsid w:val="003407FB"/>
    <w:rsid w:val="0034285E"/>
    <w:rsid w:val="00343459"/>
    <w:rsid w:val="00345EBA"/>
    <w:rsid w:val="00350472"/>
    <w:rsid w:val="0035538E"/>
    <w:rsid w:val="00360288"/>
    <w:rsid w:val="00361EA6"/>
    <w:rsid w:val="0036261D"/>
    <w:rsid w:val="0036497A"/>
    <w:rsid w:val="00365605"/>
    <w:rsid w:val="00366AA6"/>
    <w:rsid w:val="0037384B"/>
    <w:rsid w:val="00376607"/>
    <w:rsid w:val="00382836"/>
    <w:rsid w:val="0038766B"/>
    <w:rsid w:val="00387F4F"/>
    <w:rsid w:val="003A6394"/>
    <w:rsid w:val="003A6CB4"/>
    <w:rsid w:val="003B71EA"/>
    <w:rsid w:val="003D2002"/>
    <w:rsid w:val="003D20B0"/>
    <w:rsid w:val="003D256B"/>
    <w:rsid w:val="003E60FA"/>
    <w:rsid w:val="003F3FD7"/>
    <w:rsid w:val="003F42B9"/>
    <w:rsid w:val="003F49E4"/>
    <w:rsid w:val="0040349B"/>
    <w:rsid w:val="0041631A"/>
    <w:rsid w:val="00420751"/>
    <w:rsid w:val="004253D8"/>
    <w:rsid w:val="00426072"/>
    <w:rsid w:val="00426EEC"/>
    <w:rsid w:val="004309C2"/>
    <w:rsid w:val="0043103E"/>
    <w:rsid w:val="004314F8"/>
    <w:rsid w:val="00433E32"/>
    <w:rsid w:val="00434EE8"/>
    <w:rsid w:val="004373F9"/>
    <w:rsid w:val="0044003F"/>
    <w:rsid w:val="004423DB"/>
    <w:rsid w:val="00447B04"/>
    <w:rsid w:val="00451BCC"/>
    <w:rsid w:val="00454F85"/>
    <w:rsid w:val="004555B0"/>
    <w:rsid w:val="004568EB"/>
    <w:rsid w:val="00461788"/>
    <w:rsid w:val="004634EF"/>
    <w:rsid w:val="0047262D"/>
    <w:rsid w:val="0047513E"/>
    <w:rsid w:val="00482FED"/>
    <w:rsid w:val="004933C1"/>
    <w:rsid w:val="0049668F"/>
    <w:rsid w:val="00497EAF"/>
    <w:rsid w:val="004A0FB4"/>
    <w:rsid w:val="004A25F6"/>
    <w:rsid w:val="004A42E7"/>
    <w:rsid w:val="004B12F6"/>
    <w:rsid w:val="004B48BB"/>
    <w:rsid w:val="004B508F"/>
    <w:rsid w:val="004B6F84"/>
    <w:rsid w:val="004C04BF"/>
    <w:rsid w:val="004C2D4F"/>
    <w:rsid w:val="004C708C"/>
    <w:rsid w:val="004C74D3"/>
    <w:rsid w:val="004D501D"/>
    <w:rsid w:val="004D50EC"/>
    <w:rsid w:val="004E2639"/>
    <w:rsid w:val="004E3AD4"/>
    <w:rsid w:val="004E4E93"/>
    <w:rsid w:val="004F0EA0"/>
    <w:rsid w:val="004F666C"/>
    <w:rsid w:val="00504927"/>
    <w:rsid w:val="005060C7"/>
    <w:rsid w:val="00506C0F"/>
    <w:rsid w:val="005115AC"/>
    <w:rsid w:val="00511610"/>
    <w:rsid w:val="00514E02"/>
    <w:rsid w:val="00520B33"/>
    <w:rsid w:val="00523D90"/>
    <w:rsid w:val="00525AC3"/>
    <w:rsid w:val="00533D87"/>
    <w:rsid w:val="00536055"/>
    <w:rsid w:val="00536832"/>
    <w:rsid w:val="00543629"/>
    <w:rsid w:val="00543883"/>
    <w:rsid w:val="005562ED"/>
    <w:rsid w:val="00562F6F"/>
    <w:rsid w:val="00564404"/>
    <w:rsid w:val="00573606"/>
    <w:rsid w:val="0058158B"/>
    <w:rsid w:val="0058168C"/>
    <w:rsid w:val="005851B8"/>
    <w:rsid w:val="00586E81"/>
    <w:rsid w:val="00592037"/>
    <w:rsid w:val="00592A88"/>
    <w:rsid w:val="005930AF"/>
    <w:rsid w:val="00594EA7"/>
    <w:rsid w:val="005957D4"/>
    <w:rsid w:val="0059791E"/>
    <w:rsid w:val="00597B70"/>
    <w:rsid w:val="005B1B1C"/>
    <w:rsid w:val="005C08F6"/>
    <w:rsid w:val="005C20CC"/>
    <w:rsid w:val="005C29FB"/>
    <w:rsid w:val="005C3156"/>
    <w:rsid w:val="005C67F6"/>
    <w:rsid w:val="005C78B8"/>
    <w:rsid w:val="005D0AF8"/>
    <w:rsid w:val="005D0E4F"/>
    <w:rsid w:val="005D53B9"/>
    <w:rsid w:val="005E2E9E"/>
    <w:rsid w:val="005E7296"/>
    <w:rsid w:val="005E7E46"/>
    <w:rsid w:val="005F0E88"/>
    <w:rsid w:val="006001C9"/>
    <w:rsid w:val="00613CF7"/>
    <w:rsid w:val="00614454"/>
    <w:rsid w:val="00614CFF"/>
    <w:rsid w:val="00616A1C"/>
    <w:rsid w:val="006229D3"/>
    <w:rsid w:val="00635A8E"/>
    <w:rsid w:val="00637100"/>
    <w:rsid w:val="00641BA8"/>
    <w:rsid w:val="00641EA8"/>
    <w:rsid w:val="006433CF"/>
    <w:rsid w:val="00643E80"/>
    <w:rsid w:val="00646E4E"/>
    <w:rsid w:val="00652827"/>
    <w:rsid w:val="00653C24"/>
    <w:rsid w:val="00661D36"/>
    <w:rsid w:val="00663BFD"/>
    <w:rsid w:val="00664249"/>
    <w:rsid w:val="00664960"/>
    <w:rsid w:val="00697E80"/>
    <w:rsid w:val="006A16E5"/>
    <w:rsid w:val="006A5684"/>
    <w:rsid w:val="006A79D1"/>
    <w:rsid w:val="006B0A16"/>
    <w:rsid w:val="006B395F"/>
    <w:rsid w:val="006B4EF2"/>
    <w:rsid w:val="006C0C53"/>
    <w:rsid w:val="006D28B7"/>
    <w:rsid w:val="006D30D0"/>
    <w:rsid w:val="006D327C"/>
    <w:rsid w:val="006D3C0A"/>
    <w:rsid w:val="006D4FB8"/>
    <w:rsid w:val="006D73AB"/>
    <w:rsid w:val="006E0B22"/>
    <w:rsid w:val="006E2906"/>
    <w:rsid w:val="006F22B3"/>
    <w:rsid w:val="006F3FD0"/>
    <w:rsid w:val="006F4DD6"/>
    <w:rsid w:val="006F6FFE"/>
    <w:rsid w:val="0070286E"/>
    <w:rsid w:val="00706BBE"/>
    <w:rsid w:val="00715921"/>
    <w:rsid w:val="00717B0E"/>
    <w:rsid w:val="00720AB7"/>
    <w:rsid w:val="00725C5A"/>
    <w:rsid w:val="0073049B"/>
    <w:rsid w:val="00733E86"/>
    <w:rsid w:val="007352C5"/>
    <w:rsid w:val="00735F3D"/>
    <w:rsid w:val="007405B8"/>
    <w:rsid w:val="0074739B"/>
    <w:rsid w:val="007533CC"/>
    <w:rsid w:val="00760387"/>
    <w:rsid w:val="00762B73"/>
    <w:rsid w:val="00766ED9"/>
    <w:rsid w:val="00773A96"/>
    <w:rsid w:val="007832AC"/>
    <w:rsid w:val="007861DB"/>
    <w:rsid w:val="007910A3"/>
    <w:rsid w:val="0079337C"/>
    <w:rsid w:val="007937F5"/>
    <w:rsid w:val="007939A8"/>
    <w:rsid w:val="007951B0"/>
    <w:rsid w:val="00797D16"/>
    <w:rsid w:val="007A2D5E"/>
    <w:rsid w:val="007A35BE"/>
    <w:rsid w:val="007A5845"/>
    <w:rsid w:val="007B1CBE"/>
    <w:rsid w:val="007B3DD7"/>
    <w:rsid w:val="007B5610"/>
    <w:rsid w:val="007C7AA2"/>
    <w:rsid w:val="007D0679"/>
    <w:rsid w:val="007D1317"/>
    <w:rsid w:val="007D52CE"/>
    <w:rsid w:val="007D632A"/>
    <w:rsid w:val="007E3422"/>
    <w:rsid w:val="007E3883"/>
    <w:rsid w:val="007E4593"/>
    <w:rsid w:val="007E5517"/>
    <w:rsid w:val="007E5817"/>
    <w:rsid w:val="007E6116"/>
    <w:rsid w:val="007F5DAE"/>
    <w:rsid w:val="007F6551"/>
    <w:rsid w:val="008008CA"/>
    <w:rsid w:val="0080317B"/>
    <w:rsid w:val="0080329B"/>
    <w:rsid w:val="00803620"/>
    <w:rsid w:val="0080427E"/>
    <w:rsid w:val="008065E6"/>
    <w:rsid w:val="00810765"/>
    <w:rsid w:val="00812C31"/>
    <w:rsid w:val="00814D2A"/>
    <w:rsid w:val="0081799D"/>
    <w:rsid w:val="00824B11"/>
    <w:rsid w:val="00830A2A"/>
    <w:rsid w:val="00831241"/>
    <w:rsid w:val="00841338"/>
    <w:rsid w:val="008456FE"/>
    <w:rsid w:val="0085213C"/>
    <w:rsid w:val="00852B26"/>
    <w:rsid w:val="00853BD0"/>
    <w:rsid w:val="008551A5"/>
    <w:rsid w:val="00865283"/>
    <w:rsid w:val="00874813"/>
    <w:rsid w:val="00875373"/>
    <w:rsid w:val="00876074"/>
    <w:rsid w:val="00880A90"/>
    <w:rsid w:val="0088104F"/>
    <w:rsid w:val="008817C3"/>
    <w:rsid w:val="00883558"/>
    <w:rsid w:val="0088450C"/>
    <w:rsid w:val="0088795E"/>
    <w:rsid w:val="00892B33"/>
    <w:rsid w:val="0089642D"/>
    <w:rsid w:val="008A0C77"/>
    <w:rsid w:val="008B088E"/>
    <w:rsid w:val="008B089A"/>
    <w:rsid w:val="008B6934"/>
    <w:rsid w:val="008B7064"/>
    <w:rsid w:val="008C4071"/>
    <w:rsid w:val="008C4229"/>
    <w:rsid w:val="008D50C6"/>
    <w:rsid w:val="008D5C5B"/>
    <w:rsid w:val="008E0624"/>
    <w:rsid w:val="008E31E5"/>
    <w:rsid w:val="008E3FE3"/>
    <w:rsid w:val="008E4D93"/>
    <w:rsid w:val="008F1E9C"/>
    <w:rsid w:val="008F3310"/>
    <w:rsid w:val="00904C4D"/>
    <w:rsid w:val="00912819"/>
    <w:rsid w:val="00917463"/>
    <w:rsid w:val="00920DD1"/>
    <w:rsid w:val="009233C1"/>
    <w:rsid w:val="0092578F"/>
    <w:rsid w:val="00926799"/>
    <w:rsid w:val="00927747"/>
    <w:rsid w:val="00927B31"/>
    <w:rsid w:val="00930462"/>
    <w:rsid w:val="009347F0"/>
    <w:rsid w:val="009414EB"/>
    <w:rsid w:val="00943C76"/>
    <w:rsid w:val="00943FE6"/>
    <w:rsid w:val="00945A35"/>
    <w:rsid w:val="00946C2B"/>
    <w:rsid w:val="00947990"/>
    <w:rsid w:val="009531C9"/>
    <w:rsid w:val="00956398"/>
    <w:rsid w:val="00971242"/>
    <w:rsid w:val="0097196E"/>
    <w:rsid w:val="00983AC8"/>
    <w:rsid w:val="00985817"/>
    <w:rsid w:val="00991B03"/>
    <w:rsid w:val="00996D24"/>
    <w:rsid w:val="009A322F"/>
    <w:rsid w:val="009A473B"/>
    <w:rsid w:val="009A5B4E"/>
    <w:rsid w:val="009A752B"/>
    <w:rsid w:val="009B221A"/>
    <w:rsid w:val="009B3577"/>
    <w:rsid w:val="009B64BE"/>
    <w:rsid w:val="009C168D"/>
    <w:rsid w:val="009C1878"/>
    <w:rsid w:val="009C3996"/>
    <w:rsid w:val="009C7F30"/>
    <w:rsid w:val="009D1E90"/>
    <w:rsid w:val="009D210B"/>
    <w:rsid w:val="009D5517"/>
    <w:rsid w:val="009D7CBF"/>
    <w:rsid w:val="009E04B0"/>
    <w:rsid w:val="009E22D3"/>
    <w:rsid w:val="009E28E9"/>
    <w:rsid w:val="009E2E8F"/>
    <w:rsid w:val="009F0961"/>
    <w:rsid w:val="009F251C"/>
    <w:rsid w:val="009F2CFE"/>
    <w:rsid w:val="009F3AB2"/>
    <w:rsid w:val="009F5B31"/>
    <w:rsid w:val="00A005FC"/>
    <w:rsid w:val="00A0425A"/>
    <w:rsid w:val="00A060F4"/>
    <w:rsid w:val="00A062A5"/>
    <w:rsid w:val="00A1504A"/>
    <w:rsid w:val="00A160CD"/>
    <w:rsid w:val="00A161A4"/>
    <w:rsid w:val="00A164B4"/>
    <w:rsid w:val="00A2105F"/>
    <w:rsid w:val="00A2130A"/>
    <w:rsid w:val="00A24C9E"/>
    <w:rsid w:val="00A25072"/>
    <w:rsid w:val="00A25B38"/>
    <w:rsid w:val="00A25D48"/>
    <w:rsid w:val="00A25DC3"/>
    <w:rsid w:val="00A2682C"/>
    <w:rsid w:val="00A26A6C"/>
    <w:rsid w:val="00A3093C"/>
    <w:rsid w:val="00A31830"/>
    <w:rsid w:val="00A3226C"/>
    <w:rsid w:val="00A41529"/>
    <w:rsid w:val="00A41A58"/>
    <w:rsid w:val="00A42993"/>
    <w:rsid w:val="00A42B0C"/>
    <w:rsid w:val="00A45072"/>
    <w:rsid w:val="00A47AB2"/>
    <w:rsid w:val="00A510AE"/>
    <w:rsid w:val="00A517B8"/>
    <w:rsid w:val="00A602A8"/>
    <w:rsid w:val="00A65ABB"/>
    <w:rsid w:val="00A70C78"/>
    <w:rsid w:val="00A7299F"/>
    <w:rsid w:val="00A74722"/>
    <w:rsid w:val="00A83151"/>
    <w:rsid w:val="00A85E8D"/>
    <w:rsid w:val="00A91DCA"/>
    <w:rsid w:val="00A93AD5"/>
    <w:rsid w:val="00A94863"/>
    <w:rsid w:val="00AA4705"/>
    <w:rsid w:val="00AA4D0F"/>
    <w:rsid w:val="00AA5A26"/>
    <w:rsid w:val="00AA5C67"/>
    <w:rsid w:val="00AA6640"/>
    <w:rsid w:val="00AB0808"/>
    <w:rsid w:val="00AB094D"/>
    <w:rsid w:val="00AB1A8F"/>
    <w:rsid w:val="00AB2A77"/>
    <w:rsid w:val="00AC0A4C"/>
    <w:rsid w:val="00AC2FE9"/>
    <w:rsid w:val="00AC42E9"/>
    <w:rsid w:val="00AC7906"/>
    <w:rsid w:val="00AD22FF"/>
    <w:rsid w:val="00AD53E0"/>
    <w:rsid w:val="00AD5E4B"/>
    <w:rsid w:val="00AE7D24"/>
    <w:rsid w:val="00AF03A4"/>
    <w:rsid w:val="00AF1359"/>
    <w:rsid w:val="00AF4460"/>
    <w:rsid w:val="00AF5452"/>
    <w:rsid w:val="00AF6D09"/>
    <w:rsid w:val="00AF753D"/>
    <w:rsid w:val="00AF7934"/>
    <w:rsid w:val="00B0121B"/>
    <w:rsid w:val="00B01242"/>
    <w:rsid w:val="00B02BE2"/>
    <w:rsid w:val="00B02DB3"/>
    <w:rsid w:val="00B0317F"/>
    <w:rsid w:val="00B145F9"/>
    <w:rsid w:val="00B16B0A"/>
    <w:rsid w:val="00B2113E"/>
    <w:rsid w:val="00B25A01"/>
    <w:rsid w:val="00B2680F"/>
    <w:rsid w:val="00B26FAA"/>
    <w:rsid w:val="00B33484"/>
    <w:rsid w:val="00B33769"/>
    <w:rsid w:val="00B42FC7"/>
    <w:rsid w:val="00B44ED0"/>
    <w:rsid w:val="00B6487F"/>
    <w:rsid w:val="00B64F99"/>
    <w:rsid w:val="00B653B9"/>
    <w:rsid w:val="00B66E3D"/>
    <w:rsid w:val="00B760E3"/>
    <w:rsid w:val="00B8144E"/>
    <w:rsid w:val="00B86954"/>
    <w:rsid w:val="00B93BAB"/>
    <w:rsid w:val="00B96B7B"/>
    <w:rsid w:val="00B97BB8"/>
    <w:rsid w:val="00BA2693"/>
    <w:rsid w:val="00BA7A7E"/>
    <w:rsid w:val="00BB1748"/>
    <w:rsid w:val="00BB47DF"/>
    <w:rsid w:val="00BB7319"/>
    <w:rsid w:val="00BC0503"/>
    <w:rsid w:val="00BC1738"/>
    <w:rsid w:val="00BC1AF1"/>
    <w:rsid w:val="00BC4C51"/>
    <w:rsid w:val="00BC5D1F"/>
    <w:rsid w:val="00BC717B"/>
    <w:rsid w:val="00BD123C"/>
    <w:rsid w:val="00BD195E"/>
    <w:rsid w:val="00BD4CD9"/>
    <w:rsid w:val="00BD72B0"/>
    <w:rsid w:val="00BE3758"/>
    <w:rsid w:val="00BE48CD"/>
    <w:rsid w:val="00BE6ED7"/>
    <w:rsid w:val="00BE74D6"/>
    <w:rsid w:val="00BF500D"/>
    <w:rsid w:val="00C0263B"/>
    <w:rsid w:val="00C049EA"/>
    <w:rsid w:val="00C04D3E"/>
    <w:rsid w:val="00C12D7F"/>
    <w:rsid w:val="00C14908"/>
    <w:rsid w:val="00C14C05"/>
    <w:rsid w:val="00C21719"/>
    <w:rsid w:val="00C24317"/>
    <w:rsid w:val="00C36B63"/>
    <w:rsid w:val="00C4093A"/>
    <w:rsid w:val="00C41673"/>
    <w:rsid w:val="00C4528C"/>
    <w:rsid w:val="00C54A7E"/>
    <w:rsid w:val="00C558D5"/>
    <w:rsid w:val="00C612B8"/>
    <w:rsid w:val="00C71708"/>
    <w:rsid w:val="00C723E1"/>
    <w:rsid w:val="00C7734C"/>
    <w:rsid w:val="00C80FD1"/>
    <w:rsid w:val="00C84A77"/>
    <w:rsid w:val="00C84C57"/>
    <w:rsid w:val="00C85F58"/>
    <w:rsid w:val="00C928E6"/>
    <w:rsid w:val="00C9305C"/>
    <w:rsid w:val="00C945A7"/>
    <w:rsid w:val="00CA124E"/>
    <w:rsid w:val="00CA483A"/>
    <w:rsid w:val="00CB0C52"/>
    <w:rsid w:val="00CB1E94"/>
    <w:rsid w:val="00CB4F8D"/>
    <w:rsid w:val="00CB6D41"/>
    <w:rsid w:val="00CC0EF5"/>
    <w:rsid w:val="00CC16CF"/>
    <w:rsid w:val="00CC2CA7"/>
    <w:rsid w:val="00CC515C"/>
    <w:rsid w:val="00CC7A67"/>
    <w:rsid w:val="00CD5F25"/>
    <w:rsid w:val="00CF47B0"/>
    <w:rsid w:val="00D03C34"/>
    <w:rsid w:val="00D04912"/>
    <w:rsid w:val="00D05BF3"/>
    <w:rsid w:val="00D0708F"/>
    <w:rsid w:val="00D161C8"/>
    <w:rsid w:val="00D16CE2"/>
    <w:rsid w:val="00D17B20"/>
    <w:rsid w:val="00D21895"/>
    <w:rsid w:val="00D25617"/>
    <w:rsid w:val="00D32E30"/>
    <w:rsid w:val="00D44513"/>
    <w:rsid w:val="00D56DB7"/>
    <w:rsid w:val="00D606A5"/>
    <w:rsid w:val="00D6413A"/>
    <w:rsid w:val="00D64625"/>
    <w:rsid w:val="00D72306"/>
    <w:rsid w:val="00D72922"/>
    <w:rsid w:val="00D74BB7"/>
    <w:rsid w:val="00D83331"/>
    <w:rsid w:val="00D84197"/>
    <w:rsid w:val="00D917C7"/>
    <w:rsid w:val="00D91FDA"/>
    <w:rsid w:val="00D93941"/>
    <w:rsid w:val="00DA2293"/>
    <w:rsid w:val="00DA5FA4"/>
    <w:rsid w:val="00DA7C5F"/>
    <w:rsid w:val="00DB4B22"/>
    <w:rsid w:val="00DB60DF"/>
    <w:rsid w:val="00DB7F16"/>
    <w:rsid w:val="00DC2398"/>
    <w:rsid w:val="00DC3211"/>
    <w:rsid w:val="00DC52BB"/>
    <w:rsid w:val="00DC5F74"/>
    <w:rsid w:val="00DC7BED"/>
    <w:rsid w:val="00DD2C7A"/>
    <w:rsid w:val="00DD2D87"/>
    <w:rsid w:val="00DD67B5"/>
    <w:rsid w:val="00DD7FB9"/>
    <w:rsid w:val="00DE47E3"/>
    <w:rsid w:val="00DF245D"/>
    <w:rsid w:val="00DF4C66"/>
    <w:rsid w:val="00DF6382"/>
    <w:rsid w:val="00DF7397"/>
    <w:rsid w:val="00E00EDA"/>
    <w:rsid w:val="00E01C07"/>
    <w:rsid w:val="00E0400F"/>
    <w:rsid w:val="00E04EED"/>
    <w:rsid w:val="00E11DB9"/>
    <w:rsid w:val="00E159A9"/>
    <w:rsid w:val="00E16005"/>
    <w:rsid w:val="00E17131"/>
    <w:rsid w:val="00E20B8A"/>
    <w:rsid w:val="00E2708C"/>
    <w:rsid w:val="00E34404"/>
    <w:rsid w:val="00E40513"/>
    <w:rsid w:val="00E41FE5"/>
    <w:rsid w:val="00E4642E"/>
    <w:rsid w:val="00E50809"/>
    <w:rsid w:val="00E51206"/>
    <w:rsid w:val="00E521D4"/>
    <w:rsid w:val="00E53C4B"/>
    <w:rsid w:val="00E53FDA"/>
    <w:rsid w:val="00E54231"/>
    <w:rsid w:val="00E547CF"/>
    <w:rsid w:val="00E55249"/>
    <w:rsid w:val="00E55ADC"/>
    <w:rsid w:val="00E7183E"/>
    <w:rsid w:val="00E72856"/>
    <w:rsid w:val="00E73DAF"/>
    <w:rsid w:val="00E75CC6"/>
    <w:rsid w:val="00E81386"/>
    <w:rsid w:val="00E97264"/>
    <w:rsid w:val="00EA3428"/>
    <w:rsid w:val="00EA4AE4"/>
    <w:rsid w:val="00EB4EE4"/>
    <w:rsid w:val="00EB6F40"/>
    <w:rsid w:val="00EC0BAB"/>
    <w:rsid w:val="00EC4A42"/>
    <w:rsid w:val="00EC6619"/>
    <w:rsid w:val="00ED0A63"/>
    <w:rsid w:val="00EE3663"/>
    <w:rsid w:val="00EF1974"/>
    <w:rsid w:val="00EF5997"/>
    <w:rsid w:val="00EF6979"/>
    <w:rsid w:val="00F01192"/>
    <w:rsid w:val="00F012C5"/>
    <w:rsid w:val="00F01952"/>
    <w:rsid w:val="00F05863"/>
    <w:rsid w:val="00F1056D"/>
    <w:rsid w:val="00F1387F"/>
    <w:rsid w:val="00F15AF8"/>
    <w:rsid w:val="00F1704D"/>
    <w:rsid w:val="00F20500"/>
    <w:rsid w:val="00F215FB"/>
    <w:rsid w:val="00F23CFF"/>
    <w:rsid w:val="00F252B9"/>
    <w:rsid w:val="00F26C4B"/>
    <w:rsid w:val="00F36080"/>
    <w:rsid w:val="00F43455"/>
    <w:rsid w:val="00F4484B"/>
    <w:rsid w:val="00F47440"/>
    <w:rsid w:val="00F47562"/>
    <w:rsid w:val="00F547C6"/>
    <w:rsid w:val="00F64199"/>
    <w:rsid w:val="00F6461A"/>
    <w:rsid w:val="00F66A19"/>
    <w:rsid w:val="00F757D8"/>
    <w:rsid w:val="00F80F45"/>
    <w:rsid w:val="00F84329"/>
    <w:rsid w:val="00F8450B"/>
    <w:rsid w:val="00F93081"/>
    <w:rsid w:val="00F952CB"/>
    <w:rsid w:val="00FA03F2"/>
    <w:rsid w:val="00FA1CE6"/>
    <w:rsid w:val="00FA33D9"/>
    <w:rsid w:val="00FA5311"/>
    <w:rsid w:val="00FB4761"/>
    <w:rsid w:val="00FB66F6"/>
    <w:rsid w:val="00FC356E"/>
    <w:rsid w:val="00FC3843"/>
    <w:rsid w:val="00FD1B9B"/>
    <w:rsid w:val="00FD38F3"/>
    <w:rsid w:val="00FD6D31"/>
    <w:rsid w:val="00FE0065"/>
    <w:rsid w:val="00FE0F27"/>
    <w:rsid w:val="00FE0F5C"/>
    <w:rsid w:val="00FE3316"/>
    <w:rsid w:val="00FE453A"/>
    <w:rsid w:val="00FF2FF6"/>
    <w:rsid w:val="00FF6A79"/>
    <w:rsid w:val="0182D171"/>
    <w:rsid w:val="0AA94E91"/>
    <w:rsid w:val="0C868176"/>
    <w:rsid w:val="18525CCA"/>
    <w:rsid w:val="18D4F49A"/>
    <w:rsid w:val="26D870F0"/>
    <w:rsid w:val="3C6B16C7"/>
    <w:rsid w:val="3C8E7781"/>
    <w:rsid w:val="461B1FD8"/>
    <w:rsid w:val="515B57F9"/>
    <w:rsid w:val="53BA3A19"/>
    <w:rsid w:val="61950417"/>
    <w:rsid w:val="640E731B"/>
    <w:rsid w:val="6A49190E"/>
    <w:rsid w:val="713017F5"/>
    <w:rsid w:val="757A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33,#4d4d4d,#5f5f5f,#777"/>
    </o:shapedefaults>
    <o:shapelayout v:ext="edit">
      <o:idmap v:ext="edit" data="1"/>
    </o:shapelayout>
  </w:shapeDefaults>
  <w:decimalSymbol w:val=","/>
  <w:listSeparator w:val=";"/>
  <w14:docId w14:val="1146DC4D"/>
  <w15:docId w15:val="{83D8FD18-BF91-48B3-AAFA-740D2812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E8D"/>
    <w:pPr>
      <w:suppressAutoHyphens/>
      <w:spacing w:after="180" w:line="280" w:lineRule="exact"/>
      <w:ind w:firstLine="709"/>
    </w:pPr>
    <w:rPr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EC4A42"/>
    <w:pPr>
      <w:keepNext/>
      <w:numPr>
        <w:numId w:val="3"/>
      </w:numPr>
      <w:spacing w:before="240" w:after="360"/>
      <w:outlineLvl w:val="0"/>
    </w:pPr>
    <w:rPr>
      <w:b/>
      <w:bCs/>
      <w:smallCap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rsid w:val="00EC4A42"/>
    <w:pPr>
      <w:keepNext/>
      <w:numPr>
        <w:ilvl w:val="1"/>
        <w:numId w:val="3"/>
      </w:numPr>
      <w:spacing w:before="240" w:after="300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EC4A42"/>
    <w:pPr>
      <w:keepNext/>
      <w:numPr>
        <w:ilvl w:val="2"/>
        <w:numId w:val="3"/>
      </w:numPr>
      <w:spacing w:before="240" w:after="24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EC4A4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rsid w:val="00EC4A42"/>
    <w:pPr>
      <w:numPr>
        <w:ilvl w:val="4"/>
        <w:numId w:val="3"/>
      </w:numPr>
      <w:spacing w:before="240" w:after="60"/>
      <w:outlineLvl w:val="4"/>
    </w:pPr>
    <w:rPr>
      <w:b/>
      <w:bCs/>
      <w:szCs w:val="26"/>
    </w:rPr>
  </w:style>
  <w:style w:type="paragraph" w:styleId="Titre6">
    <w:name w:val="heading 6"/>
    <w:basedOn w:val="Normal"/>
    <w:next w:val="Normal"/>
    <w:qFormat/>
    <w:rsid w:val="00EC4A4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4A42"/>
    <w:pPr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EC4A4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EC4A4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dnomdefamille">
    <w:name w:val="Méd nom de famille"/>
    <w:basedOn w:val="Normal"/>
    <w:rsid w:val="00EC4A42"/>
  </w:style>
  <w:style w:type="paragraph" w:customStyle="1" w:styleId="Mdnomfamille">
    <w:name w:val="Méd nom famille"/>
    <w:basedOn w:val="Normal"/>
    <w:rsid w:val="00EC4A42"/>
  </w:style>
  <w:style w:type="paragraph" w:customStyle="1" w:styleId="MdTitre">
    <w:name w:val="Méd Titre"/>
    <w:basedOn w:val="Normal"/>
    <w:rsid w:val="00EC4A42"/>
    <w:rPr>
      <w:i/>
      <w:iCs/>
    </w:rPr>
  </w:style>
  <w:style w:type="character" w:styleId="Lienhypertexte">
    <w:name w:val="Hyperlink"/>
    <w:uiPriority w:val="99"/>
    <w:rsid w:val="00EC4A42"/>
    <w:rPr>
      <w:color w:val="0000FF"/>
      <w:u w:val="single"/>
    </w:rPr>
  </w:style>
  <w:style w:type="paragraph" w:styleId="Corpsdetexte">
    <w:name w:val="Body Text"/>
    <w:basedOn w:val="Normal"/>
    <w:semiHidden/>
    <w:rsid w:val="00EC4A42"/>
    <w:pPr>
      <w:spacing w:after="60" w:line="200" w:lineRule="exact"/>
      <w:ind w:firstLine="0"/>
      <w:jc w:val="both"/>
    </w:pPr>
    <w:rPr>
      <w:sz w:val="20"/>
      <w:lang w:eastAsia="fr-CA"/>
    </w:rPr>
  </w:style>
  <w:style w:type="paragraph" w:styleId="Corpsdetexte3">
    <w:name w:val="Body Text 3"/>
    <w:basedOn w:val="Normal"/>
    <w:semiHidden/>
    <w:rsid w:val="00EC4A42"/>
    <w:rPr>
      <w:rFonts w:ascii="Comic Sans MS" w:hAnsi="Comic Sans MS"/>
      <w:sz w:val="22"/>
      <w:szCs w:val="20"/>
      <w:lang w:eastAsia="fr-CA"/>
    </w:rPr>
  </w:style>
  <w:style w:type="paragraph" w:styleId="En-tte">
    <w:name w:val="header"/>
    <w:basedOn w:val="Normal"/>
    <w:semiHidden/>
    <w:rsid w:val="00EC4A42"/>
    <w:pPr>
      <w:tabs>
        <w:tab w:val="center" w:pos="4320"/>
        <w:tab w:val="right" w:pos="8640"/>
      </w:tabs>
      <w:spacing w:after="0"/>
    </w:pPr>
    <w:rPr>
      <w:rFonts w:ascii="Arial Narrow" w:hAnsi="Arial Narrow"/>
      <w:b/>
      <w:bCs/>
      <w:caps/>
      <w:color w:val="777777"/>
      <w:sz w:val="20"/>
    </w:rPr>
  </w:style>
  <w:style w:type="paragraph" w:styleId="Pieddepage">
    <w:name w:val="footer"/>
    <w:basedOn w:val="Normal"/>
    <w:link w:val="PieddepageCar"/>
    <w:rsid w:val="00EC4A42"/>
    <w:pPr>
      <w:tabs>
        <w:tab w:val="center" w:pos="4320"/>
        <w:tab w:val="right" w:pos="8640"/>
      </w:tabs>
    </w:pPr>
  </w:style>
  <w:style w:type="paragraph" w:customStyle="1" w:styleId="Titrevuesynoptique">
    <w:name w:val="Titre vue synoptique"/>
    <w:basedOn w:val="Normal"/>
    <w:rsid w:val="00EC4A42"/>
    <w:pPr>
      <w:spacing w:after="60"/>
      <w:ind w:firstLine="0"/>
      <w:jc w:val="center"/>
    </w:pPr>
    <w:rPr>
      <w:rFonts w:ascii="Arial Narrow" w:hAnsi="Arial Narrow"/>
      <w:b/>
      <w:bCs/>
      <w:sz w:val="20"/>
    </w:rPr>
  </w:style>
  <w:style w:type="paragraph" w:customStyle="1" w:styleId="Titretableaucomp">
    <w:name w:val="Titre tableau comp"/>
    <w:basedOn w:val="Normal"/>
    <w:rsid w:val="00EC4A42"/>
    <w:pPr>
      <w:spacing w:before="80"/>
    </w:pPr>
    <w:rPr>
      <w:rFonts w:cs="Arial"/>
      <w:b/>
      <w:bCs/>
      <w:smallCaps/>
    </w:rPr>
  </w:style>
  <w:style w:type="paragraph" w:customStyle="1" w:styleId="En-tte1">
    <w:name w:val="En-tête 1"/>
    <w:basedOn w:val="En-tte"/>
    <w:rsid w:val="00EC4A42"/>
    <w:rPr>
      <w:b w:val="0"/>
      <w:bCs w:val="0"/>
      <w:color w:val="4D4D4D"/>
    </w:rPr>
  </w:style>
  <w:style w:type="character" w:styleId="Numrodepage">
    <w:name w:val="page number"/>
    <w:basedOn w:val="Policepardfaut"/>
    <w:semiHidden/>
    <w:rsid w:val="00EC4A42"/>
  </w:style>
  <w:style w:type="paragraph" w:customStyle="1" w:styleId="textetableau">
    <w:name w:val="texte tableau"/>
    <w:basedOn w:val="Normal"/>
    <w:rsid w:val="00EC4A42"/>
    <w:pPr>
      <w:ind w:firstLine="290"/>
    </w:pPr>
  </w:style>
  <w:style w:type="paragraph" w:customStyle="1" w:styleId="mediagraphie">
    <w:name w:val="mediagraphie"/>
    <w:basedOn w:val="Normal"/>
    <w:rsid w:val="00EC4A42"/>
    <w:pPr>
      <w:ind w:firstLine="0"/>
    </w:pPr>
  </w:style>
  <w:style w:type="paragraph" w:customStyle="1" w:styleId="Titretableau2">
    <w:name w:val="Titre tableau 2"/>
    <w:basedOn w:val="Normal"/>
    <w:rsid w:val="00EC4A42"/>
    <w:pPr>
      <w:spacing w:before="60" w:after="120"/>
      <w:ind w:firstLine="0"/>
      <w:jc w:val="center"/>
    </w:pPr>
    <w:rPr>
      <w:rFonts w:ascii="Arial (W1)" w:hAnsi="Arial (W1)"/>
      <w:b/>
      <w:smallCaps/>
    </w:rPr>
  </w:style>
  <w:style w:type="paragraph" w:customStyle="1" w:styleId="Textetableau2">
    <w:name w:val="Texte tableau 2"/>
    <w:basedOn w:val="Corpsdetexte"/>
    <w:rsid w:val="00EC4A42"/>
    <w:pPr>
      <w:spacing w:before="80" w:after="120" w:line="220" w:lineRule="exact"/>
      <w:ind w:firstLine="85"/>
      <w:jc w:val="left"/>
    </w:pPr>
  </w:style>
  <w:style w:type="paragraph" w:customStyle="1" w:styleId="Listepucestableau">
    <w:name w:val="Liste à puces tableau"/>
    <w:basedOn w:val="Textetableau2"/>
    <w:rsid w:val="00EC4A42"/>
    <w:pPr>
      <w:numPr>
        <w:numId w:val="1"/>
      </w:numPr>
      <w:tabs>
        <w:tab w:val="clear" w:pos="805"/>
        <w:tab w:val="num" w:pos="470"/>
      </w:tabs>
      <w:ind w:left="470" w:hanging="180"/>
    </w:pPr>
  </w:style>
  <w:style w:type="paragraph" w:customStyle="1" w:styleId="Corpsdetexteprincipal">
    <w:name w:val="Corps de texte principal"/>
    <w:basedOn w:val="Mdnomdefamille"/>
    <w:rsid w:val="00EC4A42"/>
  </w:style>
  <w:style w:type="paragraph" w:styleId="Notedebasdepage">
    <w:name w:val="footnote text"/>
    <w:basedOn w:val="Normal"/>
    <w:semiHidden/>
    <w:rsid w:val="00EC4A42"/>
    <w:pPr>
      <w:ind w:firstLine="0"/>
    </w:pPr>
    <w:rPr>
      <w:sz w:val="20"/>
      <w:szCs w:val="20"/>
    </w:rPr>
  </w:style>
  <w:style w:type="character" w:styleId="Appelnotedebasdep">
    <w:name w:val="footnote reference"/>
    <w:semiHidden/>
    <w:rsid w:val="00EC4A42"/>
    <w:rPr>
      <w:vertAlign w:val="superscript"/>
    </w:rPr>
  </w:style>
  <w:style w:type="paragraph" w:customStyle="1" w:styleId="Listepuces1">
    <w:name w:val="Liste à puces 1"/>
    <w:basedOn w:val="Normal"/>
    <w:rsid w:val="00EC4A42"/>
    <w:pPr>
      <w:numPr>
        <w:numId w:val="2"/>
      </w:numPr>
    </w:pPr>
    <w:rPr>
      <w:b/>
      <w:bCs/>
    </w:rPr>
  </w:style>
  <w:style w:type="paragraph" w:styleId="Listepuces2">
    <w:name w:val="List Bullet 2"/>
    <w:basedOn w:val="Normal"/>
    <w:autoRedefine/>
    <w:semiHidden/>
    <w:rsid w:val="00EC4A42"/>
    <w:pPr>
      <w:numPr>
        <w:numId w:val="4"/>
      </w:numPr>
    </w:pPr>
  </w:style>
  <w:style w:type="paragraph" w:customStyle="1" w:styleId="Dtailvaluations">
    <w:name w:val="Détail évaluations"/>
    <w:basedOn w:val="Normal"/>
    <w:rsid w:val="00EC4A42"/>
    <w:pPr>
      <w:ind w:firstLine="0"/>
    </w:pPr>
    <w:rPr>
      <w:b/>
      <w:bCs/>
      <w:sz w:val="26"/>
    </w:rPr>
  </w:style>
  <w:style w:type="paragraph" w:customStyle="1" w:styleId="dtailsvaluations">
    <w:name w:val="détails évaluations"/>
    <w:basedOn w:val="Normal"/>
    <w:rsid w:val="00EC4A42"/>
    <w:pPr>
      <w:ind w:firstLine="0"/>
    </w:pPr>
    <w:rPr>
      <w:b/>
      <w:bCs/>
      <w:sz w:val="26"/>
    </w:rPr>
  </w:style>
  <w:style w:type="paragraph" w:customStyle="1" w:styleId="Titre2mod">
    <w:name w:val="Titre 2 mod"/>
    <w:basedOn w:val="Titre2"/>
    <w:rsid w:val="00EC4A42"/>
    <w:pPr>
      <w:numPr>
        <w:ilvl w:val="0"/>
        <w:numId w:val="0"/>
      </w:numPr>
      <w:jc w:val="center"/>
    </w:pPr>
  </w:style>
  <w:style w:type="paragraph" w:customStyle="1" w:styleId="Titre1mod">
    <w:name w:val="Titre 1 mod"/>
    <w:basedOn w:val="Titre1"/>
    <w:rsid w:val="00EC4A42"/>
    <w:pPr>
      <w:numPr>
        <w:numId w:val="0"/>
      </w:numPr>
      <w:spacing w:line="240" w:lineRule="auto"/>
      <w:jc w:val="center"/>
    </w:pPr>
    <w:rPr>
      <w:sz w:val="44"/>
    </w:rPr>
  </w:style>
  <w:style w:type="paragraph" w:customStyle="1" w:styleId="Titre1mod2">
    <w:name w:val="Titre 1 mod2"/>
    <w:basedOn w:val="Titre1mod"/>
    <w:rsid w:val="00EC4A42"/>
    <w:rPr>
      <w:sz w:val="32"/>
    </w:rPr>
  </w:style>
  <w:style w:type="paragraph" w:customStyle="1" w:styleId="Criteresevaluation">
    <w:name w:val="Criteres evaluation"/>
    <w:basedOn w:val="Normal"/>
    <w:rsid w:val="00EC4A42"/>
    <w:pPr>
      <w:ind w:left="576" w:firstLine="0"/>
    </w:pPr>
    <w:rPr>
      <w:b/>
      <w:bCs/>
    </w:rPr>
  </w:style>
  <w:style w:type="paragraph" w:customStyle="1" w:styleId="Descriptiontypeevaluation">
    <w:name w:val="Description type evaluation"/>
    <w:basedOn w:val="Normal"/>
    <w:rsid w:val="00EC4A42"/>
    <w:pPr>
      <w:ind w:left="360" w:firstLine="0"/>
    </w:pPr>
  </w:style>
  <w:style w:type="paragraph" w:customStyle="1" w:styleId="Elementsevaluation">
    <w:name w:val="Elements evaluation"/>
    <w:basedOn w:val="Normal"/>
    <w:rsid w:val="00EC4A42"/>
    <w:pPr>
      <w:ind w:firstLine="0"/>
    </w:pPr>
    <w:rPr>
      <w:b/>
      <w:bCs/>
      <w:sz w:val="26"/>
    </w:rPr>
  </w:style>
  <w:style w:type="paragraph" w:customStyle="1" w:styleId="Corpsdetexte4">
    <w:name w:val="Corps de texte 4"/>
    <w:basedOn w:val="Corpsdetexte"/>
    <w:rsid w:val="00EC4A42"/>
    <w:pPr>
      <w:spacing w:after="80" w:line="240" w:lineRule="auto"/>
      <w:jc w:val="center"/>
    </w:pPr>
    <w:rPr>
      <w:sz w:val="24"/>
    </w:rPr>
  </w:style>
  <w:style w:type="paragraph" w:customStyle="1" w:styleId="Normalmodsim">
    <w:name w:val="Normal mod sim"/>
    <w:basedOn w:val="Normal"/>
    <w:rsid w:val="00EC4A42"/>
    <w:pPr>
      <w:spacing w:after="0" w:line="240" w:lineRule="auto"/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0160EE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rsid w:val="000160EE"/>
    <w:rPr>
      <w:sz w:val="24"/>
      <w:szCs w:val="24"/>
      <w:lang w:val="fr-CA" w:eastAsia="fr-FR"/>
    </w:rPr>
  </w:style>
  <w:style w:type="table" w:styleId="Grilledutableau">
    <w:name w:val="Table Grid"/>
    <w:basedOn w:val="TableauNormal"/>
    <w:uiPriority w:val="59"/>
    <w:rsid w:val="00740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semiHidden/>
    <w:rsid w:val="00664960"/>
    <w:pPr>
      <w:suppressAutoHyphens w:val="0"/>
      <w:autoSpaceDE w:val="0"/>
      <w:autoSpaceDN w:val="0"/>
      <w:adjustRightInd w:val="0"/>
      <w:spacing w:after="120" w:line="240" w:lineRule="auto"/>
      <w:ind w:firstLine="0"/>
    </w:pPr>
    <w:rPr>
      <w:rFonts w:ascii="Arial Narrow" w:hAnsi="Arial Narrow"/>
    </w:rPr>
  </w:style>
  <w:style w:type="character" w:customStyle="1" w:styleId="NotedefinCar">
    <w:name w:val="Note de fin Car"/>
    <w:link w:val="Notedefin"/>
    <w:semiHidden/>
    <w:rsid w:val="00664960"/>
    <w:rPr>
      <w:rFonts w:ascii="Arial Narrow" w:hAnsi="Arial Narrow"/>
      <w:sz w:val="24"/>
      <w:szCs w:val="24"/>
      <w:lang w:eastAsia="fr-FR"/>
    </w:rPr>
  </w:style>
  <w:style w:type="character" w:customStyle="1" w:styleId="f01">
    <w:name w:val="f01"/>
    <w:rsid w:val="00664960"/>
    <w:rPr>
      <w:rFonts w:ascii="Times" w:hAnsi="Times" w:hint="default"/>
      <w:sz w:val="24"/>
      <w:szCs w:val="24"/>
    </w:rPr>
  </w:style>
  <w:style w:type="paragraph" w:styleId="Corpsdetexte2">
    <w:name w:val="Body Text 2"/>
    <w:basedOn w:val="Normal"/>
    <w:link w:val="Corpsdetexte2Car"/>
    <w:rsid w:val="00FF6A79"/>
    <w:pPr>
      <w:suppressAutoHyphens w:val="0"/>
      <w:spacing w:after="120" w:line="480" w:lineRule="auto"/>
      <w:ind w:firstLine="0"/>
    </w:pPr>
    <w:rPr>
      <w:sz w:val="20"/>
      <w:szCs w:val="20"/>
    </w:rPr>
  </w:style>
  <w:style w:type="character" w:customStyle="1" w:styleId="Corpsdetexte2Car">
    <w:name w:val="Corps de texte 2 Car"/>
    <w:link w:val="Corpsdetexte2"/>
    <w:rsid w:val="00FF6A79"/>
    <w:rPr>
      <w:lang w:val="fr-CA" w:eastAsia="fr-FR"/>
    </w:rPr>
  </w:style>
  <w:style w:type="character" w:customStyle="1" w:styleId="Titre1Car">
    <w:name w:val="Titre 1 Car"/>
    <w:link w:val="Titre1"/>
    <w:rsid w:val="00637100"/>
    <w:rPr>
      <w:b/>
      <w:bCs/>
      <w:smallCaps/>
      <w:kern w:val="32"/>
      <w:sz w:val="32"/>
      <w:szCs w:val="32"/>
      <w:lang w:eastAsia="fr-FR"/>
    </w:rPr>
  </w:style>
  <w:style w:type="character" w:customStyle="1" w:styleId="Titre2Car">
    <w:name w:val="Titre 2 Car"/>
    <w:link w:val="Titre2"/>
    <w:rsid w:val="00637100"/>
    <w:rPr>
      <w:b/>
      <w:bCs/>
      <w:sz w:val="28"/>
      <w:szCs w:val="28"/>
      <w:lang w:eastAsia="fr-FR"/>
    </w:rPr>
  </w:style>
  <w:style w:type="character" w:customStyle="1" w:styleId="PieddepageCar">
    <w:name w:val="Pied de page Car"/>
    <w:link w:val="Pieddepage"/>
    <w:rsid w:val="0097196E"/>
    <w:rPr>
      <w:sz w:val="24"/>
      <w:szCs w:val="24"/>
      <w:lang w:val="fr-CA" w:eastAsia="fr-FR"/>
    </w:rPr>
  </w:style>
  <w:style w:type="paragraph" w:customStyle="1" w:styleId="criteresfg">
    <w:name w:val="criteres fg"/>
    <w:basedOn w:val="Normal"/>
    <w:rsid w:val="00117CD7"/>
    <w:pPr>
      <w:tabs>
        <w:tab w:val="left" w:pos="447"/>
      </w:tabs>
      <w:suppressAutoHyphens w:val="0"/>
      <w:spacing w:after="80" w:line="240" w:lineRule="auto"/>
      <w:ind w:left="446" w:hanging="446"/>
    </w:pPr>
    <w:rPr>
      <w:sz w:val="22"/>
      <w:szCs w:val="20"/>
    </w:rPr>
  </w:style>
  <w:style w:type="paragraph" w:customStyle="1" w:styleId="Style1">
    <w:name w:val="Style1"/>
    <w:basedOn w:val="Normal"/>
    <w:rsid w:val="00E0400F"/>
    <w:pPr>
      <w:suppressAutoHyphens w:val="0"/>
      <w:spacing w:after="0" w:line="240" w:lineRule="auto"/>
      <w:ind w:firstLine="0"/>
    </w:pPr>
    <w:rPr>
      <w:rFonts w:ascii="Arial" w:hAnsi="Arial"/>
      <w:szCs w:val="20"/>
    </w:rPr>
  </w:style>
  <w:style w:type="paragraph" w:styleId="Commentaire">
    <w:name w:val="annotation text"/>
    <w:basedOn w:val="Normal"/>
    <w:link w:val="CommentaireCar"/>
    <w:semiHidden/>
    <w:rsid w:val="00E0400F"/>
    <w:pPr>
      <w:suppressAutoHyphens w:val="0"/>
      <w:spacing w:after="0" w:line="240" w:lineRule="auto"/>
      <w:ind w:firstLine="0"/>
    </w:pPr>
    <w:rPr>
      <w:rFonts w:ascii="Arial" w:hAnsi="Arial"/>
      <w:sz w:val="20"/>
      <w:szCs w:val="20"/>
    </w:rPr>
  </w:style>
  <w:style w:type="character" w:customStyle="1" w:styleId="CommentaireCar">
    <w:name w:val="Commentaire Car"/>
    <w:link w:val="Commentaire"/>
    <w:semiHidden/>
    <w:rsid w:val="00E0400F"/>
    <w:rPr>
      <w:rFonts w:ascii="Arial" w:hAnsi="Arial"/>
      <w:lang w:val="fr-CA" w:eastAsia="fr-FR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FC3843"/>
    <w:pPr>
      <w:ind w:firstLine="210"/>
    </w:pPr>
  </w:style>
  <w:style w:type="character" w:customStyle="1" w:styleId="Retraitcorpset1religCar">
    <w:name w:val="Retrait corps et 1re lig. Car"/>
    <w:link w:val="Retraitcorpset1relig"/>
    <w:uiPriority w:val="99"/>
    <w:rsid w:val="00FC3843"/>
    <w:rPr>
      <w:sz w:val="24"/>
      <w:szCs w:val="24"/>
      <w:lang w:val="fr-CA" w:eastAsia="fr-FR"/>
    </w:rPr>
  </w:style>
  <w:style w:type="paragraph" w:customStyle="1" w:styleId="Default">
    <w:name w:val="Default"/>
    <w:rsid w:val="00054D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ment">
    <w:name w:val="Élément"/>
    <w:basedOn w:val="Normal"/>
    <w:rsid w:val="00930462"/>
    <w:pPr>
      <w:suppressAutoHyphens w:val="0"/>
      <w:spacing w:before="120" w:after="120" w:line="240" w:lineRule="auto"/>
      <w:ind w:firstLine="0"/>
    </w:pPr>
    <w:rPr>
      <w:rFonts w:ascii="Palatino" w:hAnsi="Palatino" w:cs="Arial"/>
      <w:b/>
      <w:bCs/>
      <w:color w:val="000000"/>
      <w:sz w:val="20"/>
      <w:szCs w:val="20"/>
      <w:lang w:val="en-US" w:eastAsia="en-US"/>
    </w:rPr>
  </w:style>
  <w:style w:type="paragraph" w:customStyle="1" w:styleId="OA">
    <w:name w:val="OA"/>
    <w:basedOn w:val="Normal"/>
    <w:rsid w:val="00930462"/>
    <w:pPr>
      <w:suppressAutoHyphens w:val="0"/>
      <w:spacing w:before="60" w:after="60" w:line="240" w:lineRule="auto"/>
      <w:ind w:firstLine="0"/>
    </w:pPr>
    <w:rPr>
      <w:rFonts w:ascii="Palatino" w:hAnsi="Palatino" w:cs="Arial"/>
      <w:color w:val="0000FF"/>
      <w:sz w:val="20"/>
      <w:szCs w:val="20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C4229"/>
    <w:rPr>
      <w:rFonts w:ascii="Tahoma" w:hAnsi="Tahoma" w:cs="Tahoma"/>
      <w:sz w:val="16"/>
      <w:szCs w:val="16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C4229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smallCaps w:val="0"/>
      <w:color w:val="365F91"/>
      <w:kern w:val="0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8C42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422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C4229"/>
    <w:pPr>
      <w:spacing w:after="100"/>
      <w:ind w:left="480"/>
    </w:pPr>
  </w:style>
  <w:style w:type="paragraph" w:styleId="Paragraphedeliste">
    <w:name w:val="List Paragraph"/>
    <w:basedOn w:val="Normal"/>
    <w:uiPriority w:val="34"/>
    <w:qFormat/>
    <w:rsid w:val="00B33769"/>
    <w:pPr>
      <w:suppressAutoHyphens w:val="0"/>
      <w:spacing w:after="0" w:line="240" w:lineRule="auto"/>
      <w:ind w:left="720" w:firstLine="0"/>
      <w:contextualSpacing/>
    </w:pPr>
    <w:rPr>
      <w:sz w:val="20"/>
      <w:szCs w:val="20"/>
    </w:rPr>
  </w:style>
  <w:style w:type="paragraph" w:customStyle="1" w:styleId="Stylerapi013">
    <w:name w:val="Style rapi013"/>
    <w:basedOn w:val="Normal"/>
    <w:rsid w:val="00B33769"/>
    <w:pPr>
      <w:widowControl w:val="0"/>
      <w:suppressAutoHyphens w:val="0"/>
      <w:spacing w:after="0" w:line="240" w:lineRule="auto"/>
      <w:ind w:left="720" w:hanging="720"/>
    </w:pPr>
    <w:rPr>
      <w:snapToGrid w:val="0"/>
      <w:szCs w:val="20"/>
      <w:lang w:val="en-US"/>
    </w:rPr>
  </w:style>
  <w:style w:type="paragraph" w:customStyle="1" w:styleId="Stylerapi02">
    <w:name w:val="Style rapi02"/>
    <w:basedOn w:val="Normal"/>
    <w:rsid w:val="00AB2A77"/>
    <w:pPr>
      <w:widowControl w:val="0"/>
      <w:suppressAutoHyphens w:val="0"/>
      <w:spacing w:after="0" w:line="240" w:lineRule="auto"/>
      <w:ind w:left="720" w:hanging="720"/>
    </w:pPr>
    <w:rPr>
      <w:snapToGrid w:val="0"/>
      <w:szCs w:val="20"/>
      <w:lang w:val="en-US"/>
    </w:rPr>
  </w:style>
  <w:style w:type="paragraph" w:customStyle="1" w:styleId="Puce">
    <w:name w:val="Puce"/>
    <w:basedOn w:val="Normal"/>
    <w:rsid w:val="00451BCC"/>
    <w:pPr>
      <w:numPr>
        <w:numId w:val="6"/>
      </w:numPr>
      <w:tabs>
        <w:tab w:val="left" w:pos="447"/>
      </w:tabs>
      <w:suppressAutoHyphens w:val="0"/>
      <w:spacing w:after="0" w:line="240" w:lineRule="auto"/>
    </w:pPr>
    <w:rPr>
      <w:rFonts w:ascii="Arial" w:hAnsi="Arial" w:cs="Arial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E97264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7264"/>
    <w:pPr>
      <w:suppressAutoHyphens/>
      <w:spacing w:after="180"/>
      <w:ind w:firstLine="709"/>
    </w:pPr>
    <w:rPr>
      <w:rFonts w:ascii="Times New Roman" w:hAnsi="Times New Roman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97264"/>
    <w:rPr>
      <w:rFonts w:ascii="Arial" w:hAnsi="Arial"/>
      <w:b/>
      <w:bCs/>
      <w:lang w:val="fr-CA" w:eastAsia="fr-FR"/>
    </w:rPr>
  </w:style>
  <w:style w:type="paragraph" w:styleId="Sansinterligne">
    <w:name w:val="No Spacing"/>
    <w:link w:val="SansinterligneCar"/>
    <w:uiPriority w:val="1"/>
    <w:qFormat/>
    <w:rsid w:val="00050AA4"/>
    <w:pPr>
      <w:suppressAutoHyphens/>
      <w:ind w:firstLine="709"/>
    </w:pPr>
    <w:rPr>
      <w:sz w:val="24"/>
      <w:szCs w:val="24"/>
      <w:lang w:eastAsia="fr-FR"/>
    </w:rPr>
  </w:style>
  <w:style w:type="character" w:customStyle="1" w:styleId="SansinterligneCar">
    <w:name w:val="Sans interligne Car"/>
    <w:link w:val="Sansinterligne"/>
    <w:uiPriority w:val="1"/>
    <w:rsid w:val="00303CEB"/>
    <w:rPr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A060F4"/>
    <w:pPr>
      <w:suppressAutoHyphens w:val="0"/>
      <w:spacing w:before="100" w:beforeAutospacing="1" w:after="100" w:afterAutospacing="1" w:line="240" w:lineRule="auto"/>
      <w:ind w:firstLine="0"/>
    </w:pPr>
    <w:rPr>
      <w:lang w:eastAsia="fr-CA"/>
    </w:rPr>
  </w:style>
  <w:style w:type="paragraph" w:customStyle="1" w:styleId="Tableau-texte">
    <w:name w:val="Tableau-texte"/>
    <w:basedOn w:val="Normal"/>
    <w:qFormat/>
    <w:rsid w:val="00E34404"/>
    <w:pPr>
      <w:suppressAutoHyphens w:val="0"/>
      <w:spacing w:before="80" w:after="0" w:line="240" w:lineRule="exact"/>
      <w:ind w:firstLine="0"/>
    </w:pPr>
    <w:rPr>
      <w:rFonts w:ascii="Arial Narrow" w:eastAsiaTheme="minorHAnsi" w:hAnsi="Arial Narrow" w:cstheme="minorBidi"/>
      <w:sz w:val="20"/>
      <w:szCs w:val="20"/>
      <w:lang w:eastAsia="en-US"/>
    </w:rPr>
  </w:style>
  <w:style w:type="paragraph" w:customStyle="1" w:styleId="Tableau-puce">
    <w:name w:val="Tableau-puce"/>
    <w:basedOn w:val="Tableau-texte"/>
    <w:qFormat/>
    <w:rsid w:val="00E34404"/>
    <w:pPr>
      <w:numPr>
        <w:numId w:val="7"/>
      </w:numPr>
      <w:ind w:left="227" w:hanging="227"/>
    </w:pPr>
  </w:style>
  <w:style w:type="paragraph" w:styleId="Rvision">
    <w:name w:val="Revision"/>
    <w:hidden/>
    <w:uiPriority w:val="99"/>
    <w:semiHidden/>
    <w:rsid w:val="00BC0503"/>
    <w:rPr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D17B20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72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573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33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14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07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78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211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18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935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8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4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3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77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50517414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single" w:sz="36" w:space="5" w:color="F3F3F3"/>
            <w:right w:val="none" w:sz="0" w:space="0" w:color="auto"/>
          </w:divBdr>
        </w:div>
        <w:div w:id="57312789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103993367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168200865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208784608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</w:divsChild>
    </w:div>
    <w:div w:id="1472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74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51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44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43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003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39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13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55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338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43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57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12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75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283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72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69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92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95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60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01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1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27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305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&#231;ois\Desktop\Projet-Systeme\Gabari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687BD4-5C2C-4057-9CC0-C5A4B8886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</Template>
  <TotalTime>71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Présentation générale du cours</vt:lpstr>
      <vt:lpstr>Présentation générale du cours</vt:lpstr>
    </vt:vector>
  </TitlesOfParts>
  <Company>Toshiba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générale du cours</dc:title>
  <dc:subject/>
  <dc:creator>François</dc:creator>
  <cp:keywords/>
  <dc:description/>
  <cp:lastModifiedBy>François</cp:lastModifiedBy>
  <cp:revision>5</cp:revision>
  <cp:lastPrinted>2018-04-18T11:56:00Z</cp:lastPrinted>
  <dcterms:created xsi:type="dcterms:W3CDTF">2019-01-16T18:46:00Z</dcterms:created>
  <dcterms:modified xsi:type="dcterms:W3CDTF">2019-01-16T20:12:00Z</dcterms:modified>
</cp:coreProperties>
</file>