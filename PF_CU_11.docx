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20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>éé</w:t>
            </w:r>
            <w:r>
              <w:rPr>
                <w:b/>
              </w:rPr>
              <w:t xml:space="preserve"> 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11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Employé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Organisme de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Annulation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bookmarkStart w:id="0" w:name="_GoBack"/>
            <w:bookmarkEnd w:id="0"/>
            <w:r>
              <w:rPr/>
              <w:t>En cas d’empêchement, l’employé doit annuler au plus tôt l’inscription ou la demande.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720"/>
                <w:tab w:val="left" w:pos="2955" w:leader="none"/>
              </w:tabs>
              <w:spacing w:before="0" w:after="180"/>
              <w:ind w:hanging="0"/>
              <w:rPr/>
            </w:pPr>
            <w:r>
              <w:rPr/>
              <w:t>Avoir fait une demande ou être inscrit à une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</w:t>
            </w:r>
            <w:r>
              <w:rPr/>
              <w:t>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lang w:val="fr-FR"/>
              </w:rPr>
              <w:t>R</w:t>
            </w:r>
            <w:r>
              <w:rPr>
                <w:lang w:val="fr-FR"/>
              </w:rPr>
              <w:t>especter les clauses d’annulation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180"/>
              <w:rPr/>
            </w:pPr>
            <w:r>
              <w:rPr>
                <w:lang w:val="fr-FR"/>
              </w:rPr>
              <w:t>remboursement</w:t>
            </w:r>
            <w:r>
              <w:rPr>
                <w:lang w:val="fr-FR"/>
              </w:rPr>
              <w:t xml:space="preserve"> sans frais 45 jours avant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A1 R</w:t>
            </w:r>
            <w:r>
              <w:rPr>
                <w:lang w:val="fr-FR"/>
              </w:rPr>
              <w:t>emboursement a</w:t>
            </w:r>
            <w:r>
              <w:rPr/>
              <w:t>u prorata avec frais jusqu’à 2 semaines avant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/>
              <w:t>A2 Sans remboursement passé 2 semaines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180"/>
              <w:rPr/>
            </w:pPr>
            <w:r>
              <w:rPr/>
              <w:t>Formation annulée d’elle même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180"/>
              <w:rPr/>
            </w:pPr>
            <w:r>
              <w:rPr/>
              <w:t xml:space="preserve">Employé n’a pas à aller à la formation 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20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20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20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20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18</TotalTime>
  <Application>LibreOffice/6.1.3.2$Windows_X86_64 LibreOffice_project/86daf60bf00efa86ad547e59e09d6bb77c699acb</Application>
  <Pages>1</Pages>
  <Words>105</Words>
  <Characters>600</Characters>
  <CharactersWithSpaces>673</CharactersWithSpaces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2019-01-16T15:25:17Z</dcterms:created>
  <dc:creator/>
  <dc:description/>
  <dc:language>fr-FR</dc:language>
  <cp:lastModifiedBy/>
  <cp:lastPrinted>2018-04-18T11:56:00Z</cp:lastPrinted>
  <dcterms:modified xsi:type="dcterms:W3CDTF">2019-01-16T15:45:51Z</dcterms:modified>
  <cp:revision>4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