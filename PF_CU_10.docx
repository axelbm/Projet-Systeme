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031F" w14:textId="77777777"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</w:t>
      </w:r>
      <w:bookmarkStart w:id="0" w:name="_GoBack"/>
      <w:bookmarkEnd w:id="0"/>
      <w:r>
        <w:rPr>
          <w:rFonts w:ascii="Arial" w:eastAsia="Arial" w:hAnsi="Arial" w:cs="Arial"/>
        </w:rPr>
        <w:t xml:space="preserve">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14:paraId="52A3EF7A" w14:textId="77777777" w:rsidTr="006D3C0A">
        <w:trPr>
          <w:trHeight w:val="103"/>
        </w:trPr>
        <w:tc>
          <w:tcPr>
            <w:tcW w:w="1701" w:type="dxa"/>
            <w:vAlign w:val="center"/>
          </w:tcPr>
          <w:p w14:paraId="6CBC66E5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14:paraId="12C44698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14:paraId="0ED5022C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14:paraId="1CC11A5E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14:paraId="371D4D75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14:paraId="7A315C04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14:paraId="3959F9D8" w14:textId="77777777" w:rsidTr="006D3C0A">
        <w:trPr>
          <w:trHeight w:val="554"/>
        </w:trPr>
        <w:tc>
          <w:tcPr>
            <w:tcW w:w="1701" w:type="dxa"/>
            <w:vAlign w:val="center"/>
          </w:tcPr>
          <w:p w14:paraId="7626F60E" w14:textId="69F923B4"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406F9F">
              <w:t>1</w:t>
            </w:r>
            <w:r w:rsidR="003D3E63">
              <w:t>0</w:t>
            </w:r>
          </w:p>
        </w:tc>
        <w:tc>
          <w:tcPr>
            <w:tcW w:w="1985" w:type="dxa"/>
            <w:vAlign w:val="center"/>
          </w:tcPr>
          <w:p w14:paraId="4FBA7604" w14:textId="77777777"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14:paraId="3F4E45E7" w14:textId="1ECB0A00" w:rsidR="00543883" w:rsidRPr="00443328" w:rsidRDefault="00406F9F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8D6216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38DC8F94" w14:textId="601181D4" w:rsidR="00543883" w:rsidRPr="00443328" w:rsidRDefault="000F2782" w:rsidP="00543883">
            <w:pPr>
              <w:ind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8D6216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007CE062" w14:textId="77777777" w:rsidR="00543883" w:rsidRPr="00443328" w:rsidRDefault="003D3E63" w:rsidP="00543883">
            <w:pPr>
              <w:ind w:firstLine="37"/>
              <w:jc w:val="center"/>
            </w:pPr>
            <w:r>
              <w:t>Employé</w:t>
            </w:r>
          </w:p>
        </w:tc>
        <w:tc>
          <w:tcPr>
            <w:tcW w:w="1701" w:type="dxa"/>
            <w:vAlign w:val="center"/>
          </w:tcPr>
          <w:p w14:paraId="51B8CB3E" w14:textId="77777777" w:rsidR="00543883" w:rsidRPr="00AC7906" w:rsidRDefault="00543883" w:rsidP="00543883">
            <w:pPr>
              <w:ind w:firstLine="37"/>
              <w:jc w:val="center"/>
            </w:pPr>
          </w:p>
        </w:tc>
      </w:tr>
      <w:tr w:rsidR="00543883" w:rsidRPr="00443328" w14:paraId="35B99A85" w14:textId="77777777" w:rsidTr="009D6609">
        <w:tc>
          <w:tcPr>
            <w:tcW w:w="1701" w:type="dxa"/>
          </w:tcPr>
          <w:p w14:paraId="4BD29D1F" w14:textId="77777777"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14:paraId="69E29D4E" w14:textId="77777777" w:rsidR="00543883" w:rsidRPr="00443328" w:rsidRDefault="003D3E63" w:rsidP="00543883">
            <w:pPr>
              <w:ind w:firstLine="0"/>
            </w:pPr>
            <w:r>
              <w:t>Demande de formation</w:t>
            </w:r>
          </w:p>
        </w:tc>
      </w:tr>
      <w:tr w:rsidR="00543883" w:rsidRPr="00443328" w14:paraId="0B15F75B" w14:textId="77777777" w:rsidTr="009D6609">
        <w:tc>
          <w:tcPr>
            <w:tcW w:w="1701" w:type="dxa"/>
          </w:tcPr>
          <w:p w14:paraId="2C69AA59" w14:textId="77777777"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14:paraId="6CB8DD7D" w14:textId="5512682B" w:rsidR="00543883" w:rsidRPr="008D6216" w:rsidRDefault="008D6216" w:rsidP="008D621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/>
                <w:lang w:val="fr-FR" w:eastAsia="fr-CA"/>
              </w:rPr>
            </w:pPr>
            <w:r w:rsidRPr="008D6216">
              <w:rPr>
                <w:rFonts w:ascii="Calibri" w:hAnsi="Calibri" w:cs="Calibri"/>
                <w:color w:val="000000"/>
                <w:lang w:val="fr-FR" w:eastAsia="fr-CA"/>
              </w:rPr>
              <w:t>Un employé désirant suivre une formation sélectionne une formation du catalogue, motive son besoin, indique la période de formation, et notifie sa demande à son responsable hiérarchique pour approbation.</w:t>
            </w:r>
          </w:p>
        </w:tc>
      </w:tr>
      <w:tr w:rsidR="00543883" w:rsidRPr="00443328" w14:paraId="7F665A8E" w14:textId="77777777" w:rsidTr="009D6609">
        <w:tc>
          <w:tcPr>
            <w:tcW w:w="1701" w:type="dxa"/>
          </w:tcPr>
          <w:p w14:paraId="64BF03BF" w14:textId="77777777"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0EFF9E3E" w14:textId="1C817C33" w:rsidR="006F4B9A" w:rsidRPr="00443328" w:rsidRDefault="008D6216" w:rsidP="00543883">
            <w:pPr>
              <w:tabs>
                <w:tab w:val="left" w:pos="2955"/>
              </w:tabs>
              <w:ind w:firstLine="0"/>
            </w:pPr>
            <w:r>
              <w:t>Un employé désire une formation</w:t>
            </w:r>
          </w:p>
        </w:tc>
      </w:tr>
      <w:tr w:rsidR="00543883" w:rsidRPr="00760387" w14:paraId="1DBDB60E" w14:textId="77777777" w:rsidTr="009D6609">
        <w:tc>
          <w:tcPr>
            <w:tcW w:w="1701" w:type="dxa"/>
          </w:tcPr>
          <w:p w14:paraId="14ACF5F8" w14:textId="77777777"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14:paraId="7DD12BD5" w14:textId="65F7A9D1" w:rsidR="00543883" w:rsidRDefault="008D6216" w:rsidP="008D6216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 crée une nouvelle demande</w:t>
            </w:r>
            <w:r w:rsidR="00F55FB6">
              <w:rPr>
                <w:lang w:val="fr-FR"/>
              </w:rPr>
              <w:t xml:space="preserve"> de formation</w:t>
            </w:r>
          </w:p>
          <w:p w14:paraId="3E3A7041" w14:textId="77777777" w:rsidR="008D6216" w:rsidRDefault="008D6216" w:rsidP="008D6216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</w:t>
            </w:r>
            <w:r>
              <w:rPr>
                <w:lang w:val="fr-FR"/>
              </w:rPr>
              <w:t xml:space="preserve"> </w:t>
            </w:r>
            <w:r w:rsidRPr="008D6216">
              <w:rPr>
                <w:lang w:val="fr-FR"/>
              </w:rPr>
              <w:t>sélectionne une formation du catalogue</w:t>
            </w:r>
          </w:p>
          <w:p w14:paraId="09B5C1A8" w14:textId="77777777" w:rsidR="008D6216" w:rsidRDefault="008D6216" w:rsidP="008D6216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</w:t>
            </w:r>
            <w:r>
              <w:rPr>
                <w:lang w:val="fr-FR"/>
              </w:rPr>
              <w:t xml:space="preserve"> motive son besoin</w:t>
            </w:r>
          </w:p>
          <w:p w14:paraId="7F586744" w14:textId="77777777" w:rsidR="008D6216" w:rsidRDefault="008D6216" w:rsidP="008D6216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</w:t>
            </w:r>
            <w:r>
              <w:rPr>
                <w:lang w:val="fr-FR"/>
              </w:rPr>
              <w:t xml:space="preserve"> </w:t>
            </w:r>
            <w:r w:rsidRPr="008D6216">
              <w:rPr>
                <w:lang w:val="fr-FR"/>
              </w:rPr>
              <w:t>indique la période de formation</w:t>
            </w:r>
          </w:p>
          <w:p w14:paraId="4A64F2A6" w14:textId="176E144C" w:rsidR="008D6216" w:rsidRPr="008D6216" w:rsidRDefault="008D6216" w:rsidP="008D6216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L’employé envoi </w:t>
            </w:r>
            <w:r w:rsidR="00F55FB6">
              <w:rPr>
                <w:lang w:val="fr-FR"/>
              </w:rPr>
              <w:t>sa demande à son responsable hiérarchique</w:t>
            </w:r>
          </w:p>
        </w:tc>
      </w:tr>
      <w:tr w:rsidR="00543883" w:rsidRPr="00443328" w14:paraId="2DDC38C9" w14:textId="77777777" w:rsidTr="009D6609">
        <w:tc>
          <w:tcPr>
            <w:tcW w:w="1701" w:type="dxa"/>
          </w:tcPr>
          <w:p w14:paraId="11FDF235" w14:textId="77777777"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49EDA195" w14:textId="7174FA9B" w:rsidR="00F55FB6" w:rsidRDefault="00F55FB6" w:rsidP="00F55FB6">
            <w:pPr>
              <w:pStyle w:val="Paragraphedeliste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 : </w:t>
            </w:r>
            <w:r w:rsidRPr="00F91EB1">
              <w:rPr>
                <w:sz w:val="22"/>
                <w:szCs w:val="22"/>
              </w:rPr>
              <w:t>Annulation de l</w:t>
            </w:r>
            <w:r>
              <w:rPr>
                <w:sz w:val="22"/>
                <w:szCs w:val="22"/>
              </w:rPr>
              <w:t>a demande</w:t>
            </w:r>
          </w:p>
          <w:p w14:paraId="56419ACB" w14:textId="7F47B4C8" w:rsidR="00543883" w:rsidRPr="00F55FB6" w:rsidRDefault="00F55FB6" w:rsidP="00F55FB6">
            <w:pPr>
              <w:pStyle w:val="Paragraphedeliste"/>
              <w:numPr>
                <w:ilvl w:val="1"/>
                <w:numId w:val="4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A1.1 : </w:t>
            </w:r>
            <w:r>
              <w:rPr>
                <w:sz w:val="22"/>
                <w:szCs w:val="22"/>
              </w:rPr>
              <w:t>Suppression de la demande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43883" w:rsidRPr="00443328" w14:paraId="544E84D9" w14:textId="77777777" w:rsidTr="006B4EF2">
        <w:trPr>
          <w:trHeight w:val="64"/>
        </w:trPr>
        <w:tc>
          <w:tcPr>
            <w:tcW w:w="1701" w:type="dxa"/>
          </w:tcPr>
          <w:p w14:paraId="747B4518" w14:textId="77777777"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38168DE6" w14:textId="346B2640" w:rsidR="00543883" w:rsidRPr="006B4EF2" w:rsidRDefault="00F55FB6" w:rsidP="00543883">
            <w:pPr>
              <w:ind w:firstLine="0"/>
            </w:pPr>
            <w:r>
              <w:t>Aucun</w:t>
            </w:r>
          </w:p>
        </w:tc>
      </w:tr>
      <w:tr w:rsidR="00543883" w:rsidRPr="00443328" w14:paraId="3104A892" w14:textId="77777777" w:rsidTr="009D6609">
        <w:tc>
          <w:tcPr>
            <w:tcW w:w="1701" w:type="dxa"/>
          </w:tcPr>
          <w:p w14:paraId="634B5FEE" w14:textId="77777777"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5DAC2B44" w14:textId="20E2B92A" w:rsidR="00543883" w:rsidRPr="00F26C4B" w:rsidRDefault="00F55FB6" w:rsidP="00543883">
            <w:pPr>
              <w:ind w:firstLine="0"/>
            </w:pPr>
            <w:r w:rsidRPr="00F55FB6">
              <w:t>Traitement de la demande</w:t>
            </w:r>
            <w:r>
              <w:t xml:space="preserve"> (PF_CU_07)</w:t>
            </w:r>
          </w:p>
        </w:tc>
      </w:tr>
    </w:tbl>
    <w:p w14:paraId="1AC3ACDA" w14:textId="77777777"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8A31" w14:textId="77777777" w:rsidR="000F2782" w:rsidRDefault="000F2782">
      <w:pPr>
        <w:spacing w:after="0" w:line="240" w:lineRule="auto"/>
      </w:pPr>
      <w:r>
        <w:separator/>
      </w:r>
    </w:p>
  </w:endnote>
  <w:endnote w:type="continuationSeparator" w:id="0">
    <w:p w14:paraId="461EAC53" w14:textId="77777777" w:rsidR="000F2782" w:rsidRDefault="000F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9451" w14:textId="77777777"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D6F7" w14:textId="77777777" w:rsidR="000F2782" w:rsidRDefault="000F2782">
      <w:pPr>
        <w:spacing w:after="0" w:line="240" w:lineRule="auto"/>
      </w:pPr>
      <w:r>
        <w:separator/>
      </w:r>
    </w:p>
  </w:footnote>
  <w:footnote w:type="continuationSeparator" w:id="0">
    <w:p w14:paraId="455575DF" w14:textId="77777777" w:rsidR="000F2782" w:rsidRDefault="000F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77757D"/>
    <w:multiLevelType w:val="hybridMultilevel"/>
    <w:tmpl w:val="31B4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83D0C45"/>
    <w:multiLevelType w:val="hybridMultilevel"/>
    <w:tmpl w:val="6316B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677DE"/>
    <w:multiLevelType w:val="hybridMultilevel"/>
    <w:tmpl w:val="846CA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9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"/>
  </w:num>
  <w:num w:numId="3">
    <w:abstractNumId w:val="20"/>
  </w:num>
  <w:num w:numId="4">
    <w:abstractNumId w:val="0"/>
  </w:num>
  <w:num w:numId="5">
    <w:abstractNumId w:val="19"/>
  </w:num>
  <w:num w:numId="6">
    <w:abstractNumId w:val="28"/>
  </w:num>
  <w:num w:numId="7">
    <w:abstractNumId w:val="29"/>
  </w:num>
  <w:num w:numId="8">
    <w:abstractNumId w:val="30"/>
  </w:num>
  <w:num w:numId="9">
    <w:abstractNumId w:val="39"/>
  </w:num>
  <w:num w:numId="10">
    <w:abstractNumId w:val="24"/>
  </w:num>
  <w:num w:numId="11">
    <w:abstractNumId w:val="2"/>
  </w:num>
  <w:num w:numId="12">
    <w:abstractNumId w:val="35"/>
  </w:num>
  <w:num w:numId="13">
    <w:abstractNumId w:val="32"/>
  </w:num>
  <w:num w:numId="14">
    <w:abstractNumId w:val="15"/>
  </w:num>
  <w:num w:numId="15">
    <w:abstractNumId w:val="36"/>
  </w:num>
  <w:num w:numId="16">
    <w:abstractNumId w:val="27"/>
  </w:num>
  <w:num w:numId="17">
    <w:abstractNumId w:val="31"/>
  </w:num>
  <w:num w:numId="18">
    <w:abstractNumId w:val="10"/>
  </w:num>
  <w:num w:numId="19">
    <w:abstractNumId w:val="13"/>
  </w:num>
  <w:num w:numId="20">
    <w:abstractNumId w:val="5"/>
  </w:num>
  <w:num w:numId="21">
    <w:abstractNumId w:val="23"/>
  </w:num>
  <w:num w:numId="22">
    <w:abstractNumId w:val="16"/>
  </w:num>
  <w:num w:numId="23">
    <w:abstractNumId w:val="22"/>
  </w:num>
  <w:num w:numId="24">
    <w:abstractNumId w:val="14"/>
  </w:num>
  <w:num w:numId="25">
    <w:abstractNumId w:val="20"/>
  </w:num>
  <w:num w:numId="26">
    <w:abstractNumId w:val="3"/>
  </w:num>
  <w:num w:numId="27">
    <w:abstractNumId w:val="42"/>
  </w:num>
  <w:num w:numId="28">
    <w:abstractNumId w:val="21"/>
  </w:num>
  <w:num w:numId="29">
    <w:abstractNumId w:val="18"/>
  </w:num>
  <w:num w:numId="30">
    <w:abstractNumId w:val="12"/>
  </w:num>
  <w:num w:numId="31">
    <w:abstractNumId w:val="8"/>
  </w:num>
  <w:num w:numId="32">
    <w:abstractNumId w:val="43"/>
  </w:num>
  <w:num w:numId="33">
    <w:abstractNumId w:val="1"/>
  </w:num>
  <w:num w:numId="34">
    <w:abstractNumId w:val="37"/>
  </w:num>
  <w:num w:numId="35">
    <w:abstractNumId w:val="20"/>
  </w:num>
  <w:num w:numId="36">
    <w:abstractNumId w:val="9"/>
  </w:num>
  <w:num w:numId="37">
    <w:abstractNumId w:val="34"/>
  </w:num>
  <w:num w:numId="38">
    <w:abstractNumId w:val="40"/>
  </w:num>
  <w:num w:numId="39">
    <w:abstractNumId w:val="7"/>
  </w:num>
  <w:num w:numId="40">
    <w:abstractNumId w:val="41"/>
  </w:num>
  <w:num w:numId="41">
    <w:abstractNumId w:val="20"/>
  </w:num>
  <w:num w:numId="42">
    <w:abstractNumId w:val="33"/>
  </w:num>
  <w:num w:numId="43">
    <w:abstractNumId w:val="44"/>
  </w:num>
  <w:num w:numId="44">
    <w:abstractNumId w:val="25"/>
  </w:num>
  <w:num w:numId="45">
    <w:abstractNumId w:val="26"/>
  </w:num>
  <w:num w:numId="46">
    <w:abstractNumId w:val="17"/>
  </w:num>
  <w:num w:numId="47">
    <w:abstractNumId w:val="11"/>
  </w:num>
  <w:num w:numId="4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63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2782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1ABE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D3E63"/>
    <w:rsid w:val="003E60FA"/>
    <w:rsid w:val="003F3FD7"/>
    <w:rsid w:val="003F42B9"/>
    <w:rsid w:val="003F49E4"/>
    <w:rsid w:val="0040349B"/>
    <w:rsid w:val="00406F9F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B9A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D6216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55FB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,"/>
  <w:listSeparator w:val=";"/>
  <w14:docId w14:val="2F221832"/>
  <w15:docId w15:val="{96458375-75E5-44F1-8EB5-5794EDCF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7EE69-A72F-48AC-B390-8F7EC20B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</Template>
  <TotalTime>34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Axel Michaud</dc:creator>
  <cp:keywords/>
  <dc:description/>
  <cp:lastModifiedBy>François</cp:lastModifiedBy>
  <cp:revision>5</cp:revision>
  <cp:lastPrinted>2018-04-18T11:56:00Z</cp:lastPrinted>
  <dcterms:created xsi:type="dcterms:W3CDTF">2019-01-16T20:49:00Z</dcterms:created>
  <dcterms:modified xsi:type="dcterms:W3CDTF">2019-01-16T22:14:00Z</dcterms:modified>
</cp:coreProperties>
</file>